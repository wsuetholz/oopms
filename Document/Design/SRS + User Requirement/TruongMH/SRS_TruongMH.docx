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027" w:rsidRDefault="006D3E22" w:rsidP="00254B75">
      <w:bookmarkStart w:id="0" w:name="_Toc465677962"/>
      <w:bookmarkStart w:id="1" w:name="_Toc467738734"/>
      <w:r>
        <w:tab/>
      </w:r>
    </w:p>
    <w:p w:rsidR="003E7027" w:rsidRDefault="002002D2" w:rsidP="00095A2F">
      <w:pPr>
        <w:pStyle w:val="NormalTB"/>
        <w:widowControl w:val="0"/>
        <w:spacing w:before="120"/>
        <w:jc w:val="both"/>
        <w:rPr>
          <w:rFonts w:ascii="Arial" w:hAnsi="Arial"/>
          <w:snapToGrid w:val="0"/>
          <w:lang w:val="en-US"/>
        </w:rPr>
      </w:pPr>
      <w:r>
        <w:rPr>
          <w:noProof/>
          <w:lang w:val="en-US"/>
        </w:rPr>
        <w:drawing>
          <wp:inline distT="0" distB="0" distL="0" distR="0">
            <wp:extent cx="1257300" cy="704850"/>
            <wp:effectExtent l="19050" t="0" r="0" b="0"/>
            <wp:docPr id="2"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7300" cy="704850"/>
                    </a:xfrm>
                    <a:prstGeom prst="rect">
                      <a:avLst/>
                    </a:prstGeom>
                    <a:noFill/>
                    <a:ln w="9525">
                      <a:noFill/>
                      <a:miter lim="800000"/>
                      <a:headEnd/>
                      <a:tailEnd/>
                    </a:ln>
                  </pic:spPr>
                </pic:pic>
              </a:graphicData>
            </a:graphic>
          </wp:inline>
        </w:drawing>
      </w:r>
    </w:p>
    <w:p w:rsidR="003E7027" w:rsidRDefault="003E7027" w:rsidP="00BB7A92">
      <w:pPr>
        <w:pStyle w:val="NormalTB"/>
        <w:spacing w:before="120"/>
        <w:jc w:val="both"/>
        <w:rPr>
          <w:rFonts w:ascii="Arial" w:hAnsi="Arial" w:cs="Arial"/>
          <w:lang w:val="en-US"/>
        </w:rPr>
      </w:pPr>
    </w:p>
    <w:p w:rsidR="003E7027" w:rsidRDefault="003E7027" w:rsidP="00BB7A92">
      <w:pPr>
        <w:pStyle w:val="NormalTB"/>
        <w:spacing w:before="120"/>
        <w:jc w:val="both"/>
        <w:rPr>
          <w:rFonts w:ascii="Arial" w:hAnsi="Arial" w:cs="Arial"/>
          <w:lang w:val="en-US"/>
        </w:rPr>
      </w:pPr>
    </w:p>
    <w:p w:rsidR="003E7027" w:rsidRDefault="003E7027" w:rsidP="00254B75"/>
    <w:p w:rsidR="003E7027" w:rsidRDefault="003E7027" w:rsidP="00254B75"/>
    <w:p w:rsidR="003E7027" w:rsidRDefault="00BB633E" w:rsidP="006D3E22">
      <w:pPr>
        <w:pStyle w:val="HeadingBig"/>
        <w:ind w:left="2160" w:firstLine="720"/>
        <w:jc w:val="both"/>
      </w:pPr>
      <w:r>
        <w:t>Project Management</w:t>
      </w:r>
      <w:r w:rsidR="00E82BBF">
        <w:t xml:space="preserve"> System</w:t>
      </w:r>
    </w:p>
    <w:p w:rsidR="003E7027" w:rsidRDefault="003E7027" w:rsidP="006D3E22">
      <w:pPr>
        <w:pStyle w:val="HeadingBig"/>
        <w:ind w:left="2160"/>
        <w:jc w:val="both"/>
      </w:pPr>
      <w:r>
        <w:t>Software Requirement Specification</w:t>
      </w:r>
    </w:p>
    <w:p w:rsidR="003E7027" w:rsidRDefault="003E7027" w:rsidP="00254B75"/>
    <w:p w:rsidR="003E7027" w:rsidRPr="007D5786" w:rsidRDefault="007D5786" w:rsidP="004E1B87">
      <w:pPr>
        <w:pStyle w:val="NormalT"/>
        <w:ind w:left="2250" w:firstLine="630"/>
        <w:rPr>
          <w:lang w:val="fr-FR"/>
        </w:rPr>
      </w:pPr>
      <w:r>
        <w:rPr>
          <w:lang w:val="fr-FR"/>
        </w:rPr>
        <w:t xml:space="preserve">Project Code: </w:t>
      </w:r>
      <w:r w:rsidR="00BB633E">
        <w:rPr>
          <w:lang w:val="fr-FR"/>
        </w:rPr>
        <w:t>PMS</w:t>
      </w:r>
    </w:p>
    <w:p w:rsidR="003E7027" w:rsidRPr="003E7027" w:rsidRDefault="007D5786" w:rsidP="004E1B87">
      <w:pPr>
        <w:pStyle w:val="NormalT"/>
        <w:ind w:left="1530" w:firstLine="630"/>
        <w:rPr>
          <w:lang w:val="fr-FR"/>
        </w:rPr>
      </w:pPr>
      <w:r>
        <w:rPr>
          <w:lang w:val="fr-FR"/>
        </w:rPr>
        <w:t xml:space="preserve">Document Code: </w:t>
      </w:r>
      <w:r w:rsidR="00BB633E">
        <w:rPr>
          <w:lang w:val="fr-FR"/>
        </w:rPr>
        <w:t>PMS</w:t>
      </w:r>
      <w:r w:rsidR="00D34AD1">
        <w:rPr>
          <w:lang w:val="fr-FR"/>
        </w:rPr>
        <w:t>_SR</w:t>
      </w:r>
      <w:r w:rsidR="000A259D">
        <w:rPr>
          <w:lang w:val="fr-FR"/>
        </w:rPr>
        <w:t>– v</w:t>
      </w:r>
      <w:r w:rsidR="00BB633E">
        <w:rPr>
          <w:lang w:val="fr-FR"/>
        </w:rPr>
        <w:t>1</w:t>
      </w:r>
      <w:r>
        <w:rPr>
          <w:lang w:val="fr-FR"/>
        </w:rPr>
        <w:t>.0</w:t>
      </w:r>
    </w:p>
    <w:p w:rsidR="003E7027" w:rsidRPr="003E7027" w:rsidRDefault="003E7027" w:rsidP="00254B75">
      <w:pPr>
        <w:pStyle w:val="NormalT"/>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3E7027" w:rsidRPr="003E7027" w:rsidRDefault="003E7027" w:rsidP="00254B75">
      <w:pPr>
        <w:rPr>
          <w:lang w:val="fr-FR"/>
        </w:rPr>
      </w:pPr>
    </w:p>
    <w:p w:rsidR="0028045E" w:rsidRPr="001F4C34" w:rsidRDefault="0028045E" w:rsidP="006D3E22">
      <w:pPr>
        <w:pStyle w:val="NormalTB"/>
        <w:widowControl w:val="0"/>
        <w:spacing w:before="120"/>
        <w:ind w:left="2160" w:firstLine="720"/>
        <w:jc w:val="both"/>
        <w:rPr>
          <w:rFonts w:ascii="Arial" w:hAnsi="Arial" w:cs="Arial"/>
          <w:b/>
          <w:snapToGrid w:val="0"/>
          <w:lang w:val="en-US"/>
        </w:rPr>
      </w:pPr>
      <w:r w:rsidRPr="001F4C34">
        <w:rPr>
          <w:rFonts w:ascii="Arial" w:hAnsi="Arial" w:cs="Arial"/>
          <w:b/>
          <w:snapToGrid w:val="0"/>
          <w:lang w:val="en-US"/>
        </w:rPr>
        <w:t>Fpt University HCMC</w:t>
      </w:r>
    </w:p>
    <w:p w:rsidR="0028045E" w:rsidRPr="001F4C34" w:rsidRDefault="00BB633E" w:rsidP="006D3E22">
      <w:pPr>
        <w:pStyle w:val="NormalTB"/>
        <w:widowControl w:val="0"/>
        <w:spacing w:before="120"/>
        <w:ind w:left="2880"/>
        <w:jc w:val="both"/>
        <w:rPr>
          <w:rFonts w:ascii="Arial" w:hAnsi="Arial" w:cs="Arial"/>
          <w:b/>
          <w:snapToGrid w:val="0"/>
          <w:lang w:val="en-US"/>
        </w:rPr>
      </w:pPr>
      <w:r>
        <w:rPr>
          <w:rFonts w:ascii="Arial" w:hAnsi="Arial" w:cs="Arial"/>
          <w:b/>
          <w:snapToGrid w:val="0"/>
          <w:lang w:val="en-US"/>
        </w:rPr>
        <w:t>May 2</w:t>
      </w:r>
      <w:r w:rsidR="003A1C07">
        <w:rPr>
          <w:rFonts w:ascii="Arial" w:hAnsi="Arial" w:cs="Arial"/>
          <w:b/>
          <w:snapToGrid w:val="0"/>
          <w:lang w:val="en-US"/>
        </w:rPr>
        <w:t>7</w:t>
      </w:r>
      <w:r w:rsidR="0028045E" w:rsidRPr="001F4C34">
        <w:rPr>
          <w:rFonts w:ascii="Arial" w:hAnsi="Arial" w:cs="Arial"/>
          <w:b/>
          <w:snapToGrid w:val="0"/>
          <w:vertAlign w:val="superscript"/>
          <w:lang w:val="en-US"/>
        </w:rPr>
        <w:t>th</w:t>
      </w:r>
      <w:r w:rsidR="0028045E">
        <w:rPr>
          <w:rFonts w:ascii="Arial" w:hAnsi="Arial" w:cs="Arial"/>
          <w:b/>
          <w:snapToGrid w:val="0"/>
          <w:lang w:val="en-US"/>
        </w:rPr>
        <w:t xml:space="preserve"> 201</w:t>
      </w:r>
      <w:r>
        <w:rPr>
          <w:rFonts w:ascii="Arial" w:hAnsi="Arial" w:cs="Arial"/>
          <w:b/>
          <w:snapToGrid w:val="0"/>
          <w:lang w:val="en-US"/>
        </w:rPr>
        <w:t>2</w:t>
      </w:r>
    </w:p>
    <w:p w:rsidR="003E7027" w:rsidRDefault="003E7027" w:rsidP="00254B75"/>
    <w:p w:rsidR="003E7027" w:rsidRDefault="003E7027" w:rsidP="00254B75"/>
    <w:p w:rsidR="003E7027" w:rsidRDefault="003E7027" w:rsidP="00254B75"/>
    <w:p w:rsidR="003E7027" w:rsidRDefault="003E7027" w:rsidP="00254B75"/>
    <w:p w:rsidR="003E7027" w:rsidRDefault="00CE533D" w:rsidP="00254B75">
      <w:pPr>
        <w:pStyle w:val="Heading1"/>
      </w:pPr>
      <w:bookmarkStart w:id="2" w:name="_Toc286137244"/>
      <w:r>
        <w:lastRenderedPageBreak/>
        <w:t xml:space="preserve">1 </w:t>
      </w:r>
      <w:r w:rsidR="003E7027">
        <w:t>Record of change</w:t>
      </w:r>
      <w:bookmarkEnd w:id="2"/>
    </w:p>
    <w:p w:rsidR="003E7027" w:rsidRDefault="003E7027" w:rsidP="00254B75">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3E7027" w:rsidTr="005E313B">
        <w:tc>
          <w:tcPr>
            <w:tcW w:w="1170" w:type="dxa"/>
            <w:shd w:val="clear" w:color="auto" w:fill="FFE8E1"/>
          </w:tcPr>
          <w:p w:rsidR="003E7027" w:rsidRDefault="003E7027" w:rsidP="00254B75">
            <w:pPr>
              <w:pStyle w:val="HeadingLv1"/>
            </w:pPr>
            <w:r>
              <w:t>Effective Date</w:t>
            </w:r>
          </w:p>
        </w:tc>
        <w:tc>
          <w:tcPr>
            <w:tcW w:w="2340" w:type="dxa"/>
            <w:shd w:val="clear" w:color="auto" w:fill="FFE8E1"/>
          </w:tcPr>
          <w:p w:rsidR="003E7027" w:rsidRDefault="003E7027" w:rsidP="00254B75">
            <w:pPr>
              <w:pStyle w:val="HeadingLv1"/>
            </w:pPr>
            <w:r>
              <w:t>Changed Items</w:t>
            </w:r>
          </w:p>
        </w:tc>
        <w:tc>
          <w:tcPr>
            <w:tcW w:w="810" w:type="dxa"/>
            <w:shd w:val="clear" w:color="auto" w:fill="FFE8E1"/>
          </w:tcPr>
          <w:p w:rsidR="003E7027" w:rsidRDefault="003E7027" w:rsidP="00254B75">
            <w:pPr>
              <w:pStyle w:val="HeadingLv1"/>
            </w:pPr>
            <w:r>
              <w:t>A*</w:t>
            </w:r>
            <w:r>
              <w:br/>
              <w:t>M, D</w:t>
            </w:r>
          </w:p>
        </w:tc>
        <w:tc>
          <w:tcPr>
            <w:tcW w:w="3330" w:type="dxa"/>
            <w:shd w:val="clear" w:color="auto" w:fill="FFE8E1"/>
          </w:tcPr>
          <w:p w:rsidR="003E7027" w:rsidRDefault="003E7027" w:rsidP="00254B75">
            <w:pPr>
              <w:pStyle w:val="HeadingLv1"/>
            </w:pPr>
            <w:r>
              <w:t>Change Description</w:t>
            </w:r>
          </w:p>
        </w:tc>
        <w:tc>
          <w:tcPr>
            <w:tcW w:w="1530" w:type="dxa"/>
            <w:shd w:val="clear" w:color="auto" w:fill="FFE8E1"/>
          </w:tcPr>
          <w:p w:rsidR="003E7027" w:rsidRDefault="003E7027" w:rsidP="00254B75">
            <w:pPr>
              <w:pStyle w:val="HeadingLv1"/>
            </w:pPr>
            <w:r>
              <w:t>New Version</w:t>
            </w:r>
          </w:p>
        </w:tc>
      </w:tr>
      <w:tr w:rsidR="003E7027" w:rsidTr="005E313B">
        <w:tc>
          <w:tcPr>
            <w:tcW w:w="1170" w:type="dxa"/>
          </w:tcPr>
          <w:p w:rsidR="003E7027" w:rsidRDefault="00D870AF" w:rsidP="00D870AF">
            <w:pPr>
              <w:pStyle w:val="Bang"/>
            </w:pPr>
            <w:r>
              <w:t>27</w:t>
            </w:r>
            <w:r w:rsidR="005E313B">
              <w:t>/0</w:t>
            </w:r>
            <w:r>
              <w:t>5</w:t>
            </w:r>
            <w:r w:rsidR="003E7027">
              <w:t>/20</w:t>
            </w:r>
            <w:r w:rsidR="008454CB">
              <w:t>1</w:t>
            </w:r>
            <w:r>
              <w:t>2</w:t>
            </w:r>
          </w:p>
        </w:tc>
        <w:tc>
          <w:tcPr>
            <w:tcW w:w="2340" w:type="dxa"/>
          </w:tcPr>
          <w:p w:rsidR="003E7027" w:rsidRDefault="003E7027" w:rsidP="00254B75">
            <w:pPr>
              <w:pStyle w:val="Bang"/>
            </w:pPr>
            <w:r>
              <w:t xml:space="preserve">Initial </w:t>
            </w:r>
          </w:p>
        </w:tc>
        <w:tc>
          <w:tcPr>
            <w:tcW w:w="810" w:type="dxa"/>
          </w:tcPr>
          <w:p w:rsidR="003E7027" w:rsidRDefault="004A3697" w:rsidP="00254B75">
            <w:pPr>
              <w:pStyle w:val="Bang"/>
            </w:pPr>
            <w:r>
              <w:t>A</w:t>
            </w:r>
          </w:p>
        </w:tc>
        <w:tc>
          <w:tcPr>
            <w:tcW w:w="3330" w:type="dxa"/>
          </w:tcPr>
          <w:p w:rsidR="003E7027" w:rsidRDefault="003E7027" w:rsidP="00254B75">
            <w:pPr>
              <w:pStyle w:val="Bang"/>
            </w:pPr>
            <w:r>
              <w:t>Add project over view</w:t>
            </w:r>
          </w:p>
        </w:tc>
        <w:tc>
          <w:tcPr>
            <w:tcW w:w="1530" w:type="dxa"/>
          </w:tcPr>
          <w:p w:rsidR="003E7027" w:rsidRDefault="00183213" w:rsidP="00254B75">
            <w:pPr>
              <w:pStyle w:val="Bang"/>
            </w:pPr>
            <w:r>
              <w:t>1.0</w:t>
            </w:r>
          </w:p>
        </w:tc>
      </w:tr>
      <w:tr w:rsidR="003E7027" w:rsidTr="005E313B">
        <w:tc>
          <w:tcPr>
            <w:tcW w:w="1170" w:type="dxa"/>
          </w:tcPr>
          <w:p w:rsidR="003E7027" w:rsidRDefault="00D870AF" w:rsidP="00D870AF">
            <w:pPr>
              <w:pStyle w:val="Bang"/>
            </w:pPr>
            <w:r>
              <w:t>27/05/2012</w:t>
            </w:r>
          </w:p>
        </w:tc>
        <w:tc>
          <w:tcPr>
            <w:tcW w:w="2340" w:type="dxa"/>
          </w:tcPr>
          <w:p w:rsidR="003E7027" w:rsidRDefault="00C76DDC" w:rsidP="00254B75">
            <w:pPr>
              <w:pStyle w:val="Bang"/>
            </w:pPr>
            <w:r>
              <w:t>Introduction</w:t>
            </w:r>
          </w:p>
        </w:tc>
        <w:tc>
          <w:tcPr>
            <w:tcW w:w="810" w:type="dxa"/>
          </w:tcPr>
          <w:p w:rsidR="003E7027" w:rsidRDefault="004A3697" w:rsidP="00254B75">
            <w:pPr>
              <w:pStyle w:val="Bang"/>
            </w:pPr>
            <w:r>
              <w:t>A</w:t>
            </w:r>
          </w:p>
        </w:tc>
        <w:tc>
          <w:tcPr>
            <w:tcW w:w="3330" w:type="dxa"/>
          </w:tcPr>
          <w:p w:rsidR="003E7027" w:rsidRDefault="004A3697" w:rsidP="00254B75">
            <w:pPr>
              <w:pStyle w:val="Bang"/>
            </w:pPr>
            <w:r>
              <w:t>Add introduction</w:t>
            </w:r>
          </w:p>
        </w:tc>
        <w:tc>
          <w:tcPr>
            <w:tcW w:w="1530" w:type="dxa"/>
          </w:tcPr>
          <w:p w:rsidR="003E7027" w:rsidRDefault="008428A8"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A011BA" w:rsidP="00254B75">
            <w:pPr>
              <w:pStyle w:val="Bang"/>
            </w:pPr>
            <w:r>
              <w:t>Overall Description</w:t>
            </w:r>
          </w:p>
        </w:tc>
        <w:tc>
          <w:tcPr>
            <w:tcW w:w="810" w:type="dxa"/>
          </w:tcPr>
          <w:p w:rsidR="003E7027" w:rsidRDefault="00A011BA" w:rsidP="00254B75">
            <w:pPr>
              <w:pStyle w:val="Bang"/>
            </w:pPr>
            <w:r>
              <w:t>A</w:t>
            </w:r>
          </w:p>
        </w:tc>
        <w:tc>
          <w:tcPr>
            <w:tcW w:w="3330" w:type="dxa"/>
          </w:tcPr>
          <w:p w:rsidR="003E7027" w:rsidRDefault="00A011BA" w:rsidP="00254B75">
            <w:pPr>
              <w:pStyle w:val="Bang"/>
            </w:pPr>
            <w:r>
              <w:t>Add Overall Description</w:t>
            </w:r>
          </w:p>
        </w:tc>
        <w:tc>
          <w:tcPr>
            <w:tcW w:w="1530" w:type="dxa"/>
          </w:tcPr>
          <w:p w:rsidR="003E7027" w:rsidRDefault="008428A8"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8428A8" w:rsidP="00254B75">
            <w:pPr>
              <w:pStyle w:val="Bang"/>
            </w:pPr>
            <w:r>
              <w:t>Functional Requirement</w:t>
            </w:r>
          </w:p>
        </w:tc>
        <w:tc>
          <w:tcPr>
            <w:tcW w:w="810" w:type="dxa"/>
          </w:tcPr>
          <w:p w:rsidR="003E7027" w:rsidRDefault="008428A8" w:rsidP="00254B75">
            <w:pPr>
              <w:pStyle w:val="Bang"/>
            </w:pPr>
            <w:r>
              <w:t>A</w:t>
            </w:r>
          </w:p>
        </w:tc>
        <w:tc>
          <w:tcPr>
            <w:tcW w:w="3330" w:type="dxa"/>
          </w:tcPr>
          <w:p w:rsidR="003E7027" w:rsidRDefault="008428A8" w:rsidP="00254B75">
            <w:pPr>
              <w:pStyle w:val="Bang"/>
            </w:pPr>
            <w:r>
              <w:t>Add Functional Requirement</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313A2F" w:rsidP="00254B75">
            <w:pPr>
              <w:pStyle w:val="Bang"/>
            </w:pPr>
            <w:r>
              <w:t>Non-functional Require</w:t>
            </w:r>
          </w:p>
        </w:tc>
        <w:tc>
          <w:tcPr>
            <w:tcW w:w="810" w:type="dxa"/>
          </w:tcPr>
          <w:p w:rsidR="003E7027" w:rsidRDefault="00313A2F" w:rsidP="00254B75">
            <w:pPr>
              <w:pStyle w:val="Bang"/>
            </w:pPr>
            <w:r>
              <w:t>A</w:t>
            </w:r>
          </w:p>
        </w:tc>
        <w:tc>
          <w:tcPr>
            <w:tcW w:w="3330" w:type="dxa"/>
          </w:tcPr>
          <w:p w:rsidR="003E7027" w:rsidRDefault="00313A2F" w:rsidP="00254B75">
            <w:pPr>
              <w:pStyle w:val="Bang"/>
            </w:pPr>
            <w:r>
              <w:t>Add Non-functional requirement</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0E7747" w:rsidP="00254B75">
            <w:pPr>
              <w:pStyle w:val="Bang"/>
            </w:pPr>
            <w:r>
              <w:t>Supporting Information</w:t>
            </w:r>
          </w:p>
        </w:tc>
        <w:tc>
          <w:tcPr>
            <w:tcW w:w="810" w:type="dxa"/>
          </w:tcPr>
          <w:p w:rsidR="003E7027" w:rsidRDefault="001276DF" w:rsidP="00254B75">
            <w:pPr>
              <w:pStyle w:val="Bang"/>
            </w:pPr>
            <w:r>
              <w:t>A</w:t>
            </w:r>
          </w:p>
        </w:tc>
        <w:tc>
          <w:tcPr>
            <w:tcW w:w="3330" w:type="dxa"/>
          </w:tcPr>
          <w:p w:rsidR="003E7027" w:rsidRDefault="001276DF" w:rsidP="00254B75">
            <w:pPr>
              <w:pStyle w:val="Bang"/>
            </w:pPr>
            <w:r>
              <w:t>Add supporting information</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D4135B" w:rsidP="00254B75">
            <w:pPr>
              <w:pStyle w:val="Bang"/>
            </w:pPr>
            <w:r>
              <w:t>Overall Description</w:t>
            </w:r>
          </w:p>
        </w:tc>
        <w:tc>
          <w:tcPr>
            <w:tcW w:w="810" w:type="dxa"/>
          </w:tcPr>
          <w:p w:rsidR="003E7027" w:rsidRDefault="00D4135B" w:rsidP="00254B75">
            <w:pPr>
              <w:pStyle w:val="Bang"/>
            </w:pPr>
            <w:r>
              <w:t>A</w:t>
            </w:r>
          </w:p>
        </w:tc>
        <w:tc>
          <w:tcPr>
            <w:tcW w:w="3330" w:type="dxa"/>
          </w:tcPr>
          <w:p w:rsidR="003E7027" w:rsidRDefault="00D4135B" w:rsidP="00254B75">
            <w:pPr>
              <w:pStyle w:val="Bang"/>
            </w:pPr>
            <w:r>
              <w:t>Add overall description</w:t>
            </w:r>
          </w:p>
        </w:tc>
        <w:tc>
          <w:tcPr>
            <w:tcW w:w="1530" w:type="dxa"/>
          </w:tcPr>
          <w:p w:rsidR="003E7027" w:rsidRDefault="00D870AF" w:rsidP="00254B75">
            <w:pPr>
              <w:pStyle w:val="Bang"/>
            </w:pPr>
            <w:r>
              <w:t>1.0</w:t>
            </w:r>
          </w:p>
        </w:tc>
      </w:tr>
      <w:tr w:rsidR="003E7027" w:rsidTr="005E313B">
        <w:tc>
          <w:tcPr>
            <w:tcW w:w="1170" w:type="dxa"/>
          </w:tcPr>
          <w:p w:rsidR="003E7027" w:rsidRDefault="00D870AF" w:rsidP="00254B75">
            <w:pPr>
              <w:pStyle w:val="Bang"/>
            </w:pPr>
            <w:r>
              <w:t>27/05/2012</w:t>
            </w:r>
          </w:p>
        </w:tc>
        <w:tc>
          <w:tcPr>
            <w:tcW w:w="2340" w:type="dxa"/>
          </w:tcPr>
          <w:p w:rsidR="003E7027" w:rsidRDefault="00D82B8E" w:rsidP="00254B75">
            <w:pPr>
              <w:pStyle w:val="Bang"/>
            </w:pPr>
            <w:r>
              <w:t>Use case model</w:t>
            </w:r>
          </w:p>
        </w:tc>
        <w:tc>
          <w:tcPr>
            <w:tcW w:w="810" w:type="dxa"/>
          </w:tcPr>
          <w:p w:rsidR="003E7027" w:rsidRDefault="007C622E" w:rsidP="00254B75">
            <w:pPr>
              <w:pStyle w:val="Bang"/>
            </w:pPr>
            <w:r>
              <w:t>A</w:t>
            </w:r>
          </w:p>
        </w:tc>
        <w:tc>
          <w:tcPr>
            <w:tcW w:w="3330" w:type="dxa"/>
          </w:tcPr>
          <w:p w:rsidR="003E7027" w:rsidRDefault="008430FF" w:rsidP="00254B75">
            <w:pPr>
              <w:pStyle w:val="Bang"/>
            </w:pPr>
            <w:r>
              <w:t>Add use</w:t>
            </w:r>
            <w:r w:rsidR="007C622E">
              <w:t>case model</w:t>
            </w:r>
          </w:p>
        </w:tc>
        <w:tc>
          <w:tcPr>
            <w:tcW w:w="1530" w:type="dxa"/>
          </w:tcPr>
          <w:p w:rsidR="003E7027" w:rsidRDefault="00D870AF" w:rsidP="00254B75">
            <w:pPr>
              <w:pStyle w:val="Bang"/>
            </w:pPr>
            <w:r>
              <w:t>1.0</w:t>
            </w:r>
          </w:p>
        </w:tc>
      </w:tr>
      <w:tr w:rsidR="003E7027" w:rsidTr="005E313B">
        <w:tc>
          <w:tcPr>
            <w:tcW w:w="1170" w:type="dxa"/>
          </w:tcPr>
          <w:p w:rsidR="003E7027" w:rsidRDefault="003E7027" w:rsidP="00254B75">
            <w:pPr>
              <w:pStyle w:val="Bang"/>
            </w:pPr>
          </w:p>
        </w:tc>
        <w:tc>
          <w:tcPr>
            <w:tcW w:w="2340" w:type="dxa"/>
          </w:tcPr>
          <w:p w:rsidR="003E7027" w:rsidRDefault="003E7027" w:rsidP="00254B75">
            <w:pPr>
              <w:pStyle w:val="Bang"/>
            </w:pPr>
          </w:p>
        </w:tc>
        <w:tc>
          <w:tcPr>
            <w:tcW w:w="810" w:type="dxa"/>
          </w:tcPr>
          <w:p w:rsidR="003E7027" w:rsidRDefault="003E7027" w:rsidP="00254B75">
            <w:pPr>
              <w:pStyle w:val="Bang"/>
            </w:pPr>
          </w:p>
        </w:tc>
        <w:tc>
          <w:tcPr>
            <w:tcW w:w="3330" w:type="dxa"/>
          </w:tcPr>
          <w:p w:rsidR="003E7027" w:rsidRDefault="003E7027" w:rsidP="00254B75">
            <w:pPr>
              <w:pStyle w:val="Bang"/>
            </w:pPr>
          </w:p>
        </w:tc>
        <w:tc>
          <w:tcPr>
            <w:tcW w:w="1530" w:type="dxa"/>
          </w:tcPr>
          <w:p w:rsidR="003E7027" w:rsidRDefault="003E7027" w:rsidP="00254B75">
            <w:pPr>
              <w:pStyle w:val="Bang"/>
            </w:pPr>
          </w:p>
        </w:tc>
      </w:tr>
      <w:tr w:rsidR="003E7027" w:rsidTr="005E313B">
        <w:tc>
          <w:tcPr>
            <w:tcW w:w="1170" w:type="dxa"/>
          </w:tcPr>
          <w:p w:rsidR="003E7027" w:rsidRDefault="003E7027" w:rsidP="00254B75">
            <w:pPr>
              <w:pStyle w:val="Bang"/>
            </w:pPr>
          </w:p>
        </w:tc>
        <w:tc>
          <w:tcPr>
            <w:tcW w:w="2340" w:type="dxa"/>
          </w:tcPr>
          <w:p w:rsidR="003E7027" w:rsidRDefault="003E7027" w:rsidP="00254B75">
            <w:pPr>
              <w:pStyle w:val="Bang"/>
            </w:pPr>
          </w:p>
        </w:tc>
        <w:tc>
          <w:tcPr>
            <w:tcW w:w="810" w:type="dxa"/>
          </w:tcPr>
          <w:p w:rsidR="003E7027" w:rsidRDefault="003E7027" w:rsidP="00254B75">
            <w:pPr>
              <w:pStyle w:val="Bang"/>
            </w:pPr>
          </w:p>
        </w:tc>
        <w:tc>
          <w:tcPr>
            <w:tcW w:w="3330" w:type="dxa"/>
          </w:tcPr>
          <w:p w:rsidR="003E7027" w:rsidRDefault="003E7027" w:rsidP="00254B75">
            <w:pPr>
              <w:pStyle w:val="Bang"/>
            </w:pPr>
          </w:p>
        </w:tc>
        <w:tc>
          <w:tcPr>
            <w:tcW w:w="1530" w:type="dxa"/>
          </w:tcPr>
          <w:p w:rsidR="003E7027" w:rsidRDefault="003E7027" w:rsidP="00254B75">
            <w:pPr>
              <w:pStyle w:val="Bang"/>
            </w:pPr>
          </w:p>
        </w:tc>
      </w:tr>
      <w:tr w:rsidR="003E7027" w:rsidTr="005E313B">
        <w:tc>
          <w:tcPr>
            <w:tcW w:w="1170" w:type="dxa"/>
          </w:tcPr>
          <w:p w:rsidR="003E7027" w:rsidRDefault="003E7027" w:rsidP="00254B75">
            <w:pPr>
              <w:pStyle w:val="Bang"/>
            </w:pPr>
          </w:p>
        </w:tc>
        <w:tc>
          <w:tcPr>
            <w:tcW w:w="2340" w:type="dxa"/>
          </w:tcPr>
          <w:p w:rsidR="003E7027" w:rsidRDefault="003E7027" w:rsidP="00254B75">
            <w:pPr>
              <w:pStyle w:val="Bang"/>
            </w:pPr>
          </w:p>
        </w:tc>
        <w:tc>
          <w:tcPr>
            <w:tcW w:w="810" w:type="dxa"/>
          </w:tcPr>
          <w:p w:rsidR="003E7027" w:rsidRDefault="003E7027" w:rsidP="00254B75">
            <w:pPr>
              <w:pStyle w:val="Bang"/>
            </w:pPr>
          </w:p>
        </w:tc>
        <w:tc>
          <w:tcPr>
            <w:tcW w:w="3330" w:type="dxa"/>
          </w:tcPr>
          <w:p w:rsidR="003E7027" w:rsidRDefault="003E7027" w:rsidP="00254B75">
            <w:pPr>
              <w:pStyle w:val="Bang"/>
            </w:pPr>
          </w:p>
        </w:tc>
        <w:tc>
          <w:tcPr>
            <w:tcW w:w="1530" w:type="dxa"/>
          </w:tcPr>
          <w:p w:rsidR="003E7027" w:rsidRDefault="003E7027" w:rsidP="00254B75">
            <w:pPr>
              <w:pStyle w:val="Bang"/>
            </w:pPr>
          </w:p>
        </w:tc>
      </w:tr>
    </w:tbl>
    <w:p w:rsidR="003E7027" w:rsidRDefault="003E7027" w:rsidP="00254B75"/>
    <w:p w:rsidR="00E94E5D" w:rsidRDefault="00E94E5D" w:rsidP="00254B75">
      <w:bookmarkStart w:id="3" w:name="_Toc446234547"/>
      <w:bookmarkStart w:id="4" w:name="_Toc467738720"/>
      <w:bookmarkStart w:id="5" w:name="_Toc499640208"/>
      <w:bookmarkStart w:id="6" w:name="_Toc463083793"/>
      <w:bookmarkStart w:id="7" w:name="_Toc465677963"/>
      <w:bookmarkStart w:id="8" w:name="_Toc467738735"/>
      <w:bookmarkEnd w:id="0"/>
      <w:bookmarkEnd w:id="1"/>
    </w:p>
    <w:p w:rsidR="003E7027" w:rsidRDefault="003E7027" w:rsidP="00254B75"/>
    <w:p w:rsidR="003E7027" w:rsidRDefault="003E7027" w:rsidP="00254B75"/>
    <w:p w:rsidR="003E7027" w:rsidRDefault="003E7027" w:rsidP="00254B75"/>
    <w:p w:rsidR="003E7027" w:rsidRDefault="003E7027" w:rsidP="00254B75"/>
    <w:p w:rsidR="003E7027" w:rsidRDefault="003E7027" w:rsidP="00254B75"/>
    <w:p w:rsidR="00E94E5D" w:rsidRDefault="00E94E5D" w:rsidP="00254B75"/>
    <w:p w:rsidR="00E94E5D" w:rsidRDefault="00CE533D" w:rsidP="00254B75">
      <w:pPr>
        <w:pStyle w:val="Heading1"/>
      </w:pPr>
      <w:bookmarkStart w:id="9" w:name="_Toc286137245"/>
      <w:r>
        <w:lastRenderedPageBreak/>
        <w:t xml:space="preserve">2 </w:t>
      </w:r>
      <w:r w:rsidR="00E94E5D">
        <w:t xml:space="preserve">SIGNATURE </w:t>
      </w:r>
      <w:smartTag w:uri="urn:schemas-microsoft-com:office:smarttags" w:element="stockticker">
        <w:r w:rsidR="00E94E5D">
          <w:t>PAGE</w:t>
        </w:r>
      </w:smartTag>
      <w:bookmarkEnd w:id="9"/>
    </w:p>
    <w:p w:rsidR="00E94E5D" w:rsidRDefault="00E94E5D" w:rsidP="00254B75"/>
    <w:p w:rsidR="003E7027" w:rsidRPr="00206B05" w:rsidRDefault="003E7027" w:rsidP="00254B75">
      <w:r>
        <w:rPr>
          <w:bCs/>
        </w:rPr>
        <w:t>ORIGINATOR:</w:t>
      </w:r>
      <w:r>
        <w:tab/>
      </w:r>
      <w:r w:rsidR="00D870AF">
        <w:rPr>
          <w:b/>
          <w:sz w:val="32"/>
          <w:szCs w:val="32"/>
        </w:rPr>
        <w:t>Manh Hoang Truong</w:t>
      </w:r>
      <w:r>
        <w:tab/>
      </w:r>
      <w:r w:rsidR="00D870AF">
        <w:t>May 27</w:t>
      </w:r>
      <w:r w:rsidR="00D870AF" w:rsidRPr="00D870AF">
        <w:rPr>
          <w:vertAlign w:val="superscript"/>
        </w:rPr>
        <w:t>th</w:t>
      </w:r>
      <w:r w:rsidR="00D870AF">
        <w:t>, 2012</w:t>
      </w:r>
    </w:p>
    <w:p w:rsidR="003E7027" w:rsidRDefault="00377CAC" w:rsidP="00254B75">
      <w:r>
        <w:tab/>
      </w:r>
      <w:r w:rsidR="00D870AF">
        <w:t>Developer</w:t>
      </w:r>
    </w:p>
    <w:p w:rsidR="00377CAC" w:rsidRDefault="00377CAC" w:rsidP="00254B75"/>
    <w:p w:rsidR="00B82907" w:rsidRPr="00206B05" w:rsidRDefault="003E7027" w:rsidP="00254B75">
      <w:r>
        <w:rPr>
          <w:bCs/>
        </w:rPr>
        <w:t>REVIEWERS:</w:t>
      </w:r>
      <w:r>
        <w:tab/>
      </w:r>
      <w:r w:rsidR="0006414D" w:rsidRPr="0050170D">
        <w:rPr>
          <w:b/>
          <w:sz w:val="32"/>
          <w:szCs w:val="32"/>
        </w:rPr>
        <w:t>Ngo Duc Duy</w:t>
      </w:r>
      <w:r w:rsidR="0006414D">
        <w:tab/>
      </w:r>
      <w:r w:rsidR="00D870AF">
        <w:t>May 27</w:t>
      </w:r>
      <w:r w:rsidR="00D870AF" w:rsidRPr="00D870AF">
        <w:rPr>
          <w:vertAlign w:val="superscript"/>
        </w:rPr>
        <w:t>th</w:t>
      </w:r>
      <w:r w:rsidR="00D870AF">
        <w:t>, 2012</w:t>
      </w:r>
    </w:p>
    <w:p w:rsidR="003E7027" w:rsidRDefault="00B82907" w:rsidP="00254B75">
      <w:r>
        <w:tab/>
      </w:r>
      <w:r w:rsidR="00D870AF">
        <w:t>Developer</w:t>
      </w:r>
      <w:r w:rsidR="003E7027">
        <w:tab/>
      </w:r>
    </w:p>
    <w:p w:rsidR="003E7027" w:rsidRDefault="003E7027" w:rsidP="00254B75"/>
    <w:p w:rsidR="00B82907" w:rsidRPr="00206B05" w:rsidRDefault="003E7027" w:rsidP="00254B75">
      <w:r>
        <w:rPr>
          <w:bCs/>
        </w:rPr>
        <w:t>APPROVAL:</w:t>
      </w:r>
      <w:r>
        <w:tab/>
      </w:r>
      <w:r w:rsidR="0050170D">
        <w:tab/>
      </w:r>
      <w:r w:rsidR="00D870AF">
        <w:rPr>
          <w:b/>
          <w:sz w:val="32"/>
          <w:szCs w:val="32"/>
        </w:rPr>
        <w:t>Le Ngoc Thach</w:t>
      </w:r>
      <w:r w:rsidR="00136888">
        <w:tab/>
      </w:r>
      <w:r w:rsidR="00D870AF">
        <w:t>May 27</w:t>
      </w:r>
      <w:r w:rsidR="00D870AF" w:rsidRPr="00D870AF">
        <w:rPr>
          <w:vertAlign w:val="superscript"/>
        </w:rPr>
        <w:t>th</w:t>
      </w:r>
      <w:r w:rsidR="00D870AF">
        <w:t>, 2012</w:t>
      </w:r>
    </w:p>
    <w:p w:rsidR="00B82907" w:rsidRDefault="00B82907" w:rsidP="00254B75">
      <w:r>
        <w:tab/>
      </w:r>
      <w:r w:rsidR="00516693">
        <w:t>Project Manager</w:t>
      </w:r>
    </w:p>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B82907" w:rsidRDefault="00B82907" w:rsidP="00254B75"/>
    <w:p w:rsidR="003E7027" w:rsidRDefault="00CE533D" w:rsidP="00254B75">
      <w:pPr>
        <w:pStyle w:val="Heading1"/>
      </w:pPr>
      <w:bookmarkStart w:id="10" w:name="_Toc286137246"/>
      <w:r>
        <w:lastRenderedPageBreak/>
        <w:t xml:space="preserve">3 </w:t>
      </w:r>
      <w:r w:rsidR="003E7027">
        <w:t>TABLE OF CONTENTS</w:t>
      </w:r>
      <w:bookmarkEnd w:id="10"/>
    </w:p>
    <w:p w:rsidR="00EA1AC5" w:rsidRDefault="00B946C4">
      <w:pPr>
        <w:pStyle w:val="TOC1"/>
        <w:rPr>
          <w:rFonts w:asciiTheme="minorHAnsi" w:eastAsiaTheme="minorEastAsia" w:hAnsiTheme="minorHAnsi" w:cstheme="minorBidi"/>
          <w:b w:val="0"/>
          <w:bCs w:val="0"/>
          <w:caps w:val="0"/>
          <w:szCs w:val="22"/>
          <w:lang w:val="en-US" w:eastAsia="ja-JP"/>
        </w:rPr>
      </w:pPr>
      <w:r w:rsidRPr="00B946C4">
        <w:rPr>
          <w:sz w:val="24"/>
          <w:lang w:val="en-GB"/>
        </w:rPr>
        <w:fldChar w:fldCharType="begin"/>
      </w:r>
      <w:r w:rsidR="003E7027">
        <w:rPr>
          <w:sz w:val="24"/>
          <w:lang w:val="en-GB"/>
        </w:rPr>
        <w:instrText xml:space="preserve"> TOC \o "1-2" \h \z </w:instrText>
      </w:r>
      <w:r w:rsidRPr="00B946C4">
        <w:rPr>
          <w:sz w:val="24"/>
          <w:lang w:val="en-GB"/>
        </w:rPr>
        <w:fldChar w:fldCharType="separate"/>
      </w:r>
      <w:hyperlink w:anchor="_Toc286137244" w:history="1">
        <w:r w:rsidR="00EA1AC5" w:rsidRPr="008B63D1">
          <w:rPr>
            <w:rStyle w:val="Hyperlink"/>
          </w:rPr>
          <w:t>1 Record of change</w:t>
        </w:r>
        <w:r w:rsidR="00EA1AC5">
          <w:rPr>
            <w:webHidden/>
          </w:rPr>
          <w:tab/>
        </w:r>
        <w:r>
          <w:rPr>
            <w:webHidden/>
          </w:rPr>
          <w:fldChar w:fldCharType="begin"/>
        </w:r>
        <w:r w:rsidR="00EA1AC5">
          <w:rPr>
            <w:webHidden/>
          </w:rPr>
          <w:instrText xml:space="preserve"> PAGEREF _Toc286137244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45" w:history="1">
        <w:r w:rsidR="00EA1AC5" w:rsidRPr="008B63D1">
          <w:rPr>
            <w:rStyle w:val="Hyperlink"/>
          </w:rPr>
          <w:t>2 SIGNATURE PAGE</w:t>
        </w:r>
        <w:r w:rsidR="00EA1AC5">
          <w:rPr>
            <w:webHidden/>
          </w:rPr>
          <w:tab/>
        </w:r>
        <w:r>
          <w:rPr>
            <w:webHidden/>
          </w:rPr>
          <w:fldChar w:fldCharType="begin"/>
        </w:r>
        <w:r w:rsidR="00EA1AC5">
          <w:rPr>
            <w:webHidden/>
          </w:rPr>
          <w:instrText xml:space="preserve"> PAGEREF _Toc286137245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46" w:history="1">
        <w:r w:rsidR="00EA1AC5" w:rsidRPr="008B63D1">
          <w:rPr>
            <w:rStyle w:val="Hyperlink"/>
          </w:rPr>
          <w:t>3 TABLE OF CONTENTS</w:t>
        </w:r>
        <w:r w:rsidR="00EA1AC5">
          <w:rPr>
            <w:webHidden/>
          </w:rPr>
          <w:tab/>
        </w:r>
        <w:r>
          <w:rPr>
            <w:webHidden/>
          </w:rPr>
          <w:fldChar w:fldCharType="begin"/>
        </w:r>
        <w:r w:rsidR="00EA1AC5">
          <w:rPr>
            <w:webHidden/>
          </w:rPr>
          <w:instrText xml:space="preserve"> PAGEREF _Toc286137246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47" w:history="1">
        <w:r w:rsidR="00EA1AC5" w:rsidRPr="008B63D1">
          <w:rPr>
            <w:rStyle w:val="Hyperlink"/>
          </w:rPr>
          <w:t>4 Introduction</w:t>
        </w:r>
        <w:r w:rsidR="00EA1AC5">
          <w:rPr>
            <w:webHidden/>
          </w:rPr>
          <w:tab/>
        </w:r>
        <w:r>
          <w:rPr>
            <w:webHidden/>
          </w:rPr>
          <w:fldChar w:fldCharType="begin"/>
        </w:r>
        <w:r w:rsidR="00EA1AC5">
          <w:rPr>
            <w:webHidden/>
          </w:rPr>
          <w:instrText xml:space="preserve"> PAGEREF _Toc286137247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48" w:history="1">
        <w:r w:rsidR="00EA1AC5" w:rsidRPr="008B63D1">
          <w:rPr>
            <w:rStyle w:val="Hyperlink"/>
          </w:rPr>
          <w:t>4.1 Purpose</w:t>
        </w:r>
        <w:r w:rsidR="00EA1AC5">
          <w:rPr>
            <w:webHidden/>
          </w:rPr>
          <w:tab/>
        </w:r>
        <w:r>
          <w:rPr>
            <w:webHidden/>
          </w:rPr>
          <w:fldChar w:fldCharType="begin"/>
        </w:r>
        <w:r w:rsidR="00EA1AC5">
          <w:rPr>
            <w:webHidden/>
          </w:rPr>
          <w:instrText xml:space="preserve"> PAGEREF _Toc286137248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49" w:history="1">
        <w:r w:rsidR="00EA1AC5" w:rsidRPr="008B63D1">
          <w:rPr>
            <w:rStyle w:val="Hyperlink"/>
          </w:rPr>
          <w:t>4.2 Scope</w:t>
        </w:r>
        <w:r w:rsidR="00EA1AC5">
          <w:rPr>
            <w:webHidden/>
          </w:rPr>
          <w:tab/>
        </w:r>
        <w:r>
          <w:rPr>
            <w:webHidden/>
          </w:rPr>
          <w:fldChar w:fldCharType="begin"/>
        </w:r>
        <w:r w:rsidR="00EA1AC5">
          <w:rPr>
            <w:webHidden/>
          </w:rPr>
          <w:instrText xml:space="preserve"> PAGEREF _Toc286137249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0" w:history="1">
        <w:r w:rsidR="00EA1AC5" w:rsidRPr="008B63D1">
          <w:rPr>
            <w:rStyle w:val="Hyperlink"/>
          </w:rPr>
          <w:t>4.3 Definitions, Acronyms, and Abbreviations</w:t>
        </w:r>
        <w:r w:rsidR="00EA1AC5">
          <w:rPr>
            <w:webHidden/>
          </w:rPr>
          <w:tab/>
        </w:r>
        <w:r>
          <w:rPr>
            <w:webHidden/>
          </w:rPr>
          <w:fldChar w:fldCharType="begin"/>
        </w:r>
        <w:r w:rsidR="00EA1AC5">
          <w:rPr>
            <w:webHidden/>
          </w:rPr>
          <w:instrText xml:space="preserve"> PAGEREF _Toc286137250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1" w:history="1">
        <w:r w:rsidR="00EA1AC5" w:rsidRPr="008B63D1">
          <w:rPr>
            <w:rStyle w:val="Hyperlink"/>
          </w:rPr>
          <w:t>4.4 References</w:t>
        </w:r>
        <w:r w:rsidR="00EA1AC5">
          <w:rPr>
            <w:webHidden/>
          </w:rPr>
          <w:tab/>
        </w:r>
        <w:r>
          <w:rPr>
            <w:webHidden/>
          </w:rPr>
          <w:fldChar w:fldCharType="begin"/>
        </w:r>
        <w:r w:rsidR="00EA1AC5">
          <w:rPr>
            <w:webHidden/>
          </w:rPr>
          <w:instrText xml:space="preserve"> PAGEREF _Toc286137251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2" w:history="1">
        <w:r w:rsidR="00EA1AC5" w:rsidRPr="008B63D1">
          <w:rPr>
            <w:rStyle w:val="Hyperlink"/>
          </w:rPr>
          <w:t>4.5 Overview</w:t>
        </w:r>
        <w:r w:rsidR="00EA1AC5">
          <w:rPr>
            <w:webHidden/>
          </w:rPr>
          <w:tab/>
        </w:r>
        <w:r>
          <w:rPr>
            <w:webHidden/>
          </w:rPr>
          <w:fldChar w:fldCharType="begin"/>
        </w:r>
        <w:r w:rsidR="00EA1AC5">
          <w:rPr>
            <w:webHidden/>
          </w:rPr>
          <w:instrText xml:space="preserve"> PAGEREF _Toc286137252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53" w:history="1">
        <w:r w:rsidR="00EA1AC5" w:rsidRPr="008B63D1">
          <w:rPr>
            <w:rStyle w:val="Hyperlink"/>
          </w:rPr>
          <w:t>5 Overall Description</w:t>
        </w:r>
        <w:r w:rsidR="00EA1AC5">
          <w:rPr>
            <w:webHidden/>
          </w:rPr>
          <w:tab/>
        </w:r>
        <w:r>
          <w:rPr>
            <w:webHidden/>
          </w:rPr>
          <w:fldChar w:fldCharType="begin"/>
        </w:r>
        <w:r w:rsidR="00EA1AC5">
          <w:rPr>
            <w:webHidden/>
          </w:rPr>
          <w:instrText xml:space="preserve"> PAGEREF _Toc286137253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4" w:history="1">
        <w:r w:rsidR="00EA1AC5" w:rsidRPr="008B63D1">
          <w:rPr>
            <w:rStyle w:val="Hyperlink"/>
          </w:rPr>
          <w:t>5.1 Product perspective:</w:t>
        </w:r>
        <w:r w:rsidR="00EA1AC5">
          <w:rPr>
            <w:webHidden/>
          </w:rPr>
          <w:tab/>
        </w:r>
        <w:r>
          <w:rPr>
            <w:webHidden/>
          </w:rPr>
          <w:fldChar w:fldCharType="begin"/>
        </w:r>
        <w:r w:rsidR="00EA1AC5">
          <w:rPr>
            <w:webHidden/>
          </w:rPr>
          <w:instrText xml:space="preserve"> PAGEREF _Toc286137254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5" w:history="1">
        <w:r w:rsidR="00EA1AC5" w:rsidRPr="008B63D1">
          <w:rPr>
            <w:rStyle w:val="Hyperlink"/>
          </w:rPr>
          <w:t>5.2 Product functions:</w:t>
        </w:r>
        <w:r w:rsidR="00EA1AC5">
          <w:rPr>
            <w:webHidden/>
          </w:rPr>
          <w:tab/>
        </w:r>
        <w:r>
          <w:rPr>
            <w:webHidden/>
          </w:rPr>
          <w:fldChar w:fldCharType="begin"/>
        </w:r>
        <w:r w:rsidR="00EA1AC5">
          <w:rPr>
            <w:webHidden/>
          </w:rPr>
          <w:instrText xml:space="preserve"> PAGEREF _Toc286137255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6" w:history="1">
        <w:r w:rsidR="00EA1AC5" w:rsidRPr="008B63D1">
          <w:rPr>
            <w:rStyle w:val="Hyperlink"/>
          </w:rPr>
          <w:t>5.3 User characteristics:</w:t>
        </w:r>
        <w:r w:rsidR="00EA1AC5">
          <w:rPr>
            <w:webHidden/>
          </w:rPr>
          <w:tab/>
        </w:r>
        <w:r>
          <w:rPr>
            <w:webHidden/>
          </w:rPr>
          <w:fldChar w:fldCharType="begin"/>
        </w:r>
        <w:r w:rsidR="00EA1AC5">
          <w:rPr>
            <w:webHidden/>
          </w:rPr>
          <w:instrText xml:space="preserve"> PAGEREF _Toc286137256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7" w:history="1">
        <w:r w:rsidR="00EA1AC5" w:rsidRPr="008B63D1">
          <w:rPr>
            <w:rStyle w:val="Hyperlink"/>
          </w:rPr>
          <w:t>5.4 Constraints:</w:t>
        </w:r>
        <w:r w:rsidR="00EA1AC5">
          <w:rPr>
            <w:webHidden/>
          </w:rPr>
          <w:tab/>
        </w:r>
        <w:r>
          <w:rPr>
            <w:webHidden/>
          </w:rPr>
          <w:fldChar w:fldCharType="begin"/>
        </w:r>
        <w:r w:rsidR="00EA1AC5">
          <w:rPr>
            <w:webHidden/>
          </w:rPr>
          <w:instrText xml:space="preserve"> PAGEREF _Toc286137257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8" w:history="1">
        <w:r w:rsidR="00EA1AC5" w:rsidRPr="008B63D1">
          <w:rPr>
            <w:rStyle w:val="Hyperlink"/>
          </w:rPr>
          <w:t>5.5 Assumptions and dependencies:</w:t>
        </w:r>
        <w:r w:rsidR="00EA1AC5">
          <w:rPr>
            <w:webHidden/>
          </w:rPr>
          <w:tab/>
        </w:r>
        <w:r>
          <w:rPr>
            <w:webHidden/>
          </w:rPr>
          <w:fldChar w:fldCharType="begin"/>
        </w:r>
        <w:r w:rsidR="00EA1AC5">
          <w:rPr>
            <w:webHidden/>
          </w:rPr>
          <w:instrText xml:space="preserve"> PAGEREF _Toc286137258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59" w:history="1">
        <w:r w:rsidR="00EA1AC5" w:rsidRPr="008B63D1">
          <w:rPr>
            <w:rStyle w:val="Hyperlink"/>
          </w:rPr>
          <w:t>5.6 Requirements subsets:</w:t>
        </w:r>
        <w:r w:rsidR="00EA1AC5">
          <w:rPr>
            <w:webHidden/>
          </w:rPr>
          <w:tab/>
        </w:r>
        <w:r>
          <w:rPr>
            <w:webHidden/>
          </w:rPr>
          <w:fldChar w:fldCharType="begin"/>
        </w:r>
        <w:r w:rsidR="00EA1AC5">
          <w:rPr>
            <w:webHidden/>
          </w:rPr>
          <w:instrText xml:space="preserve"> PAGEREF _Toc286137259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60" w:history="1">
        <w:r w:rsidR="00EA1AC5" w:rsidRPr="008B63D1">
          <w:rPr>
            <w:rStyle w:val="Hyperlink"/>
          </w:rPr>
          <w:t>6 FUNCTIONAL Requirements</w:t>
        </w:r>
        <w:r w:rsidR="00EA1AC5">
          <w:rPr>
            <w:webHidden/>
          </w:rPr>
          <w:tab/>
        </w:r>
        <w:r>
          <w:rPr>
            <w:webHidden/>
          </w:rPr>
          <w:fldChar w:fldCharType="begin"/>
        </w:r>
        <w:r w:rsidR="00EA1AC5">
          <w:rPr>
            <w:webHidden/>
          </w:rPr>
          <w:instrText xml:space="preserve"> PAGEREF _Toc286137260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1" w:history="1">
        <w:r w:rsidR="00EA1AC5" w:rsidRPr="008B63D1">
          <w:rPr>
            <w:rStyle w:val="Hyperlink"/>
          </w:rPr>
          <w:t>6.1 Home Screen</w:t>
        </w:r>
        <w:r w:rsidR="00EA1AC5">
          <w:rPr>
            <w:webHidden/>
          </w:rPr>
          <w:tab/>
        </w:r>
        <w:r>
          <w:rPr>
            <w:webHidden/>
          </w:rPr>
          <w:fldChar w:fldCharType="begin"/>
        </w:r>
        <w:r w:rsidR="00EA1AC5">
          <w:rPr>
            <w:webHidden/>
          </w:rPr>
          <w:instrText xml:space="preserve"> PAGEREF _Toc286137261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2" w:history="1">
        <w:r w:rsidR="00EA1AC5" w:rsidRPr="008B63D1">
          <w:rPr>
            <w:rStyle w:val="Hyperlink"/>
          </w:rPr>
          <w:t>6.2 Log-in</w:t>
        </w:r>
        <w:r w:rsidR="00EA1AC5">
          <w:rPr>
            <w:webHidden/>
          </w:rPr>
          <w:tab/>
        </w:r>
        <w:r>
          <w:rPr>
            <w:webHidden/>
          </w:rPr>
          <w:fldChar w:fldCharType="begin"/>
        </w:r>
        <w:r w:rsidR="00EA1AC5">
          <w:rPr>
            <w:webHidden/>
          </w:rPr>
          <w:instrText xml:space="preserve"> PAGEREF _Toc286137262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3" w:history="1">
        <w:r w:rsidR="00EA1AC5" w:rsidRPr="008B63D1">
          <w:rPr>
            <w:rStyle w:val="Hyperlink"/>
          </w:rPr>
          <w:t>6.3 Log-out</w:t>
        </w:r>
        <w:r w:rsidR="00EA1AC5">
          <w:rPr>
            <w:webHidden/>
          </w:rPr>
          <w:tab/>
        </w:r>
        <w:r>
          <w:rPr>
            <w:webHidden/>
          </w:rPr>
          <w:fldChar w:fldCharType="begin"/>
        </w:r>
        <w:r w:rsidR="00EA1AC5">
          <w:rPr>
            <w:webHidden/>
          </w:rPr>
          <w:instrText xml:space="preserve"> PAGEREF _Toc286137263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4" w:history="1">
        <w:r w:rsidR="00EA1AC5" w:rsidRPr="008B63D1">
          <w:rPr>
            <w:rStyle w:val="Hyperlink"/>
          </w:rPr>
          <w:t>6.4 Monitor current level</w:t>
        </w:r>
        <w:r w:rsidR="00EA1AC5">
          <w:rPr>
            <w:webHidden/>
          </w:rPr>
          <w:tab/>
        </w:r>
        <w:r>
          <w:rPr>
            <w:webHidden/>
          </w:rPr>
          <w:fldChar w:fldCharType="begin"/>
        </w:r>
        <w:r w:rsidR="00EA1AC5">
          <w:rPr>
            <w:webHidden/>
          </w:rPr>
          <w:instrText xml:space="preserve"> PAGEREF _Toc286137264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5" w:history="1">
        <w:r w:rsidR="00EA1AC5" w:rsidRPr="008B63D1">
          <w:rPr>
            <w:rStyle w:val="Hyperlink"/>
          </w:rPr>
          <w:t xml:space="preserve">6.5 </w:t>
        </w:r>
        <w:r w:rsidR="00CD67FF">
          <w:rPr>
            <w:rStyle w:val="Hyperlink"/>
          </w:rPr>
          <w:t>Filter Task</w:t>
        </w:r>
        <w:r w:rsidR="00EA1AC5">
          <w:rPr>
            <w:webHidden/>
          </w:rPr>
          <w:tab/>
        </w:r>
        <w:r>
          <w:rPr>
            <w:webHidden/>
          </w:rPr>
          <w:fldChar w:fldCharType="begin"/>
        </w:r>
        <w:r w:rsidR="00EA1AC5">
          <w:rPr>
            <w:webHidden/>
          </w:rPr>
          <w:instrText xml:space="preserve"> PAGEREF _Toc286137265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6" w:history="1">
        <w:r w:rsidR="00EA1AC5" w:rsidRPr="008B63D1">
          <w:rPr>
            <w:rStyle w:val="Hyperlink"/>
          </w:rPr>
          <w:t xml:space="preserve">6.6 </w:t>
        </w:r>
        <w:r w:rsidR="00CD67FF">
          <w:rPr>
            <w:rStyle w:val="Hyperlink"/>
          </w:rPr>
          <w:t>Add New Task</w:t>
        </w:r>
        <w:r w:rsidR="00EA1AC5">
          <w:rPr>
            <w:webHidden/>
          </w:rPr>
          <w:tab/>
        </w:r>
        <w:r>
          <w:rPr>
            <w:webHidden/>
          </w:rPr>
          <w:fldChar w:fldCharType="begin"/>
        </w:r>
        <w:r w:rsidR="00EA1AC5">
          <w:rPr>
            <w:webHidden/>
          </w:rPr>
          <w:instrText xml:space="preserve"> PAGEREF _Toc286137266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7" w:history="1">
        <w:r w:rsidR="00EA1AC5" w:rsidRPr="008B63D1">
          <w:rPr>
            <w:rStyle w:val="Hyperlink"/>
          </w:rPr>
          <w:t xml:space="preserve">6.7 </w:t>
        </w:r>
        <w:r w:rsidR="004A7558">
          <w:rPr>
            <w:rStyle w:val="Hyperlink"/>
          </w:rPr>
          <w:t>Filter Dashboard</w:t>
        </w:r>
        <w:r w:rsidR="00EA1AC5">
          <w:rPr>
            <w:webHidden/>
          </w:rPr>
          <w:tab/>
        </w:r>
        <w:r>
          <w:rPr>
            <w:webHidden/>
          </w:rPr>
          <w:fldChar w:fldCharType="begin"/>
        </w:r>
        <w:r w:rsidR="00EA1AC5">
          <w:rPr>
            <w:webHidden/>
          </w:rPr>
          <w:instrText xml:space="preserve"> PAGEREF _Toc286137267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68" w:history="1">
        <w:r w:rsidR="00EA1AC5" w:rsidRPr="008B63D1">
          <w:rPr>
            <w:rStyle w:val="Hyperlink"/>
          </w:rPr>
          <w:t>7 Use case model</w:t>
        </w:r>
        <w:r w:rsidR="00EA1AC5">
          <w:rPr>
            <w:webHidden/>
          </w:rPr>
          <w:tab/>
        </w:r>
        <w:r>
          <w:rPr>
            <w:webHidden/>
          </w:rPr>
          <w:fldChar w:fldCharType="begin"/>
        </w:r>
        <w:r w:rsidR="00EA1AC5">
          <w:rPr>
            <w:webHidden/>
          </w:rPr>
          <w:instrText xml:space="preserve"> PAGEREF _Toc286137268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69" w:history="1">
        <w:r w:rsidR="00EA1AC5" w:rsidRPr="008B63D1">
          <w:rPr>
            <w:rStyle w:val="Hyperlink"/>
          </w:rPr>
          <w:t>7.1 Actors</w:t>
        </w:r>
        <w:r w:rsidR="00EA1AC5">
          <w:rPr>
            <w:webHidden/>
          </w:rPr>
          <w:tab/>
        </w:r>
        <w:r>
          <w:rPr>
            <w:webHidden/>
          </w:rPr>
          <w:fldChar w:fldCharType="begin"/>
        </w:r>
        <w:r w:rsidR="00EA1AC5">
          <w:rPr>
            <w:webHidden/>
          </w:rPr>
          <w:instrText xml:space="preserve"> PAGEREF _Toc286137269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0" w:history="1">
        <w:r w:rsidR="00EA1AC5" w:rsidRPr="008B63D1">
          <w:rPr>
            <w:rStyle w:val="Hyperlink"/>
          </w:rPr>
          <w:t>7.2 Use cases</w:t>
        </w:r>
        <w:r w:rsidR="00EA1AC5">
          <w:rPr>
            <w:webHidden/>
          </w:rPr>
          <w:tab/>
        </w:r>
        <w:r>
          <w:rPr>
            <w:webHidden/>
          </w:rPr>
          <w:fldChar w:fldCharType="begin"/>
        </w:r>
        <w:r w:rsidR="00EA1AC5">
          <w:rPr>
            <w:webHidden/>
          </w:rPr>
          <w:instrText xml:space="preserve"> PAGEREF _Toc286137270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1" w:history="1">
        <w:r w:rsidR="00EA1AC5" w:rsidRPr="008B63D1">
          <w:rPr>
            <w:rStyle w:val="Hyperlink"/>
          </w:rPr>
          <w:t xml:space="preserve">7.3 Main Use Case Diagrams of the </w:t>
        </w:r>
        <w:r w:rsidR="00D95FE2">
          <w:rPr>
            <w:rStyle w:val="Hyperlink"/>
          </w:rPr>
          <w:t>PMS</w:t>
        </w:r>
        <w:r w:rsidR="00EA1AC5">
          <w:rPr>
            <w:webHidden/>
          </w:rPr>
          <w:tab/>
        </w:r>
        <w:r>
          <w:rPr>
            <w:webHidden/>
          </w:rPr>
          <w:fldChar w:fldCharType="begin"/>
        </w:r>
        <w:r w:rsidR="00EA1AC5">
          <w:rPr>
            <w:webHidden/>
          </w:rPr>
          <w:instrText xml:space="preserve"> PAGEREF _Toc286137271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2" w:history="1">
        <w:r w:rsidR="00EA1AC5" w:rsidRPr="008B63D1">
          <w:rPr>
            <w:rStyle w:val="Hyperlink"/>
          </w:rPr>
          <w:t>7.4 Log-in</w:t>
        </w:r>
        <w:r w:rsidR="00EA1AC5">
          <w:rPr>
            <w:webHidden/>
          </w:rPr>
          <w:tab/>
        </w:r>
        <w:r>
          <w:rPr>
            <w:webHidden/>
          </w:rPr>
          <w:fldChar w:fldCharType="begin"/>
        </w:r>
        <w:r w:rsidR="00EA1AC5">
          <w:rPr>
            <w:webHidden/>
          </w:rPr>
          <w:instrText xml:space="preserve"> PAGEREF _Toc286137272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3" w:history="1">
        <w:r w:rsidR="00EA1AC5" w:rsidRPr="008B63D1">
          <w:rPr>
            <w:rStyle w:val="Hyperlink"/>
          </w:rPr>
          <w:t>7.5 Log-out</w:t>
        </w:r>
        <w:r w:rsidR="00EA1AC5">
          <w:rPr>
            <w:webHidden/>
          </w:rPr>
          <w:tab/>
        </w:r>
        <w:r>
          <w:rPr>
            <w:webHidden/>
          </w:rPr>
          <w:fldChar w:fldCharType="begin"/>
        </w:r>
        <w:r w:rsidR="00EA1AC5">
          <w:rPr>
            <w:webHidden/>
          </w:rPr>
          <w:instrText xml:space="preserve"> PAGEREF _Toc286137273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4" w:history="1">
        <w:r w:rsidR="00EA1AC5" w:rsidRPr="008B63D1">
          <w:rPr>
            <w:rStyle w:val="Hyperlink"/>
          </w:rPr>
          <w:t>7.6 Monitor current level</w:t>
        </w:r>
        <w:r w:rsidR="00EA1AC5">
          <w:rPr>
            <w:webHidden/>
          </w:rPr>
          <w:tab/>
        </w:r>
        <w:r>
          <w:rPr>
            <w:webHidden/>
          </w:rPr>
          <w:fldChar w:fldCharType="begin"/>
        </w:r>
        <w:r w:rsidR="00EA1AC5">
          <w:rPr>
            <w:webHidden/>
          </w:rPr>
          <w:instrText xml:space="preserve"> PAGEREF _Toc286137274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5" w:history="1">
        <w:r w:rsidR="00EA1AC5" w:rsidRPr="008B63D1">
          <w:rPr>
            <w:rStyle w:val="Hyperlink"/>
          </w:rPr>
          <w:t xml:space="preserve">7.7 </w:t>
        </w:r>
        <w:r w:rsidR="00CD67FF">
          <w:rPr>
            <w:rStyle w:val="Hyperlink"/>
          </w:rPr>
          <w:t>Filter Task</w:t>
        </w:r>
        <w:r w:rsidR="00EA1AC5">
          <w:rPr>
            <w:webHidden/>
          </w:rPr>
          <w:tab/>
        </w:r>
        <w:r>
          <w:rPr>
            <w:webHidden/>
          </w:rPr>
          <w:fldChar w:fldCharType="begin"/>
        </w:r>
        <w:r w:rsidR="00EA1AC5">
          <w:rPr>
            <w:webHidden/>
          </w:rPr>
          <w:instrText xml:space="preserve"> PAGEREF _Toc286137275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6" w:history="1">
        <w:r w:rsidR="00EA1AC5" w:rsidRPr="008B63D1">
          <w:rPr>
            <w:rStyle w:val="Hyperlink"/>
          </w:rPr>
          <w:t xml:space="preserve">7.8 </w:t>
        </w:r>
        <w:r w:rsidR="00CD67FF">
          <w:rPr>
            <w:rStyle w:val="Hyperlink"/>
          </w:rPr>
          <w:t>Add New Task</w:t>
        </w:r>
        <w:r w:rsidR="00EA1AC5">
          <w:rPr>
            <w:webHidden/>
          </w:rPr>
          <w:tab/>
        </w:r>
        <w:r>
          <w:rPr>
            <w:webHidden/>
          </w:rPr>
          <w:fldChar w:fldCharType="begin"/>
        </w:r>
        <w:r w:rsidR="00EA1AC5">
          <w:rPr>
            <w:webHidden/>
          </w:rPr>
          <w:instrText xml:space="preserve"> PAGEREF _Toc286137276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7" w:history="1">
        <w:r w:rsidR="00EA1AC5" w:rsidRPr="008B63D1">
          <w:rPr>
            <w:rStyle w:val="Hyperlink"/>
          </w:rPr>
          <w:t xml:space="preserve">7.9 </w:t>
        </w:r>
        <w:r w:rsidR="004A7558">
          <w:rPr>
            <w:rStyle w:val="Hyperlink"/>
          </w:rPr>
          <w:t>Filter Dashboard</w:t>
        </w:r>
        <w:r w:rsidR="00EA1AC5">
          <w:rPr>
            <w:webHidden/>
          </w:rPr>
          <w:tab/>
        </w:r>
        <w:r>
          <w:rPr>
            <w:webHidden/>
          </w:rPr>
          <w:fldChar w:fldCharType="begin"/>
        </w:r>
        <w:r w:rsidR="00EA1AC5">
          <w:rPr>
            <w:webHidden/>
          </w:rPr>
          <w:instrText xml:space="preserve"> PAGEREF _Toc286137277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78" w:history="1">
        <w:r w:rsidR="00EA1AC5" w:rsidRPr="008B63D1">
          <w:rPr>
            <w:rStyle w:val="Hyperlink"/>
          </w:rPr>
          <w:t>8. NON-FUNCTIONAL Requirements</w:t>
        </w:r>
        <w:r w:rsidR="00EA1AC5">
          <w:rPr>
            <w:webHidden/>
          </w:rPr>
          <w:tab/>
        </w:r>
        <w:r>
          <w:rPr>
            <w:webHidden/>
          </w:rPr>
          <w:fldChar w:fldCharType="begin"/>
        </w:r>
        <w:r w:rsidR="00EA1AC5">
          <w:rPr>
            <w:webHidden/>
          </w:rPr>
          <w:instrText xml:space="preserve"> PAGEREF _Toc286137278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79" w:history="1">
        <w:r w:rsidR="00EA1AC5" w:rsidRPr="008B63D1">
          <w:rPr>
            <w:rStyle w:val="Hyperlink"/>
          </w:rPr>
          <w:t>8.1 Usability</w:t>
        </w:r>
        <w:r w:rsidR="00EA1AC5">
          <w:rPr>
            <w:webHidden/>
          </w:rPr>
          <w:tab/>
        </w:r>
        <w:r>
          <w:rPr>
            <w:webHidden/>
          </w:rPr>
          <w:fldChar w:fldCharType="begin"/>
        </w:r>
        <w:r w:rsidR="00EA1AC5">
          <w:rPr>
            <w:webHidden/>
          </w:rPr>
          <w:instrText xml:space="preserve"> PAGEREF _Toc286137279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0" w:history="1">
        <w:r w:rsidR="00EA1AC5" w:rsidRPr="008B63D1">
          <w:rPr>
            <w:rStyle w:val="Hyperlink"/>
          </w:rPr>
          <w:t>8.2 Reliability</w:t>
        </w:r>
        <w:r w:rsidR="00EA1AC5">
          <w:rPr>
            <w:webHidden/>
          </w:rPr>
          <w:tab/>
        </w:r>
        <w:r>
          <w:rPr>
            <w:webHidden/>
          </w:rPr>
          <w:fldChar w:fldCharType="begin"/>
        </w:r>
        <w:r w:rsidR="00EA1AC5">
          <w:rPr>
            <w:webHidden/>
          </w:rPr>
          <w:instrText xml:space="preserve"> PAGEREF _Toc286137280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1" w:history="1">
        <w:r w:rsidR="00EA1AC5" w:rsidRPr="008B63D1">
          <w:rPr>
            <w:rStyle w:val="Hyperlink"/>
          </w:rPr>
          <w:t>8.3 Performance</w:t>
        </w:r>
        <w:r w:rsidR="00EA1AC5">
          <w:rPr>
            <w:webHidden/>
          </w:rPr>
          <w:tab/>
        </w:r>
        <w:r>
          <w:rPr>
            <w:webHidden/>
          </w:rPr>
          <w:fldChar w:fldCharType="begin"/>
        </w:r>
        <w:r w:rsidR="00EA1AC5">
          <w:rPr>
            <w:webHidden/>
          </w:rPr>
          <w:instrText xml:space="preserve"> PAGEREF _Toc286137281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2" w:history="1">
        <w:r w:rsidR="00EA1AC5" w:rsidRPr="008B63D1">
          <w:rPr>
            <w:rStyle w:val="Hyperlink"/>
          </w:rPr>
          <w:t>8.4 Supportability</w:t>
        </w:r>
        <w:r w:rsidR="00EA1AC5">
          <w:rPr>
            <w:webHidden/>
          </w:rPr>
          <w:tab/>
        </w:r>
        <w:r>
          <w:rPr>
            <w:webHidden/>
          </w:rPr>
          <w:fldChar w:fldCharType="begin"/>
        </w:r>
        <w:r w:rsidR="00EA1AC5">
          <w:rPr>
            <w:webHidden/>
          </w:rPr>
          <w:instrText xml:space="preserve"> PAGEREF _Toc286137282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3" w:history="1">
        <w:r w:rsidR="00EA1AC5" w:rsidRPr="008B63D1">
          <w:rPr>
            <w:rStyle w:val="Hyperlink"/>
          </w:rPr>
          <w:t>8.5 Design Constraints</w:t>
        </w:r>
        <w:r w:rsidR="00EA1AC5">
          <w:rPr>
            <w:webHidden/>
          </w:rPr>
          <w:tab/>
        </w:r>
        <w:r>
          <w:rPr>
            <w:webHidden/>
          </w:rPr>
          <w:fldChar w:fldCharType="begin"/>
        </w:r>
        <w:r w:rsidR="00EA1AC5">
          <w:rPr>
            <w:webHidden/>
          </w:rPr>
          <w:instrText xml:space="preserve"> PAGEREF _Toc286137283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4" w:history="1">
        <w:r w:rsidR="00EA1AC5" w:rsidRPr="008B63D1">
          <w:rPr>
            <w:rStyle w:val="Hyperlink"/>
          </w:rPr>
          <w:t>8.6 On-line User Documentation and Help System Requirements</w:t>
        </w:r>
        <w:r w:rsidR="00EA1AC5">
          <w:rPr>
            <w:webHidden/>
          </w:rPr>
          <w:tab/>
        </w:r>
        <w:r>
          <w:rPr>
            <w:webHidden/>
          </w:rPr>
          <w:fldChar w:fldCharType="begin"/>
        </w:r>
        <w:r w:rsidR="00EA1AC5">
          <w:rPr>
            <w:webHidden/>
          </w:rPr>
          <w:instrText xml:space="preserve"> PAGEREF _Toc286137284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5" w:history="1">
        <w:r w:rsidR="00EA1AC5" w:rsidRPr="008B63D1">
          <w:rPr>
            <w:rStyle w:val="Hyperlink"/>
          </w:rPr>
          <w:t>8.7 Purchased Components</w:t>
        </w:r>
        <w:r w:rsidR="00EA1AC5">
          <w:rPr>
            <w:webHidden/>
          </w:rPr>
          <w:tab/>
        </w:r>
        <w:r>
          <w:rPr>
            <w:webHidden/>
          </w:rPr>
          <w:fldChar w:fldCharType="begin"/>
        </w:r>
        <w:r w:rsidR="00EA1AC5">
          <w:rPr>
            <w:webHidden/>
          </w:rPr>
          <w:instrText xml:space="preserve"> PAGEREF _Toc286137285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6" w:history="1">
        <w:r w:rsidR="00EA1AC5" w:rsidRPr="008B63D1">
          <w:rPr>
            <w:rStyle w:val="Hyperlink"/>
          </w:rPr>
          <w:t>8.8 Interfaces</w:t>
        </w:r>
        <w:r w:rsidR="00EA1AC5">
          <w:rPr>
            <w:webHidden/>
          </w:rPr>
          <w:tab/>
        </w:r>
        <w:r>
          <w:rPr>
            <w:webHidden/>
          </w:rPr>
          <w:fldChar w:fldCharType="begin"/>
        </w:r>
        <w:r w:rsidR="00EA1AC5">
          <w:rPr>
            <w:webHidden/>
          </w:rPr>
          <w:instrText xml:space="preserve"> PAGEREF _Toc286137286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7" w:history="1">
        <w:r w:rsidR="00EA1AC5" w:rsidRPr="008B63D1">
          <w:rPr>
            <w:rStyle w:val="Hyperlink"/>
          </w:rPr>
          <w:t>8.9 Licensing Requirements</w:t>
        </w:r>
        <w:r w:rsidR="00EA1AC5">
          <w:rPr>
            <w:webHidden/>
          </w:rPr>
          <w:tab/>
        </w:r>
        <w:r>
          <w:rPr>
            <w:webHidden/>
          </w:rPr>
          <w:fldChar w:fldCharType="begin"/>
        </w:r>
        <w:r w:rsidR="00EA1AC5">
          <w:rPr>
            <w:webHidden/>
          </w:rPr>
          <w:instrText xml:space="preserve"> PAGEREF _Toc286137287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8" w:history="1">
        <w:r w:rsidR="00EA1AC5" w:rsidRPr="008B63D1">
          <w:rPr>
            <w:rStyle w:val="Hyperlink"/>
          </w:rPr>
          <w:t>8.10 Legal, Copyright, and Other Notices</w:t>
        </w:r>
        <w:r w:rsidR="00EA1AC5">
          <w:rPr>
            <w:webHidden/>
          </w:rPr>
          <w:tab/>
        </w:r>
        <w:r>
          <w:rPr>
            <w:webHidden/>
          </w:rPr>
          <w:fldChar w:fldCharType="begin"/>
        </w:r>
        <w:r w:rsidR="00EA1AC5">
          <w:rPr>
            <w:webHidden/>
          </w:rPr>
          <w:instrText xml:space="preserve"> PAGEREF _Toc286137288 \h </w:instrText>
        </w:r>
        <w:r>
          <w:rPr>
            <w:webHidden/>
          </w:rPr>
        </w:r>
        <w:r>
          <w:rPr>
            <w:webHidden/>
          </w:rPr>
          <w:fldChar w:fldCharType="separate"/>
        </w:r>
        <w:r w:rsidR="006E1DB2">
          <w:rPr>
            <w:webHidden/>
          </w:rPr>
          <w:t>2</w:t>
        </w:r>
        <w:r>
          <w:rPr>
            <w:webHidden/>
          </w:rPr>
          <w:fldChar w:fldCharType="end"/>
        </w:r>
      </w:hyperlink>
    </w:p>
    <w:p w:rsidR="00EA1AC5" w:rsidRDefault="00B946C4">
      <w:pPr>
        <w:pStyle w:val="TOC2"/>
        <w:rPr>
          <w:rFonts w:asciiTheme="minorHAnsi" w:eastAsiaTheme="minorEastAsia" w:hAnsiTheme="minorHAnsi" w:cstheme="minorBidi"/>
          <w:sz w:val="22"/>
          <w:szCs w:val="22"/>
          <w:lang w:val="en-US" w:eastAsia="ja-JP"/>
        </w:rPr>
      </w:pPr>
      <w:hyperlink w:anchor="_Toc286137289" w:history="1">
        <w:r w:rsidR="00EA1AC5" w:rsidRPr="008B63D1">
          <w:rPr>
            <w:rStyle w:val="Hyperlink"/>
          </w:rPr>
          <w:t>8.11 Applicable Standards</w:t>
        </w:r>
        <w:r w:rsidR="00EA1AC5">
          <w:rPr>
            <w:webHidden/>
          </w:rPr>
          <w:tab/>
        </w:r>
        <w:r>
          <w:rPr>
            <w:webHidden/>
          </w:rPr>
          <w:fldChar w:fldCharType="begin"/>
        </w:r>
        <w:r w:rsidR="00EA1AC5">
          <w:rPr>
            <w:webHidden/>
          </w:rPr>
          <w:instrText xml:space="preserve"> PAGEREF _Toc286137289 \h </w:instrText>
        </w:r>
        <w:r>
          <w:rPr>
            <w:webHidden/>
          </w:rPr>
        </w:r>
        <w:r>
          <w:rPr>
            <w:webHidden/>
          </w:rPr>
          <w:fldChar w:fldCharType="separate"/>
        </w:r>
        <w:r w:rsidR="006E1DB2">
          <w:rPr>
            <w:webHidden/>
          </w:rPr>
          <w:t>2</w:t>
        </w:r>
        <w:r>
          <w:rPr>
            <w:webHidden/>
          </w:rPr>
          <w:fldChar w:fldCharType="end"/>
        </w:r>
      </w:hyperlink>
    </w:p>
    <w:p w:rsidR="00EA1AC5" w:rsidRDefault="00B946C4">
      <w:pPr>
        <w:pStyle w:val="TOC1"/>
        <w:rPr>
          <w:rFonts w:asciiTheme="minorHAnsi" w:eastAsiaTheme="minorEastAsia" w:hAnsiTheme="minorHAnsi" w:cstheme="minorBidi"/>
          <w:b w:val="0"/>
          <w:bCs w:val="0"/>
          <w:caps w:val="0"/>
          <w:szCs w:val="22"/>
          <w:lang w:val="en-US" w:eastAsia="ja-JP"/>
        </w:rPr>
      </w:pPr>
      <w:hyperlink w:anchor="_Toc286137290" w:history="1">
        <w:r w:rsidR="00EA1AC5" w:rsidRPr="008B63D1">
          <w:rPr>
            <w:rStyle w:val="Hyperlink"/>
          </w:rPr>
          <w:t>9. Supporting Information</w:t>
        </w:r>
        <w:r w:rsidR="00EA1AC5">
          <w:rPr>
            <w:webHidden/>
          </w:rPr>
          <w:tab/>
        </w:r>
        <w:r>
          <w:rPr>
            <w:webHidden/>
          </w:rPr>
          <w:fldChar w:fldCharType="begin"/>
        </w:r>
        <w:r w:rsidR="00EA1AC5">
          <w:rPr>
            <w:webHidden/>
          </w:rPr>
          <w:instrText xml:space="preserve"> PAGEREF _Toc286137290 \h </w:instrText>
        </w:r>
        <w:r>
          <w:rPr>
            <w:webHidden/>
          </w:rPr>
        </w:r>
        <w:r>
          <w:rPr>
            <w:webHidden/>
          </w:rPr>
          <w:fldChar w:fldCharType="separate"/>
        </w:r>
        <w:r w:rsidR="006E1DB2">
          <w:rPr>
            <w:webHidden/>
          </w:rPr>
          <w:t>2</w:t>
        </w:r>
        <w:r>
          <w:rPr>
            <w:webHidden/>
          </w:rPr>
          <w:fldChar w:fldCharType="end"/>
        </w:r>
      </w:hyperlink>
    </w:p>
    <w:p w:rsidR="003E7027" w:rsidRDefault="00B946C4" w:rsidP="00254B75">
      <w:pPr>
        <w:rPr>
          <w:lang w:val="en-GB"/>
        </w:rPr>
        <w:sectPr w:rsidR="003E7027" w:rsidSect="005E313B">
          <w:headerReference w:type="default" r:id="rId9"/>
          <w:footerReference w:type="default" r:id="rId10"/>
          <w:headerReference w:type="first" r:id="rId11"/>
          <w:pgSz w:w="12242" w:h="15842" w:code="1"/>
          <w:pgMar w:top="1440" w:right="1440" w:bottom="1440" w:left="1800" w:header="720" w:footer="720" w:gutter="0"/>
          <w:cols w:space="720"/>
          <w:titlePg/>
          <w:docGrid w:linePitch="272"/>
        </w:sectPr>
      </w:pPr>
      <w:r>
        <w:rPr>
          <w:lang w:val="en-GB"/>
        </w:rPr>
        <w:fldChar w:fldCharType="end"/>
      </w:r>
    </w:p>
    <w:p w:rsidR="003E7027" w:rsidRDefault="003F42A5" w:rsidP="00254B75">
      <w:pPr>
        <w:pStyle w:val="Heading1"/>
      </w:pPr>
      <w:bookmarkStart w:id="11" w:name="_Toc521150196"/>
      <w:bookmarkStart w:id="12" w:name="_Toc286137247"/>
      <w:bookmarkStart w:id="13" w:name="_Toc456598586"/>
      <w:bookmarkStart w:id="14" w:name="_Toc504442098"/>
      <w:r>
        <w:lastRenderedPageBreak/>
        <w:t xml:space="preserve">4 </w:t>
      </w:r>
      <w:r w:rsidR="003E7027">
        <w:t>Introduction</w:t>
      </w:r>
      <w:bookmarkEnd w:id="11"/>
      <w:bookmarkEnd w:id="12"/>
    </w:p>
    <w:p w:rsidR="0081149A" w:rsidRDefault="002F5A59" w:rsidP="0081149A">
      <w:pPr>
        <w:pStyle w:val="BodyText"/>
      </w:pPr>
      <w:r>
        <w:tab/>
      </w:r>
      <w:r w:rsidR="0081149A">
        <w:t xml:space="preserve">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 </w:t>
      </w:r>
    </w:p>
    <w:p w:rsidR="0081149A" w:rsidRDefault="0081149A" w:rsidP="0081149A"/>
    <w:p w:rsidR="0081149A" w:rsidRDefault="0081149A" w:rsidP="0081149A">
      <w:r>
        <w:t>In the future, software industries could very well depend on how quickly the procedures and systems of project management are adopted. Therefore, Project Manager will play a very important role within organizations. Our mission is to provide an online system which actively assists those managers in managing their project. The approaches and techniques that are used in the project management process are of interest to all those who wish to be more certain about achieving predetermined targets.</w:t>
      </w:r>
    </w:p>
    <w:p w:rsidR="0081149A" w:rsidRDefault="0081149A" w:rsidP="00254B75"/>
    <w:p w:rsidR="0070269F" w:rsidRPr="0070269F" w:rsidRDefault="004E0502" w:rsidP="00254B75">
      <w:pPr>
        <w:pStyle w:val="Heading2"/>
      </w:pPr>
      <w:bookmarkStart w:id="15" w:name="_Toc521150197"/>
      <w:bookmarkStart w:id="16" w:name="_Toc286137248"/>
      <w:r>
        <w:t>4</w:t>
      </w:r>
      <w:r w:rsidR="00DC44FC">
        <w:t xml:space="preserve">.1 </w:t>
      </w:r>
      <w:r w:rsidR="003E7027">
        <w:t>Purpose</w:t>
      </w:r>
      <w:bookmarkEnd w:id="15"/>
      <w:bookmarkEnd w:id="16"/>
    </w:p>
    <w:p w:rsidR="003E7027" w:rsidRPr="00FE274C" w:rsidRDefault="0070269F" w:rsidP="00254B75">
      <w:pPr>
        <w:pStyle w:val="BodyText"/>
      </w:pPr>
      <w:r w:rsidRPr="0070269F">
        <w:t xml:space="preserve">This Software Requirements Specification provides a complete </w:t>
      </w:r>
      <w:r>
        <w:t>description of all the functional requirements, non-functional requirements,</w:t>
      </w:r>
      <w:r w:rsidRPr="0070269F">
        <w:t xml:space="preserve"> constraints</w:t>
      </w:r>
      <w:r>
        <w:t xml:space="preserve"> and other requirement specification</w:t>
      </w:r>
      <w:r w:rsidRPr="0070269F">
        <w:t xml:space="preserve"> of </w:t>
      </w:r>
      <w:r>
        <w:t>the “</w:t>
      </w:r>
      <w:r w:rsidR="00BB633E">
        <w:t>Project Management</w:t>
      </w:r>
      <w:r>
        <w:t xml:space="preserve"> System”.</w:t>
      </w:r>
    </w:p>
    <w:p w:rsidR="007E3EF2" w:rsidRDefault="003A2D8B" w:rsidP="00254B75">
      <w:pPr>
        <w:pStyle w:val="Heading2"/>
      </w:pPr>
      <w:bookmarkStart w:id="17" w:name="_Toc521150198"/>
      <w:bookmarkStart w:id="18" w:name="_Toc286137249"/>
      <w:r>
        <w:t>4</w:t>
      </w:r>
      <w:r w:rsidR="0095071B">
        <w:t xml:space="preserve">.2 </w:t>
      </w:r>
      <w:r w:rsidR="003E7027">
        <w:t>Scope</w:t>
      </w:r>
      <w:bookmarkEnd w:id="17"/>
      <w:bookmarkEnd w:id="18"/>
    </w:p>
    <w:p w:rsidR="00EC4EF9" w:rsidRPr="00F64FE8" w:rsidRDefault="00EC4EF9" w:rsidP="00EC4EF9">
      <w:pPr>
        <w:rPr>
          <w:rFonts w:ascii="Cambria" w:eastAsia="MS Gothic" w:hAnsi="Cambria"/>
          <w:b/>
          <w:bCs/>
          <w:color w:val="4F81BD"/>
          <w:sz w:val="26"/>
          <w:szCs w:val="26"/>
        </w:rPr>
      </w:pPr>
      <w:bookmarkStart w:id="19" w:name="_Toc521150199"/>
      <w:bookmarkStart w:id="20" w:name="_Toc286137250"/>
      <w:r w:rsidRPr="00E818C0">
        <w:t>This project aims to create an online software project management system. With friendly interface, powerful tools, OOPMS provides powerful and efficient customized service for numerous kinds of managers from small to medium projects. Besides, OOPMS can be deployed on J2EE portal servers (JSR168, JSR268).</w:t>
      </w:r>
    </w:p>
    <w:p w:rsidR="00691C71" w:rsidRDefault="005D72F9" w:rsidP="00254B75">
      <w:pPr>
        <w:pStyle w:val="Heading2"/>
      </w:pPr>
      <w:r>
        <w:t>4</w:t>
      </w:r>
      <w:r w:rsidR="00F16CDD">
        <w:t>.3</w:t>
      </w:r>
      <w:r w:rsidR="003E7027">
        <w:t>Definitions, Acronyms, and Abbreviations</w:t>
      </w:r>
      <w:bookmarkEnd w:id="19"/>
      <w:bookmarkEnd w:id="20"/>
    </w:p>
    <w:p w:rsidR="00691C71" w:rsidRPr="00691C71" w:rsidRDefault="00691C71" w:rsidP="00254B75">
      <w:pPr>
        <w:pStyle w:val="BodyText"/>
      </w:pPr>
      <w:r>
        <w:tab/>
      </w:r>
    </w:p>
    <w:p w:rsidR="00E36B60" w:rsidRDefault="00E36B60" w:rsidP="00254B75">
      <w:pPr>
        <w:pStyle w:val="Caption"/>
      </w:pPr>
      <w:bookmarkStart w:id="21" w:name="_Toc285402299"/>
      <w:bookmarkStart w:id="22" w:name="_Toc286123827"/>
      <w:bookmarkStart w:id="23" w:name="_Toc286124585"/>
      <w:bookmarkStart w:id="24" w:name="_Toc286124620"/>
      <w:bookmarkStart w:id="25" w:name="_Toc286128696"/>
      <w:bookmarkStart w:id="26" w:name="_Toc286128733"/>
      <w:bookmarkStart w:id="27" w:name="_Toc286136530"/>
      <w:r>
        <w:t xml:space="preserve">Table </w:t>
      </w:r>
      <w:r w:rsidR="00B946C4">
        <w:fldChar w:fldCharType="begin"/>
      </w:r>
      <w:r w:rsidR="00AC2C73">
        <w:instrText xml:space="preserve"> SEQ Table \* ARABIC </w:instrText>
      </w:r>
      <w:r w:rsidR="00B946C4">
        <w:fldChar w:fldCharType="separate"/>
      </w:r>
      <w:r w:rsidR="006E1DB2">
        <w:rPr>
          <w:noProof/>
        </w:rPr>
        <w:t>1</w:t>
      </w:r>
      <w:r w:rsidR="00B946C4">
        <w:rPr>
          <w:noProof/>
        </w:rPr>
        <w:fldChar w:fldCharType="end"/>
      </w:r>
      <w:r>
        <w:t xml:space="preserve"> Abbreviations</w:t>
      </w:r>
      <w:bookmarkEnd w:id="21"/>
      <w:bookmarkEnd w:id="22"/>
      <w:bookmarkEnd w:id="23"/>
      <w:bookmarkEnd w:id="24"/>
      <w:bookmarkEnd w:id="25"/>
      <w:bookmarkEnd w:id="26"/>
      <w:bookmarkEnd w:id="27"/>
    </w:p>
    <w:tbl>
      <w:tblPr>
        <w:tblStyle w:val="TableGrid"/>
        <w:tblW w:w="0" w:type="auto"/>
        <w:tblInd w:w="926" w:type="dxa"/>
        <w:tblLook w:val="04A0"/>
      </w:tblPr>
      <w:tblGrid>
        <w:gridCol w:w="660"/>
        <w:gridCol w:w="2263"/>
        <w:gridCol w:w="5250"/>
      </w:tblGrid>
      <w:tr w:rsidR="00691C71" w:rsidTr="00E36B60">
        <w:tc>
          <w:tcPr>
            <w:tcW w:w="660" w:type="dxa"/>
            <w:shd w:val="clear" w:color="auto" w:fill="DBE5F1" w:themeFill="accent1" w:themeFillTint="33"/>
          </w:tcPr>
          <w:p w:rsidR="00691C71" w:rsidRDefault="00691C71" w:rsidP="00254B75">
            <w:r>
              <w:t>No.</w:t>
            </w:r>
          </w:p>
        </w:tc>
        <w:tc>
          <w:tcPr>
            <w:tcW w:w="2263" w:type="dxa"/>
            <w:shd w:val="clear" w:color="auto" w:fill="DBE5F1" w:themeFill="accent1" w:themeFillTint="33"/>
          </w:tcPr>
          <w:p w:rsidR="00691C71" w:rsidRDefault="00691C71" w:rsidP="00254B75">
            <w:r>
              <w:t>Key word</w:t>
            </w:r>
          </w:p>
        </w:tc>
        <w:tc>
          <w:tcPr>
            <w:tcW w:w="5250" w:type="dxa"/>
            <w:shd w:val="clear" w:color="auto" w:fill="DBE5F1" w:themeFill="accent1" w:themeFillTint="33"/>
          </w:tcPr>
          <w:p w:rsidR="00691C71" w:rsidRDefault="00691C71" w:rsidP="00254B75">
            <w:r>
              <w:t>Meaning</w:t>
            </w:r>
          </w:p>
        </w:tc>
      </w:tr>
      <w:tr w:rsidR="00691C71" w:rsidTr="00E36B60">
        <w:tc>
          <w:tcPr>
            <w:tcW w:w="660" w:type="dxa"/>
          </w:tcPr>
          <w:p w:rsidR="00691C71" w:rsidRDefault="00193197" w:rsidP="00254B75">
            <w:r>
              <w:t>1</w:t>
            </w:r>
          </w:p>
        </w:tc>
        <w:tc>
          <w:tcPr>
            <w:tcW w:w="2263" w:type="dxa"/>
          </w:tcPr>
          <w:p w:rsidR="00691C71" w:rsidRDefault="00193197" w:rsidP="00254B75">
            <w:r>
              <w:t>PM</w:t>
            </w:r>
          </w:p>
        </w:tc>
        <w:tc>
          <w:tcPr>
            <w:tcW w:w="5250" w:type="dxa"/>
          </w:tcPr>
          <w:p w:rsidR="00691C71" w:rsidRDefault="00BB633E" w:rsidP="00193197">
            <w:r>
              <w:t>Project Manage</w:t>
            </w:r>
            <w:r w:rsidR="00193197">
              <w:t>r</w:t>
            </w:r>
          </w:p>
        </w:tc>
      </w:tr>
      <w:tr w:rsidR="00691C71" w:rsidTr="00E36B60">
        <w:tc>
          <w:tcPr>
            <w:tcW w:w="660" w:type="dxa"/>
          </w:tcPr>
          <w:p w:rsidR="00691C71" w:rsidRDefault="00193197" w:rsidP="00254B75">
            <w:r>
              <w:t>2</w:t>
            </w:r>
          </w:p>
        </w:tc>
        <w:tc>
          <w:tcPr>
            <w:tcW w:w="2263" w:type="dxa"/>
          </w:tcPr>
          <w:p w:rsidR="00691C71" w:rsidRDefault="00193197" w:rsidP="00254B75">
            <w:r>
              <w:t>PMS</w:t>
            </w:r>
          </w:p>
        </w:tc>
        <w:tc>
          <w:tcPr>
            <w:tcW w:w="5250" w:type="dxa"/>
          </w:tcPr>
          <w:p w:rsidR="00691C71" w:rsidRDefault="00BB633E" w:rsidP="00254B75">
            <w:r>
              <w:t>Project Management</w:t>
            </w:r>
            <w:r w:rsidR="00DB2FEA">
              <w:t xml:space="preserve"> System</w:t>
            </w:r>
          </w:p>
        </w:tc>
      </w:tr>
      <w:tr w:rsidR="00691C71" w:rsidTr="00E36B60">
        <w:tc>
          <w:tcPr>
            <w:tcW w:w="660" w:type="dxa"/>
          </w:tcPr>
          <w:p w:rsidR="00691C71" w:rsidRDefault="00193197" w:rsidP="00254B75">
            <w:r>
              <w:t>3</w:t>
            </w:r>
          </w:p>
        </w:tc>
        <w:tc>
          <w:tcPr>
            <w:tcW w:w="2263" w:type="dxa"/>
          </w:tcPr>
          <w:p w:rsidR="00691C71" w:rsidRDefault="00691C71" w:rsidP="00254B75">
            <w:r>
              <w:t>ISO</w:t>
            </w:r>
          </w:p>
        </w:tc>
        <w:tc>
          <w:tcPr>
            <w:tcW w:w="5250" w:type="dxa"/>
          </w:tcPr>
          <w:p w:rsidR="00691C71" w:rsidRDefault="00691C71" w:rsidP="00254B75">
            <w:r>
              <w:t>International Standard Organization</w:t>
            </w:r>
          </w:p>
        </w:tc>
      </w:tr>
    </w:tbl>
    <w:p w:rsidR="00691C71" w:rsidRDefault="00691C71" w:rsidP="00254B75">
      <w:pPr>
        <w:pStyle w:val="BodyText"/>
      </w:pPr>
    </w:p>
    <w:p w:rsidR="00E42CCE" w:rsidRPr="00691C71" w:rsidRDefault="00E42CCE" w:rsidP="00254B75">
      <w:pPr>
        <w:pStyle w:val="BodyText"/>
      </w:pPr>
      <w:r>
        <w:tab/>
      </w:r>
      <w:r>
        <w:tab/>
      </w:r>
      <w:r>
        <w:tab/>
      </w:r>
      <w:r w:rsidR="0059747C">
        <w:t>Table 01</w:t>
      </w:r>
      <w:r>
        <w:t>: Abbreviations</w:t>
      </w:r>
    </w:p>
    <w:p w:rsidR="002052AE" w:rsidRDefault="00F05D39" w:rsidP="00254B75">
      <w:pPr>
        <w:pStyle w:val="Heading2"/>
      </w:pPr>
      <w:bookmarkStart w:id="28" w:name="_Toc521150200"/>
      <w:bookmarkStart w:id="29" w:name="_Toc286137251"/>
      <w:r>
        <w:lastRenderedPageBreak/>
        <w:t>4</w:t>
      </w:r>
      <w:r w:rsidR="007C7BCC">
        <w:t xml:space="preserve">.4 </w:t>
      </w:r>
      <w:r w:rsidR="003E7027">
        <w:t>References</w:t>
      </w:r>
      <w:bookmarkEnd w:id="28"/>
      <w:bookmarkEnd w:id="29"/>
    </w:p>
    <w:p w:rsidR="00193197" w:rsidRPr="00193197" w:rsidRDefault="00193197" w:rsidP="00193197">
      <w:r>
        <w:t>FSOFT PMS System</w:t>
      </w:r>
    </w:p>
    <w:p w:rsidR="00A82697" w:rsidRDefault="008C736C" w:rsidP="00254B75">
      <w:pPr>
        <w:pStyle w:val="Heading2"/>
      </w:pPr>
      <w:bookmarkStart w:id="30" w:name="_Toc521150201"/>
      <w:bookmarkStart w:id="31" w:name="_Toc286137252"/>
      <w:r>
        <w:t>4.5</w:t>
      </w:r>
      <w:r w:rsidR="00193197">
        <w:t xml:space="preserve"> </w:t>
      </w:r>
      <w:r w:rsidR="003E7027">
        <w:t>Overview</w:t>
      </w:r>
      <w:bookmarkEnd w:id="30"/>
      <w:bookmarkEnd w:id="31"/>
    </w:p>
    <w:p w:rsidR="00A82697" w:rsidRPr="00A82697" w:rsidRDefault="00A82697" w:rsidP="00254B75">
      <w:bookmarkStart w:id="32" w:name="OLE_LINK1"/>
      <w:bookmarkStart w:id="33" w:name="OLE_LINK2"/>
      <w:r w:rsidRPr="00A82697">
        <w:t xml:space="preserve">The </w:t>
      </w:r>
      <w:r w:rsidR="009428FD">
        <w:t>r</w:t>
      </w:r>
      <w:r w:rsidR="00361250">
        <w:t>est</w:t>
      </w:r>
      <w:r w:rsidRPr="00A82697">
        <w:t xml:space="preserve"> of this document includes four chapters:</w:t>
      </w:r>
    </w:p>
    <w:p w:rsidR="00A82697" w:rsidRPr="00A82697" w:rsidRDefault="00A82697" w:rsidP="00254B75">
      <w:r w:rsidRPr="00A82697">
        <w:t>The 2</w:t>
      </w:r>
      <w:r w:rsidRPr="00A82697">
        <w:rPr>
          <w:vertAlign w:val="superscript"/>
        </w:rPr>
        <w:t>nd</w:t>
      </w:r>
      <w:r>
        <w:t xml:space="preserve">“Overall Description” </w:t>
      </w:r>
      <w:r w:rsidRPr="00A82697">
        <w:t xml:space="preserve">chapter </w:t>
      </w:r>
      <w:r w:rsidR="009A0C65">
        <w:t>describes</w:t>
      </w:r>
      <w:r>
        <w:t xml:space="preserve"> an overview description of this</w:t>
      </w:r>
      <w:r w:rsidRPr="00A82697">
        <w:t xml:space="preserve"> document. It lists </w:t>
      </w:r>
      <w:r>
        <w:t>all the functions</w:t>
      </w:r>
      <w:r w:rsidR="008C1797">
        <w:t>, constraints</w:t>
      </w:r>
      <w:r w:rsidRPr="00A82697">
        <w:t xml:space="preserve"> of the application.</w:t>
      </w:r>
    </w:p>
    <w:p w:rsidR="00A82697" w:rsidRPr="00A82697" w:rsidRDefault="00A82697" w:rsidP="00254B75">
      <w:r w:rsidRPr="00A82697">
        <w:t>The 3</w:t>
      </w:r>
      <w:r w:rsidRPr="00A82697">
        <w:rPr>
          <w:vertAlign w:val="superscript"/>
        </w:rPr>
        <w:t>rd</w:t>
      </w:r>
      <w:r w:rsidR="001B4D35">
        <w:t>“</w:t>
      </w:r>
      <w:r w:rsidR="00211D60">
        <w:t>F</w:t>
      </w:r>
      <w:r w:rsidR="001B619C">
        <w:t>un</w:t>
      </w:r>
      <w:r w:rsidR="00211D60">
        <w:t>c</w:t>
      </w:r>
      <w:r w:rsidR="001B619C">
        <w:t xml:space="preserve">tional Requirements” </w:t>
      </w:r>
      <w:r w:rsidRPr="00A82697">
        <w:t xml:space="preserve">chapter lists all </w:t>
      </w:r>
      <w:r w:rsidR="001B619C">
        <w:t xml:space="preserve">the </w:t>
      </w:r>
      <w:r w:rsidRPr="00A82697">
        <w:t xml:space="preserve">required functions for </w:t>
      </w:r>
      <w:r w:rsidR="00193197">
        <w:t>PMS</w:t>
      </w:r>
      <w:r w:rsidR="001B619C">
        <w:t>.</w:t>
      </w:r>
    </w:p>
    <w:p w:rsidR="00A82697" w:rsidRPr="00A82697" w:rsidRDefault="00A82697" w:rsidP="00254B75">
      <w:r w:rsidRPr="00A82697">
        <w:t>The 4</w:t>
      </w:r>
      <w:r w:rsidRPr="00A82697">
        <w:rPr>
          <w:vertAlign w:val="superscript"/>
        </w:rPr>
        <w:t>th</w:t>
      </w:r>
      <w:r w:rsidR="004A3270">
        <w:t>“Non-fun</w:t>
      </w:r>
      <w:r w:rsidR="00211D60">
        <w:t>c</w:t>
      </w:r>
      <w:r w:rsidR="004A3270">
        <w:t xml:space="preserve">tional Requirements” </w:t>
      </w:r>
      <w:r w:rsidRPr="00A82697">
        <w:t>chapter provides non-functional requirements, constrain</w:t>
      </w:r>
      <w:r w:rsidR="00392157">
        <w:t>t</w:t>
      </w:r>
      <w:r w:rsidRPr="00A82697">
        <w:t xml:space="preserve">s of the system that shall be satisfied. </w:t>
      </w:r>
    </w:p>
    <w:p w:rsidR="00A82697" w:rsidRPr="00A82697" w:rsidRDefault="00A82697" w:rsidP="00254B75">
      <w:r w:rsidRPr="00A82697">
        <w:t xml:space="preserve">The final </w:t>
      </w:r>
      <w:r w:rsidR="00C71680">
        <w:t xml:space="preserve">“Supporting Information” </w:t>
      </w:r>
      <w:r w:rsidRPr="00A82697">
        <w:t xml:space="preserve">chapter </w:t>
      </w:r>
      <w:r w:rsidR="00392157">
        <w:t>gives</w:t>
      </w:r>
      <w:r w:rsidRPr="00A82697">
        <w:t xml:space="preserve"> supporting and additional information</w:t>
      </w:r>
      <w:r w:rsidR="00392157">
        <w:t xml:space="preserve"> in order to make the </w:t>
      </w:r>
      <w:r w:rsidR="00193197">
        <w:t>PMS</w:t>
      </w:r>
      <w:r w:rsidR="00392157">
        <w:t xml:space="preserve"> easier to use</w:t>
      </w:r>
      <w:r w:rsidRPr="00A82697">
        <w:t>.</w:t>
      </w:r>
    </w:p>
    <w:p w:rsidR="003E7027" w:rsidRDefault="00193197" w:rsidP="00254B75">
      <w:pPr>
        <w:pStyle w:val="Heading1"/>
      </w:pPr>
      <w:bookmarkStart w:id="34" w:name="_Toc286137253"/>
      <w:bookmarkStart w:id="35" w:name="_Toc521150202"/>
      <w:bookmarkEnd w:id="32"/>
      <w:bookmarkEnd w:id="33"/>
      <w:r>
        <w:lastRenderedPageBreak/>
        <w:t xml:space="preserve">5 </w:t>
      </w:r>
      <w:r w:rsidR="003E7027">
        <w:t>Overall Description</w:t>
      </w:r>
      <w:bookmarkEnd w:id="34"/>
      <w:bookmarkEnd w:id="35"/>
    </w:p>
    <w:p w:rsidR="009704A0" w:rsidRDefault="009704A0" w:rsidP="00254B75">
      <w:pPr>
        <w:pStyle w:val="BodyText"/>
      </w:pPr>
    </w:p>
    <w:p w:rsidR="009704A0" w:rsidRDefault="009704A0" w:rsidP="00254B75">
      <w:r>
        <w:t xml:space="preserve">This </w:t>
      </w:r>
      <w:r w:rsidRPr="00A82697">
        <w:t>chapter</w:t>
      </w:r>
      <w:r>
        <w:t xml:space="preserve"> describes an overview description of this document by listing</w:t>
      </w:r>
      <w:r w:rsidR="0078431B">
        <w:t xml:space="preserve">all the </w:t>
      </w:r>
      <w:r>
        <w:t xml:space="preserve">functions, </w:t>
      </w:r>
      <w:r w:rsidR="00A44909">
        <w:t xml:space="preserve">characteristics, </w:t>
      </w:r>
      <w:r>
        <w:t>constraints</w:t>
      </w:r>
      <w:r w:rsidRPr="00A82697">
        <w:t xml:space="preserve"> of the application.</w:t>
      </w:r>
    </w:p>
    <w:p w:rsidR="00E0619B" w:rsidRDefault="00E0619B" w:rsidP="00254B75"/>
    <w:p w:rsidR="00FE2BCB" w:rsidRDefault="00C52DE3" w:rsidP="00254B75">
      <w:r>
        <w:rPr>
          <w:noProof/>
          <w:lang w:val="en-US"/>
        </w:rPr>
        <w:drawing>
          <wp:inline distT="0" distB="0" distL="0" distR="0">
            <wp:extent cx="5715000" cy="3438333"/>
            <wp:effectExtent l="19050" t="0" r="0" b="0"/>
            <wp:docPr id="3" name="Picture 1" descr="C:\Users\KenDa\Desktop\2011-02-14_114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a\Desktop\2011-02-14_114646.png"/>
                    <pic:cNvPicPr>
                      <a:picLocks noChangeAspect="1" noChangeArrowheads="1"/>
                    </pic:cNvPicPr>
                  </pic:nvPicPr>
                  <pic:blipFill>
                    <a:blip r:embed="rId12" cstate="print"/>
                    <a:srcRect/>
                    <a:stretch>
                      <a:fillRect/>
                    </a:stretch>
                  </pic:blipFill>
                  <pic:spPr bwMode="auto">
                    <a:xfrm>
                      <a:off x="0" y="0"/>
                      <a:ext cx="5715000" cy="3438333"/>
                    </a:xfrm>
                    <a:prstGeom prst="rect">
                      <a:avLst/>
                    </a:prstGeom>
                    <a:noFill/>
                    <a:ln w="9525">
                      <a:noFill/>
                      <a:miter lim="800000"/>
                      <a:headEnd/>
                      <a:tailEnd/>
                    </a:ln>
                  </pic:spPr>
                </pic:pic>
              </a:graphicData>
            </a:graphic>
          </wp:inline>
        </w:drawing>
      </w:r>
    </w:p>
    <w:p w:rsidR="00204DD9" w:rsidRDefault="00FE2BCB" w:rsidP="00254B75">
      <w:pPr>
        <w:pStyle w:val="Caption"/>
      </w:pPr>
      <w:bookmarkStart w:id="36" w:name="_Toc285402122"/>
      <w:bookmarkStart w:id="37" w:name="_Toc286123816"/>
      <w:bookmarkStart w:id="38" w:name="_Toc286123849"/>
      <w:bookmarkStart w:id="39" w:name="_Toc286124048"/>
      <w:bookmarkStart w:id="40" w:name="_Toc286136508"/>
      <w:r>
        <w:t xml:space="preserve">Figure </w:t>
      </w:r>
      <w:r w:rsidR="00B946C4">
        <w:fldChar w:fldCharType="begin"/>
      </w:r>
      <w:r w:rsidR="00AC2C73">
        <w:instrText xml:space="preserve"> SEQ Figure \* ARABIC </w:instrText>
      </w:r>
      <w:r w:rsidR="00B946C4">
        <w:fldChar w:fldCharType="separate"/>
      </w:r>
      <w:r w:rsidR="006E1DB2">
        <w:rPr>
          <w:noProof/>
        </w:rPr>
        <w:t>1</w:t>
      </w:r>
      <w:r w:rsidR="00B946C4">
        <w:rPr>
          <w:noProof/>
        </w:rPr>
        <w:fldChar w:fldCharType="end"/>
      </w:r>
      <w:r w:rsidR="00F46C62">
        <w:t>PMS</w:t>
      </w:r>
      <w:r>
        <w:t>Overview</w:t>
      </w:r>
      <w:bookmarkEnd w:id="36"/>
      <w:bookmarkEnd w:id="37"/>
      <w:bookmarkEnd w:id="38"/>
      <w:bookmarkEnd w:id="39"/>
      <w:bookmarkEnd w:id="40"/>
    </w:p>
    <w:p w:rsidR="00F46C62" w:rsidRDefault="00F46C62" w:rsidP="00F46C62"/>
    <w:p w:rsidR="00F46C62" w:rsidRPr="00F46C62" w:rsidRDefault="00F46C62" w:rsidP="00F46C62"/>
    <w:p w:rsidR="00237819" w:rsidRDefault="00060675" w:rsidP="00254B75">
      <w:pPr>
        <w:pStyle w:val="Heading2"/>
      </w:pPr>
      <w:bookmarkStart w:id="41" w:name="_Toc286137254"/>
      <w:r>
        <w:t>5.1</w:t>
      </w:r>
      <w:r w:rsidR="00193197">
        <w:t xml:space="preserve"> </w:t>
      </w:r>
      <w:r w:rsidR="00237819" w:rsidRPr="001F4C34">
        <w:t>Product perspective</w:t>
      </w:r>
      <w:r w:rsidR="00237819">
        <w:t>:</w:t>
      </w:r>
      <w:bookmarkEnd w:id="41"/>
    </w:p>
    <w:p w:rsidR="00B52CF8" w:rsidRDefault="00AF2AFE" w:rsidP="00254B75">
      <w:r>
        <w:t xml:space="preserve">The </w:t>
      </w:r>
      <w:r w:rsidR="00193197">
        <w:t>PMS</w:t>
      </w:r>
      <w:r>
        <w:t xml:space="preserve"> shall be </w:t>
      </w:r>
      <w:r w:rsidR="00093654">
        <w:t>developed to</w:t>
      </w:r>
      <w:r w:rsidR="00F46C62">
        <w:t xml:space="preserve"> manage</w:t>
      </w:r>
      <w:r w:rsidR="00EB125C">
        <w:t xml:space="preserve"> requirements,</w:t>
      </w:r>
      <w:r w:rsidR="00F46C62">
        <w:t xml:space="preserve"> tasks, defects, time tracking  and report in software projects</w:t>
      </w:r>
      <w:r w:rsidR="00B52CF8">
        <w:t>.</w:t>
      </w:r>
    </w:p>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Default="00F46C62" w:rsidP="00254B75"/>
    <w:p w:rsidR="00F46C62" w:rsidRPr="00B52CF8" w:rsidRDefault="00F46C62" w:rsidP="00254B75"/>
    <w:p w:rsidR="00B52CF8" w:rsidRDefault="005F016B" w:rsidP="00254B75">
      <w:pPr>
        <w:pStyle w:val="Heading2"/>
      </w:pPr>
      <w:bookmarkStart w:id="42" w:name="_Toc286137255"/>
      <w:r>
        <w:lastRenderedPageBreak/>
        <w:t>5.2</w:t>
      </w:r>
      <w:r w:rsidR="00193197">
        <w:t xml:space="preserve"> </w:t>
      </w:r>
      <w:r w:rsidR="00237819" w:rsidRPr="001F4C34">
        <w:t>Product functions:</w:t>
      </w:r>
      <w:bookmarkEnd w:id="42"/>
    </w:p>
    <w:p w:rsidR="00B52CF8" w:rsidRDefault="00B52CF8" w:rsidP="00254B75">
      <w:r>
        <w:t xml:space="preserve">The </w:t>
      </w:r>
      <w:r w:rsidR="00F46C62">
        <w:t xml:space="preserve">PMS </w:t>
      </w:r>
      <w:r w:rsidR="009D3383">
        <w:t>provides functions as below</w:t>
      </w:r>
      <w:r w:rsidR="00F46C62">
        <w:t xml:space="preserve"> </w:t>
      </w:r>
      <w:r>
        <w:t>:</w:t>
      </w:r>
    </w:p>
    <w:p w:rsidR="007C7754" w:rsidRDefault="00F46C62" w:rsidP="00F46C62">
      <w:pPr>
        <w:pStyle w:val="Heading2"/>
        <w:rPr>
          <w:rFonts w:ascii="Times New Roman" w:hAnsi="Times New Roman" w:cs="Times New Roman"/>
          <w:b w:val="0"/>
          <w:i w:val="0"/>
          <w:iCs w:val="0"/>
          <w:snapToGrid/>
          <w:color w:val="auto"/>
          <w:sz w:val="24"/>
          <w:szCs w:val="24"/>
        </w:rPr>
      </w:pPr>
      <w:bookmarkStart w:id="43" w:name="_Toc286137256"/>
      <w:r w:rsidRPr="00F46C62">
        <w:rPr>
          <w:rFonts w:ascii="Times New Roman" w:hAnsi="Times New Roman" w:cs="Times New Roman"/>
          <w:b w:val="0"/>
          <w:i w:val="0"/>
          <w:iCs w:val="0"/>
          <w:snapToGrid/>
          <w:color w:val="auto"/>
          <w:sz w:val="24"/>
          <w:szCs w:val="24"/>
        </w:rPr>
        <w:t>1.</w:t>
      </w:r>
      <w:r w:rsidRPr="00F46C62">
        <w:rPr>
          <w:rFonts w:ascii="Times New Roman" w:hAnsi="Times New Roman" w:cs="Times New Roman"/>
          <w:b w:val="0"/>
          <w:i w:val="0"/>
          <w:iCs w:val="0"/>
          <w:snapToGrid/>
          <w:color w:val="auto"/>
          <w:sz w:val="24"/>
          <w:szCs w:val="24"/>
        </w:rPr>
        <w:tab/>
        <w:t>Dashboard</w:t>
      </w:r>
    </w:p>
    <w:p w:rsidR="00F46C62" w:rsidRPr="00F46C62" w:rsidRDefault="007C7754" w:rsidP="00F46C62">
      <w:pPr>
        <w:pStyle w:val="Heading2"/>
        <w:rPr>
          <w:rFonts w:ascii="Times New Roman" w:hAnsi="Times New Roman" w:cs="Times New Roman"/>
          <w:b w:val="0"/>
          <w:i w:val="0"/>
          <w:iCs w:val="0"/>
          <w:snapToGrid/>
          <w:color w:val="auto"/>
          <w:sz w:val="24"/>
          <w:szCs w:val="24"/>
        </w:rPr>
      </w:pPr>
      <w:r>
        <w:rPr>
          <w:rFonts w:ascii="Times New Roman" w:hAnsi="Times New Roman" w:cs="Times New Roman"/>
          <w:b w:val="0"/>
          <w:i w:val="0"/>
          <w:iCs w:val="0"/>
          <w:snapToGrid/>
          <w:color w:val="auto"/>
          <w:sz w:val="24"/>
          <w:szCs w:val="24"/>
        </w:rPr>
        <w:t>2.</w:t>
      </w:r>
      <w:r>
        <w:rPr>
          <w:rFonts w:ascii="Times New Roman" w:hAnsi="Times New Roman" w:cs="Times New Roman"/>
          <w:b w:val="0"/>
          <w:i w:val="0"/>
          <w:iCs w:val="0"/>
          <w:snapToGrid/>
          <w:color w:val="auto"/>
          <w:sz w:val="24"/>
          <w:szCs w:val="24"/>
        </w:rPr>
        <w:tab/>
        <w:t>Planner</w:t>
      </w:r>
    </w:p>
    <w:p w:rsidR="007C7754"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3.</w:t>
      </w:r>
      <w:r w:rsidRPr="00F46C62">
        <w:rPr>
          <w:rFonts w:ascii="Times New Roman" w:hAnsi="Times New Roman" w:cs="Times New Roman"/>
          <w:b w:val="0"/>
          <w:i w:val="0"/>
          <w:iCs w:val="0"/>
          <w:snapToGrid/>
          <w:color w:val="auto"/>
          <w:sz w:val="24"/>
          <w:szCs w:val="24"/>
        </w:rPr>
        <w:tab/>
        <w:t>Report</w:t>
      </w:r>
    </w:p>
    <w:p w:rsidR="00F46C62" w:rsidRPr="00F46C62"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4.</w:t>
      </w:r>
      <w:r w:rsidRPr="00F46C62">
        <w:rPr>
          <w:rFonts w:ascii="Times New Roman" w:hAnsi="Times New Roman" w:cs="Times New Roman"/>
          <w:b w:val="0"/>
          <w:i w:val="0"/>
          <w:iCs w:val="0"/>
          <w:snapToGrid/>
          <w:color w:val="auto"/>
          <w:sz w:val="24"/>
          <w:szCs w:val="24"/>
        </w:rPr>
        <w:tab/>
        <w:t>Project Eye</w:t>
      </w:r>
    </w:p>
    <w:p w:rsidR="007C7754"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5.</w:t>
      </w:r>
      <w:r w:rsidRPr="00F46C62">
        <w:rPr>
          <w:rFonts w:ascii="Times New Roman" w:hAnsi="Times New Roman" w:cs="Times New Roman"/>
          <w:b w:val="0"/>
          <w:i w:val="0"/>
          <w:iCs w:val="0"/>
          <w:snapToGrid/>
          <w:color w:val="auto"/>
          <w:sz w:val="24"/>
          <w:szCs w:val="24"/>
        </w:rPr>
        <w:tab/>
        <w:t>Time Tracking</w:t>
      </w:r>
    </w:p>
    <w:p w:rsidR="007C7754"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6.</w:t>
      </w:r>
      <w:r w:rsidRPr="00F46C62">
        <w:rPr>
          <w:rFonts w:ascii="Times New Roman" w:hAnsi="Times New Roman" w:cs="Times New Roman"/>
          <w:b w:val="0"/>
          <w:i w:val="0"/>
          <w:iCs w:val="0"/>
          <w:snapToGrid/>
          <w:color w:val="auto"/>
          <w:sz w:val="24"/>
          <w:szCs w:val="24"/>
        </w:rPr>
        <w:tab/>
        <w:t>DMS</w:t>
      </w:r>
    </w:p>
    <w:p w:rsidR="007C7754"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7.</w:t>
      </w:r>
      <w:r w:rsidRPr="00F46C62">
        <w:rPr>
          <w:rFonts w:ascii="Times New Roman" w:hAnsi="Times New Roman" w:cs="Times New Roman"/>
          <w:b w:val="0"/>
          <w:i w:val="0"/>
          <w:iCs w:val="0"/>
          <w:snapToGrid/>
          <w:color w:val="auto"/>
          <w:sz w:val="24"/>
          <w:szCs w:val="24"/>
        </w:rPr>
        <w:tab/>
        <w:t>Requirement</w:t>
      </w:r>
    </w:p>
    <w:p w:rsidR="007C7754" w:rsidRDefault="00F46C62" w:rsidP="00F46C62">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8.</w:t>
      </w:r>
      <w:r w:rsidRPr="00F46C62">
        <w:rPr>
          <w:rFonts w:ascii="Times New Roman" w:hAnsi="Times New Roman" w:cs="Times New Roman"/>
          <w:b w:val="0"/>
          <w:i w:val="0"/>
          <w:iCs w:val="0"/>
          <w:snapToGrid/>
          <w:color w:val="auto"/>
          <w:sz w:val="24"/>
          <w:szCs w:val="24"/>
        </w:rPr>
        <w:tab/>
        <w:t xml:space="preserve"> Admin</w:t>
      </w:r>
    </w:p>
    <w:p w:rsidR="00080C14" w:rsidRDefault="00F46C62" w:rsidP="00F46C62">
      <w:pPr>
        <w:pStyle w:val="Heading2"/>
      </w:pPr>
      <w:r w:rsidRPr="00F46C62">
        <w:rPr>
          <w:rFonts w:ascii="Times New Roman" w:hAnsi="Times New Roman" w:cs="Times New Roman"/>
          <w:b w:val="0"/>
          <w:i w:val="0"/>
          <w:iCs w:val="0"/>
          <w:snapToGrid/>
          <w:color w:val="auto"/>
          <w:sz w:val="24"/>
          <w:szCs w:val="24"/>
        </w:rPr>
        <w:t>.</w:t>
      </w:r>
      <w:r w:rsidR="009A7073">
        <w:t xml:space="preserve">5.3 </w:t>
      </w:r>
      <w:r w:rsidR="00237819" w:rsidRPr="001F4C34">
        <w:t>User characteristics:</w:t>
      </w:r>
      <w:bookmarkEnd w:id="43"/>
    </w:p>
    <w:p w:rsidR="00080C14" w:rsidRDefault="00080C14" w:rsidP="00254B75">
      <w:r>
        <w:t xml:space="preserve">The </w:t>
      </w:r>
      <w:r w:rsidR="00F46C62">
        <w:t>PMS</w:t>
      </w:r>
      <w:r w:rsidR="007C7754">
        <w:t xml:space="preserve"> </w:t>
      </w:r>
      <w:r w:rsidR="00C5078A">
        <w:t>is designed for human operator</w:t>
      </w:r>
      <w:r w:rsidR="00794AEC">
        <w:t>s</w:t>
      </w:r>
      <w:r w:rsidR="007C7754">
        <w:t xml:space="preserve"> </w:t>
      </w:r>
      <w:r>
        <w:t xml:space="preserve">who are assumed to have the following characteristics: </w:t>
      </w:r>
    </w:p>
    <w:p w:rsidR="006C3DBE" w:rsidRDefault="006C3DBE" w:rsidP="00254B75">
      <w:r>
        <w:t>+ Fully understand the process of Safety Control System and how it is important inside a mine.</w:t>
      </w:r>
    </w:p>
    <w:p w:rsidR="00080C14" w:rsidRDefault="00080C14" w:rsidP="00254B75">
      <w:r>
        <w:t xml:space="preserve">+ </w:t>
      </w:r>
      <w:r w:rsidRPr="00DA79F6">
        <w:t>No special knowledge or skills</w:t>
      </w:r>
      <w:r w:rsidR="00A471A2">
        <w:t>.</w:t>
      </w:r>
    </w:p>
    <w:p w:rsidR="00237819" w:rsidRPr="001F4C34" w:rsidRDefault="00080C14" w:rsidP="00254B75">
      <w:pPr>
        <w:pStyle w:val="BodyText"/>
      </w:pPr>
      <w:r>
        <w:t>+ N</w:t>
      </w:r>
      <w:r w:rsidR="00237819" w:rsidRPr="001F4C34">
        <w:t xml:space="preserve">o training in computer system use. </w:t>
      </w:r>
    </w:p>
    <w:p w:rsidR="00993E50" w:rsidRDefault="008F1660" w:rsidP="00254B75">
      <w:pPr>
        <w:pStyle w:val="Heading2"/>
      </w:pPr>
      <w:bookmarkStart w:id="44" w:name="_Toc286137257"/>
      <w:r>
        <w:t xml:space="preserve">5.4 </w:t>
      </w:r>
      <w:r w:rsidR="00237819" w:rsidRPr="001F4C34">
        <w:t>Constraints:</w:t>
      </w:r>
      <w:bookmarkEnd w:id="44"/>
    </w:p>
    <w:p w:rsidR="00237819" w:rsidRPr="0021168F" w:rsidRDefault="00993E50" w:rsidP="00254B75">
      <w:r w:rsidRPr="001F4C34">
        <w:t xml:space="preserve">The </w:t>
      </w:r>
      <w:r w:rsidR="00F46C62">
        <w:t>PMS</w:t>
      </w:r>
      <w:r w:rsidR="00EB125C">
        <w:t xml:space="preserve"> </w:t>
      </w:r>
      <w:r>
        <w:t xml:space="preserve">is a real time system </w:t>
      </w:r>
      <w:r w:rsidR="00D25B01">
        <w:t>that</w:t>
      </w:r>
      <w:r>
        <w:t xml:space="preserve"> is responsible for </w:t>
      </w:r>
      <w:r w:rsidR="00EB125C">
        <w:t>managing project information</w:t>
      </w:r>
      <w:r>
        <w:t>. It must opera</w:t>
      </w:r>
      <w:r w:rsidR="00364237">
        <w:t xml:space="preserve">te correctly, accurately and in </w:t>
      </w:r>
      <w:r>
        <w:t>time.</w:t>
      </w:r>
    </w:p>
    <w:p w:rsidR="00442962" w:rsidRPr="00442962" w:rsidRDefault="00F31685" w:rsidP="00254B75">
      <w:pPr>
        <w:pStyle w:val="Heading2"/>
      </w:pPr>
      <w:bookmarkStart w:id="45" w:name="_Toc286137258"/>
      <w:r>
        <w:t xml:space="preserve">5.5 </w:t>
      </w:r>
      <w:r w:rsidR="00237819" w:rsidRPr="001F4C34">
        <w:t>Assumptions and dependencies:</w:t>
      </w:r>
      <w:bookmarkEnd w:id="45"/>
    </w:p>
    <w:p w:rsidR="00237819" w:rsidRPr="001F4C34" w:rsidRDefault="00EB125C" w:rsidP="00EB125C">
      <w:pPr>
        <w:pStyle w:val="BodyText"/>
        <w:ind w:firstLine="720"/>
      </w:pPr>
      <w:r>
        <w:t>None</w:t>
      </w:r>
    </w:p>
    <w:p w:rsidR="003E7027" w:rsidRDefault="00345D5B" w:rsidP="00254B75">
      <w:pPr>
        <w:pStyle w:val="Heading1"/>
      </w:pPr>
      <w:bookmarkStart w:id="46" w:name="_Toc521150203"/>
      <w:bookmarkStart w:id="47" w:name="_Toc286137260"/>
      <w:r>
        <w:lastRenderedPageBreak/>
        <w:t xml:space="preserve">6 </w:t>
      </w:r>
      <w:r w:rsidR="003E7027">
        <w:t>FUNCTIONAL Requirements</w:t>
      </w:r>
      <w:bookmarkEnd w:id="46"/>
      <w:bookmarkEnd w:id="47"/>
    </w:p>
    <w:p w:rsidR="00DC19CD" w:rsidRPr="00DC19CD" w:rsidRDefault="00DC19CD" w:rsidP="00DC19CD">
      <w:pPr>
        <w:pStyle w:val="BodyText"/>
      </w:pPr>
    </w:p>
    <w:p w:rsidR="00961440" w:rsidRDefault="00961440" w:rsidP="00254B75">
      <w:r w:rsidRPr="00961440">
        <w:t xml:space="preserve">This </w:t>
      </w:r>
      <w:r>
        <w:t>chapter</w:t>
      </w:r>
      <w:r w:rsidRPr="00961440">
        <w:t xml:space="preserve"> of the document describes </w:t>
      </w:r>
      <w:r w:rsidR="00C31D9D">
        <w:t xml:space="preserve">all the </w:t>
      </w:r>
      <w:r w:rsidRPr="00961440">
        <w:t xml:space="preserve">functions that the </w:t>
      </w:r>
      <w:r w:rsidR="00F46C62">
        <w:t>PMS</w:t>
      </w:r>
      <w:r w:rsidR="007C7754">
        <w:t xml:space="preserve"> </w:t>
      </w:r>
      <w:r w:rsidRPr="00961440">
        <w:t xml:space="preserve">application shall </w:t>
      </w:r>
      <w:r w:rsidR="00C31D9D">
        <w:t>provide</w:t>
      </w:r>
      <w:r w:rsidRPr="00961440">
        <w:t xml:space="preserve">, and how the system </w:t>
      </w:r>
      <w:r w:rsidR="00EA571A">
        <w:t>operating</w:t>
      </w:r>
      <w:r w:rsidRPr="00961440">
        <w:t xml:space="preserve"> these functions</w:t>
      </w:r>
      <w:r w:rsidR="009B39D3">
        <w:t xml:space="preserve"> using </w:t>
      </w:r>
      <w:r w:rsidR="007B454C">
        <w:t xml:space="preserve">natural language </w:t>
      </w:r>
      <w:r w:rsidR="008862D9">
        <w:t>and</w:t>
      </w:r>
      <w:r w:rsidR="007B454C">
        <w:t xml:space="preserve"> model, chart</w:t>
      </w:r>
      <w:r w:rsidRPr="00961440">
        <w:t xml:space="preserve">. </w:t>
      </w:r>
    </w:p>
    <w:p w:rsidR="007C7754" w:rsidRDefault="007C7754" w:rsidP="00254B75"/>
    <w:p w:rsidR="007C7754" w:rsidRPr="00F46C62" w:rsidRDefault="007C7754" w:rsidP="007C7754">
      <w:pPr>
        <w:pStyle w:val="Heading2"/>
        <w:rPr>
          <w:rFonts w:ascii="Times New Roman" w:hAnsi="Times New Roman" w:cs="Times New Roman"/>
          <w:b w:val="0"/>
          <w:i w:val="0"/>
          <w:iCs w:val="0"/>
          <w:snapToGrid/>
          <w:color w:val="auto"/>
          <w:sz w:val="24"/>
          <w:szCs w:val="24"/>
        </w:rPr>
      </w:pPr>
      <w:r>
        <w:rPr>
          <w:rFonts w:ascii="Times New Roman" w:hAnsi="Times New Roman" w:cs="Times New Roman"/>
          <w:b w:val="0"/>
          <w:i w:val="0"/>
          <w:iCs w:val="0"/>
          <w:snapToGrid/>
          <w:color w:val="auto"/>
          <w:sz w:val="24"/>
          <w:szCs w:val="24"/>
        </w:rPr>
        <w:t>1.</w:t>
      </w:r>
      <w:r w:rsidRPr="00F46C62">
        <w:rPr>
          <w:rFonts w:ascii="Times New Roman" w:hAnsi="Times New Roman" w:cs="Times New Roman"/>
          <w:b w:val="0"/>
          <w:i w:val="0"/>
          <w:iCs w:val="0"/>
          <w:snapToGrid/>
          <w:color w:val="auto"/>
          <w:sz w:val="24"/>
          <w:szCs w:val="24"/>
        </w:rPr>
        <w:tab/>
        <w:t>Dashboard: show present status of projects which have been created in OOPMS.  Project managers and others senior manager can easily track and monitor status of their project.</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2.</w:t>
      </w:r>
      <w:r w:rsidRPr="00F46C62">
        <w:rPr>
          <w:rFonts w:ascii="Times New Roman" w:hAnsi="Times New Roman" w:cs="Times New Roman"/>
          <w:b w:val="0"/>
          <w:i w:val="0"/>
          <w:iCs w:val="0"/>
          <w:snapToGrid/>
          <w:color w:val="auto"/>
          <w:sz w:val="24"/>
          <w:szCs w:val="24"/>
        </w:rPr>
        <w:tab/>
        <w:t xml:space="preserve">Planner: </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a.</w:t>
      </w:r>
      <w:r w:rsidRPr="00F46C62">
        <w:rPr>
          <w:rFonts w:ascii="Times New Roman" w:hAnsi="Times New Roman" w:cs="Times New Roman"/>
          <w:b w:val="0"/>
          <w:i w:val="0"/>
          <w:iCs w:val="0"/>
          <w:snapToGrid/>
          <w:color w:val="auto"/>
          <w:sz w:val="24"/>
          <w:szCs w:val="24"/>
        </w:rPr>
        <w:tab/>
        <w:t>Allow users import Microsoft Project file (*.mpp) into OOPMS and in the future, users also can edit and export *.mpp files at OOPMS;</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b.</w:t>
      </w:r>
      <w:r w:rsidRPr="00F46C62">
        <w:rPr>
          <w:rFonts w:ascii="Times New Roman" w:hAnsi="Times New Roman" w:cs="Times New Roman"/>
          <w:b w:val="0"/>
          <w:i w:val="0"/>
          <w:iCs w:val="0"/>
          <w:snapToGrid/>
          <w:color w:val="auto"/>
          <w:sz w:val="24"/>
          <w:szCs w:val="24"/>
        </w:rPr>
        <w:tab/>
        <w:t>Create task and assign task to team members.</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3.</w:t>
      </w:r>
      <w:r w:rsidRPr="00F46C62">
        <w:rPr>
          <w:rFonts w:ascii="Times New Roman" w:hAnsi="Times New Roman" w:cs="Times New Roman"/>
          <w:b w:val="0"/>
          <w:i w:val="0"/>
          <w:iCs w:val="0"/>
          <w:snapToGrid/>
          <w:color w:val="auto"/>
          <w:sz w:val="24"/>
          <w:szCs w:val="24"/>
        </w:rPr>
        <w:tab/>
        <w:t>Report: support creating report of project weekly and allow Team leader of project add more comments to the report.</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4.</w:t>
      </w:r>
      <w:r w:rsidRPr="00F46C62">
        <w:rPr>
          <w:rFonts w:ascii="Times New Roman" w:hAnsi="Times New Roman" w:cs="Times New Roman"/>
          <w:b w:val="0"/>
          <w:i w:val="0"/>
          <w:iCs w:val="0"/>
          <w:snapToGrid/>
          <w:color w:val="auto"/>
          <w:sz w:val="24"/>
          <w:szCs w:val="24"/>
        </w:rPr>
        <w:tab/>
        <w:t>Project Eye: manage detail information about a specific project.</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5.</w:t>
      </w:r>
      <w:r w:rsidRPr="00F46C62">
        <w:rPr>
          <w:rFonts w:ascii="Times New Roman" w:hAnsi="Times New Roman" w:cs="Times New Roman"/>
          <w:b w:val="0"/>
          <w:i w:val="0"/>
          <w:iCs w:val="0"/>
          <w:snapToGrid/>
          <w:color w:val="auto"/>
          <w:sz w:val="24"/>
          <w:szCs w:val="24"/>
        </w:rPr>
        <w:tab/>
        <w:t>Time Tracking: manage working time of team members.</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6.</w:t>
      </w:r>
      <w:r w:rsidRPr="00F46C62">
        <w:rPr>
          <w:rFonts w:ascii="Times New Roman" w:hAnsi="Times New Roman" w:cs="Times New Roman"/>
          <w:b w:val="0"/>
          <w:i w:val="0"/>
          <w:iCs w:val="0"/>
          <w:snapToGrid/>
          <w:color w:val="auto"/>
          <w:sz w:val="24"/>
          <w:szCs w:val="24"/>
        </w:rPr>
        <w:tab/>
        <w:t>DMS: manage defects of projects.</w:t>
      </w:r>
    </w:p>
    <w:p w:rsidR="007C7754" w:rsidRPr="00F46C62"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7.</w:t>
      </w:r>
      <w:r w:rsidRPr="00F46C62">
        <w:rPr>
          <w:rFonts w:ascii="Times New Roman" w:hAnsi="Times New Roman" w:cs="Times New Roman"/>
          <w:b w:val="0"/>
          <w:i w:val="0"/>
          <w:iCs w:val="0"/>
          <w:snapToGrid/>
          <w:color w:val="auto"/>
          <w:sz w:val="24"/>
          <w:szCs w:val="24"/>
        </w:rPr>
        <w:tab/>
        <w:t>Requirement: include list of requirements (function, non-function). Allow users to keep track status of those requirements</w:t>
      </w:r>
    </w:p>
    <w:p w:rsidR="007C7754" w:rsidRDefault="007C7754" w:rsidP="007C7754">
      <w:pPr>
        <w:pStyle w:val="Heading2"/>
        <w:rPr>
          <w:rFonts w:ascii="Times New Roman" w:hAnsi="Times New Roman" w:cs="Times New Roman"/>
          <w:b w:val="0"/>
          <w:i w:val="0"/>
          <w:iCs w:val="0"/>
          <w:snapToGrid/>
          <w:color w:val="auto"/>
          <w:sz w:val="24"/>
          <w:szCs w:val="24"/>
        </w:rPr>
      </w:pPr>
      <w:r w:rsidRPr="00F46C62">
        <w:rPr>
          <w:rFonts w:ascii="Times New Roman" w:hAnsi="Times New Roman" w:cs="Times New Roman"/>
          <w:b w:val="0"/>
          <w:i w:val="0"/>
          <w:iCs w:val="0"/>
          <w:snapToGrid/>
          <w:color w:val="auto"/>
          <w:sz w:val="24"/>
          <w:szCs w:val="24"/>
        </w:rPr>
        <w:t>8.</w:t>
      </w:r>
      <w:r w:rsidRPr="00F46C62">
        <w:rPr>
          <w:rFonts w:ascii="Times New Roman" w:hAnsi="Times New Roman" w:cs="Times New Roman"/>
          <w:b w:val="0"/>
          <w:i w:val="0"/>
          <w:iCs w:val="0"/>
          <w:snapToGrid/>
          <w:color w:val="auto"/>
          <w:sz w:val="24"/>
          <w:szCs w:val="24"/>
        </w:rPr>
        <w:tab/>
        <w:t xml:space="preserve"> Admin: Allow admin to manage users and manage system data</w:t>
      </w:r>
    </w:p>
    <w:p w:rsidR="007C7754" w:rsidRPr="00BA63EB" w:rsidRDefault="007C7754" w:rsidP="00254B75"/>
    <w:p w:rsidR="0059365A" w:rsidRDefault="007C7754" w:rsidP="00254B75">
      <w:pPr>
        <w:pStyle w:val="Heading1"/>
      </w:pPr>
      <w:bookmarkStart w:id="48" w:name="_Toc262849982"/>
      <w:bookmarkStart w:id="49" w:name="_Toc286137268"/>
      <w:r>
        <w:lastRenderedPageBreak/>
        <w:t>7</w:t>
      </w:r>
      <w:r w:rsidR="00F829DE">
        <w:t xml:space="preserve"> </w:t>
      </w:r>
      <w:r w:rsidR="0059365A">
        <w:t>Us</w:t>
      </w:r>
      <w:r w:rsidR="00246B5D">
        <w:t>e</w:t>
      </w:r>
      <w:r w:rsidR="0059365A">
        <w:t>case model</w:t>
      </w:r>
      <w:bookmarkEnd w:id="48"/>
      <w:bookmarkEnd w:id="49"/>
    </w:p>
    <w:p w:rsidR="00212DB7" w:rsidRDefault="00212DB7" w:rsidP="00254B75">
      <w:pPr>
        <w:rPr>
          <w:rFonts w:eastAsiaTheme="minorEastAsia"/>
          <w:lang w:val="en-US" w:eastAsia="ja-JP"/>
        </w:rPr>
      </w:pPr>
      <w:r>
        <w:rPr>
          <w:rFonts w:eastAsiaTheme="minorEastAsia"/>
          <w:lang w:val="en-US" w:eastAsia="ja-JP"/>
        </w:rPr>
        <w:t xml:space="preserve">This chapter describes </w:t>
      </w:r>
      <w:r w:rsidR="00D95FE2">
        <w:rPr>
          <w:rFonts w:eastAsiaTheme="minorEastAsia"/>
          <w:lang w:val="en-US" w:eastAsia="ja-JP"/>
        </w:rPr>
        <w:t>PMS</w:t>
      </w:r>
      <w:r w:rsidR="00E1609F">
        <w:rPr>
          <w:rFonts w:eastAsiaTheme="minorEastAsia"/>
          <w:lang w:val="en-US" w:eastAsia="ja-JP"/>
        </w:rPr>
        <w:t>’s features</w:t>
      </w:r>
      <w:r w:rsidR="00544DE5">
        <w:rPr>
          <w:rFonts w:eastAsiaTheme="minorEastAsia"/>
          <w:lang w:val="en-US" w:eastAsia="ja-JP"/>
        </w:rPr>
        <w:t xml:space="preserve"> and functions using abstract Use Cases and detail scenarios.</w:t>
      </w:r>
    </w:p>
    <w:p w:rsidR="005D1DDE" w:rsidRDefault="005D1DDE" w:rsidP="00254B75">
      <w:r w:rsidRPr="005D1DDE">
        <w:rPr>
          <w:rFonts w:eastAsiaTheme="minorEastAsia"/>
          <w:lang w:val="en-US" w:eastAsia="ja-JP"/>
        </w:rPr>
        <w:t>A use case is a description of a sequence of actions (including itsvariations) that the system carries out to create an observable result foran actor.</w:t>
      </w:r>
    </w:p>
    <w:p w:rsidR="00DE2B3F" w:rsidRDefault="00995EB7" w:rsidP="00254B75">
      <w:r>
        <w:t>A scenario is a</w:t>
      </w:r>
      <w:r w:rsidRPr="00995EB7">
        <w:rPr>
          <w:lang w:val="en-US"/>
        </w:rPr>
        <w:t>temporal</w:t>
      </w:r>
      <w:r w:rsidRPr="00995EB7">
        <w:t xml:space="preserve"> sequence of interaction events among agent instances</w:t>
      </w:r>
      <w:r>
        <w:t>.</w:t>
      </w:r>
    </w:p>
    <w:p w:rsidR="0059365A" w:rsidRPr="00D40BE3" w:rsidRDefault="00341426" w:rsidP="00254B75">
      <w:pPr>
        <w:pStyle w:val="Heading2"/>
      </w:pPr>
      <w:bookmarkStart w:id="50" w:name="_Toc286137270"/>
      <w:r>
        <w:t xml:space="preserve">7.2 </w:t>
      </w:r>
      <w:r w:rsidR="009211C6">
        <w:t>Use cases</w:t>
      </w:r>
      <w:bookmarkEnd w:id="50"/>
    </w:p>
    <w:p w:rsidR="0059365A" w:rsidRDefault="00734A87" w:rsidP="00254B75">
      <w:r>
        <w:t>This table l</w:t>
      </w:r>
      <w:r w:rsidR="0042184A">
        <w:t xml:space="preserve">ist </w:t>
      </w:r>
      <w:r>
        <w:t>all</w:t>
      </w:r>
      <w:r w:rsidR="0042184A">
        <w:t xml:space="preserve"> use cases for each corresponding system functions.</w:t>
      </w:r>
    </w:p>
    <w:p w:rsidR="00293053" w:rsidRPr="00D40BE3" w:rsidRDefault="00293053" w:rsidP="00254B75"/>
    <w:p w:rsidR="007733DE" w:rsidRDefault="007733DE" w:rsidP="00254B75">
      <w:pPr>
        <w:pStyle w:val="Caption"/>
      </w:pPr>
      <w:bookmarkStart w:id="51" w:name="_Toc286128700"/>
      <w:bookmarkStart w:id="52" w:name="_Toc286128737"/>
      <w:bookmarkStart w:id="53" w:name="_Toc286136534"/>
      <w:r>
        <w:t xml:space="preserve">Table </w:t>
      </w:r>
      <w:r w:rsidR="00B946C4">
        <w:fldChar w:fldCharType="begin"/>
      </w:r>
      <w:r w:rsidR="00AC2C73">
        <w:instrText xml:space="preserve"> SEQ Table \* ARABIC </w:instrText>
      </w:r>
      <w:r w:rsidR="00B946C4">
        <w:fldChar w:fldCharType="separate"/>
      </w:r>
      <w:r w:rsidR="006E1DB2">
        <w:rPr>
          <w:noProof/>
        </w:rPr>
        <w:t>5</w:t>
      </w:r>
      <w:r w:rsidR="00B946C4">
        <w:rPr>
          <w:noProof/>
        </w:rPr>
        <w:fldChar w:fldCharType="end"/>
      </w:r>
      <w:r w:rsidRPr="00DB3599">
        <w:t>Use cases List</w:t>
      </w:r>
      <w:bookmarkEnd w:id="51"/>
      <w:bookmarkEnd w:id="52"/>
      <w:bookmarkEnd w:id="53"/>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0"/>
        <w:gridCol w:w="4370"/>
        <w:gridCol w:w="2520"/>
      </w:tblGrid>
      <w:tr w:rsidR="00CC21B3" w:rsidRPr="00D40BE3" w:rsidTr="00584C4F">
        <w:tc>
          <w:tcPr>
            <w:tcW w:w="2650" w:type="dxa"/>
            <w:tcBorders>
              <w:bottom w:val="single" w:sz="4" w:space="0" w:color="auto"/>
            </w:tcBorders>
            <w:shd w:val="clear" w:color="auto" w:fill="99CC00"/>
            <w:vAlign w:val="center"/>
          </w:tcPr>
          <w:p w:rsidR="00CC21B3" w:rsidRPr="00D40BE3" w:rsidRDefault="00CC21B3" w:rsidP="00254B75">
            <w:r w:rsidRPr="00D40BE3">
              <w:t xml:space="preserve">System </w:t>
            </w:r>
            <w:r>
              <w:t>Functions</w:t>
            </w:r>
          </w:p>
        </w:tc>
        <w:tc>
          <w:tcPr>
            <w:tcW w:w="4370" w:type="dxa"/>
            <w:tcBorders>
              <w:bottom w:val="single" w:sz="4" w:space="0" w:color="auto"/>
            </w:tcBorders>
            <w:shd w:val="clear" w:color="auto" w:fill="99CC00"/>
            <w:vAlign w:val="center"/>
          </w:tcPr>
          <w:p w:rsidR="00CC21B3" w:rsidRPr="00D40BE3" w:rsidRDefault="00CC21B3" w:rsidP="00254B75">
            <w:r w:rsidRPr="00D40BE3">
              <w:t>Main Use Case</w:t>
            </w:r>
            <w:r>
              <w:t>s</w:t>
            </w:r>
          </w:p>
        </w:tc>
        <w:tc>
          <w:tcPr>
            <w:tcW w:w="2520" w:type="dxa"/>
            <w:tcBorders>
              <w:bottom w:val="single" w:sz="4" w:space="0" w:color="auto"/>
            </w:tcBorders>
            <w:shd w:val="clear" w:color="auto" w:fill="99CC00"/>
            <w:vAlign w:val="center"/>
          </w:tcPr>
          <w:p w:rsidR="00CC21B3" w:rsidRPr="00D40BE3" w:rsidRDefault="00CC21B3" w:rsidP="00254B75">
            <w:r w:rsidRPr="00D40BE3">
              <w:t xml:space="preserve">Use Case </w:t>
            </w:r>
            <w:r>
              <w:t>ID</w:t>
            </w:r>
          </w:p>
        </w:tc>
      </w:tr>
      <w:tr w:rsidR="00CC21B3" w:rsidRPr="00D40BE3" w:rsidTr="00584C4F">
        <w:tc>
          <w:tcPr>
            <w:tcW w:w="9540" w:type="dxa"/>
            <w:gridSpan w:val="3"/>
            <w:shd w:val="clear" w:color="auto" w:fill="B3FFFF"/>
            <w:vAlign w:val="center"/>
          </w:tcPr>
          <w:p w:rsidR="00CC21B3" w:rsidRPr="00D00D26" w:rsidRDefault="003679AD" w:rsidP="00254B75">
            <w:pPr>
              <w:rPr>
                <w:b/>
                <w:bCs/>
              </w:rPr>
            </w:pPr>
            <w:r>
              <w:t>Log-in</w:t>
            </w:r>
          </w:p>
        </w:tc>
      </w:tr>
      <w:tr w:rsidR="00CC21B3" w:rsidRPr="00D40BE3" w:rsidTr="00584C4F">
        <w:tc>
          <w:tcPr>
            <w:tcW w:w="2650" w:type="dxa"/>
            <w:vAlign w:val="center"/>
          </w:tcPr>
          <w:p w:rsidR="00CC21B3" w:rsidRPr="00D40BE3" w:rsidRDefault="00CC21B3" w:rsidP="00254B75"/>
        </w:tc>
        <w:tc>
          <w:tcPr>
            <w:tcW w:w="4370" w:type="dxa"/>
          </w:tcPr>
          <w:p w:rsidR="00CC21B3" w:rsidRPr="00D40BE3" w:rsidRDefault="003679AD" w:rsidP="00254B75">
            <w:pPr>
              <w:rPr>
                <w:rFonts w:eastAsia="SimSun"/>
                <w:lang w:eastAsia="zh-CN"/>
              </w:rPr>
            </w:pPr>
            <w:r>
              <w:t>Log-in</w:t>
            </w:r>
            <w:r w:rsidR="00CC21B3">
              <w:t xml:space="preserve"> Use Case</w:t>
            </w:r>
          </w:p>
        </w:tc>
        <w:tc>
          <w:tcPr>
            <w:tcW w:w="2520" w:type="dxa"/>
            <w:vAlign w:val="center"/>
          </w:tcPr>
          <w:p w:rsidR="00CC21B3" w:rsidRPr="00BD75B4" w:rsidRDefault="00CC21B3" w:rsidP="00254B75">
            <w:r>
              <w:t>UC_</w:t>
            </w:r>
            <w:r w:rsidRPr="00BD75B4">
              <w:t>1.1</w:t>
            </w:r>
          </w:p>
        </w:tc>
      </w:tr>
      <w:tr w:rsidR="00CC21B3" w:rsidRPr="00D40BE3" w:rsidTr="00584C4F">
        <w:tc>
          <w:tcPr>
            <w:tcW w:w="9540" w:type="dxa"/>
            <w:gridSpan w:val="3"/>
            <w:shd w:val="clear" w:color="auto" w:fill="B3FFFF"/>
            <w:vAlign w:val="center"/>
          </w:tcPr>
          <w:p w:rsidR="00CC21B3" w:rsidRDefault="003679AD" w:rsidP="00254B75">
            <w:r>
              <w:t>Log-out</w:t>
            </w:r>
          </w:p>
        </w:tc>
      </w:tr>
      <w:tr w:rsidR="00CC21B3" w:rsidRPr="00D40BE3" w:rsidTr="00584C4F">
        <w:tc>
          <w:tcPr>
            <w:tcW w:w="2650" w:type="dxa"/>
            <w:vAlign w:val="center"/>
          </w:tcPr>
          <w:p w:rsidR="00CC21B3" w:rsidRPr="00D40BE3" w:rsidRDefault="00CC21B3" w:rsidP="00254B75"/>
        </w:tc>
        <w:tc>
          <w:tcPr>
            <w:tcW w:w="4370" w:type="dxa"/>
          </w:tcPr>
          <w:p w:rsidR="00CC21B3" w:rsidRPr="00D40BE3" w:rsidRDefault="003679AD" w:rsidP="00254B75">
            <w:pPr>
              <w:rPr>
                <w:rFonts w:eastAsia="SimSun"/>
                <w:lang w:eastAsia="zh-CN"/>
              </w:rPr>
            </w:pPr>
            <w:r>
              <w:t>Log-out</w:t>
            </w:r>
            <w:r w:rsidR="00CC21B3">
              <w:t xml:space="preserve"> Use Case</w:t>
            </w:r>
          </w:p>
        </w:tc>
        <w:tc>
          <w:tcPr>
            <w:tcW w:w="2520" w:type="dxa"/>
            <w:vAlign w:val="center"/>
          </w:tcPr>
          <w:p w:rsidR="00CC21B3" w:rsidRDefault="00CC21B3" w:rsidP="00254B75">
            <w:r>
              <w:t>UC_</w:t>
            </w:r>
            <w:r w:rsidRPr="00BD75B4">
              <w:t>1.</w:t>
            </w:r>
            <w:r>
              <w:t>2</w:t>
            </w:r>
          </w:p>
        </w:tc>
      </w:tr>
      <w:tr w:rsidR="00CC21B3" w:rsidRPr="00D40BE3" w:rsidTr="00584C4F">
        <w:tc>
          <w:tcPr>
            <w:tcW w:w="9540" w:type="dxa"/>
            <w:gridSpan w:val="3"/>
            <w:shd w:val="clear" w:color="auto" w:fill="B3FFFF"/>
            <w:vAlign w:val="center"/>
          </w:tcPr>
          <w:p w:rsidR="00CC21B3" w:rsidRPr="00D00D26" w:rsidRDefault="003679AD" w:rsidP="00254B75">
            <w:pPr>
              <w:rPr>
                <w:b/>
                <w:bCs/>
              </w:rPr>
            </w:pPr>
            <w:r>
              <w:t>Monitor current level</w:t>
            </w:r>
          </w:p>
        </w:tc>
      </w:tr>
      <w:tr w:rsidR="00CC21B3" w:rsidRPr="00D40BE3" w:rsidTr="00584C4F">
        <w:tc>
          <w:tcPr>
            <w:tcW w:w="2650" w:type="dxa"/>
            <w:vAlign w:val="center"/>
          </w:tcPr>
          <w:p w:rsidR="00CC21B3" w:rsidRPr="00D40BE3" w:rsidRDefault="00CC21B3" w:rsidP="00254B75"/>
        </w:tc>
        <w:tc>
          <w:tcPr>
            <w:tcW w:w="4370" w:type="dxa"/>
          </w:tcPr>
          <w:p w:rsidR="00CC21B3" w:rsidRPr="00D40BE3" w:rsidRDefault="00F82362" w:rsidP="00254B75">
            <w:pPr>
              <w:rPr>
                <w:rFonts w:eastAsia="SimSun"/>
                <w:lang w:eastAsia="zh-CN"/>
              </w:rPr>
            </w:pPr>
            <w:r>
              <w:t>Monitor current level</w:t>
            </w:r>
            <w:r w:rsidR="00CC21B3">
              <w:t xml:space="preserve"> Use Case</w:t>
            </w:r>
          </w:p>
        </w:tc>
        <w:tc>
          <w:tcPr>
            <w:tcW w:w="2520" w:type="dxa"/>
            <w:vAlign w:val="center"/>
          </w:tcPr>
          <w:p w:rsidR="00CC21B3" w:rsidRPr="007B0E4A" w:rsidRDefault="00CC21B3" w:rsidP="00254B75">
            <w:pPr>
              <w:pStyle w:val="TableContents"/>
            </w:pPr>
            <w:r>
              <w:t>UC_</w:t>
            </w:r>
            <w:r w:rsidRPr="00BD75B4">
              <w:t>1.</w:t>
            </w:r>
            <w:r>
              <w:t>3</w:t>
            </w:r>
          </w:p>
        </w:tc>
      </w:tr>
      <w:tr w:rsidR="00CC21B3" w:rsidRPr="00D40BE3" w:rsidTr="003679AD">
        <w:trPr>
          <w:trHeight w:val="458"/>
        </w:trPr>
        <w:tc>
          <w:tcPr>
            <w:tcW w:w="9540" w:type="dxa"/>
            <w:gridSpan w:val="3"/>
            <w:shd w:val="clear" w:color="auto" w:fill="B3FFFF"/>
            <w:vAlign w:val="center"/>
          </w:tcPr>
          <w:p w:rsidR="00CC21B3" w:rsidRPr="004418CF" w:rsidRDefault="00CD67FF" w:rsidP="00254B75">
            <w:pPr>
              <w:pStyle w:val="TableContents"/>
              <w:rPr>
                <w:rFonts w:ascii="Times New Roman" w:hAnsi="Times New Roman"/>
                <w:sz w:val="24"/>
                <w:szCs w:val="24"/>
              </w:rPr>
            </w:pPr>
            <w:r>
              <w:rPr>
                <w:rFonts w:ascii="Times New Roman" w:hAnsi="Times New Roman"/>
                <w:sz w:val="24"/>
                <w:szCs w:val="24"/>
              </w:rPr>
              <w:t>Filter Task</w:t>
            </w:r>
          </w:p>
        </w:tc>
      </w:tr>
      <w:tr w:rsidR="00CC21B3" w:rsidRPr="00D40BE3" w:rsidTr="00584C4F">
        <w:tc>
          <w:tcPr>
            <w:tcW w:w="2650" w:type="dxa"/>
            <w:vAlign w:val="center"/>
          </w:tcPr>
          <w:p w:rsidR="00CC21B3" w:rsidRPr="004418CF" w:rsidRDefault="00CC21B3" w:rsidP="00254B75"/>
        </w:tc>
        <w:tc>
          <w:tcPr>
            <w:tcW w:w="4370" w:type="dxa"/>
          </w:tcPr>
          <w:p w:rsidR="00CC21B3" w:rsidRPr="004418CF" w:rsidRDefault="0017217A" w:rsidP="00254B75">
            <w:pPr>
              <w:rPr>
                <w:rFonts w:eastAsia="SimSun"/>
                <w:lang w:eastAsia="zh-CN"/>
              </w:rPr>
            </w:pPr>
            <w:r w:rsidRPr="004418CF">
              <w:t xml:space="preserve">Manually </w:t>
            </w:r>
            <w:r w:rsidR="00CD67FF">
              <w:t>Filter Task</w:t>
            </w:r>
            <w:r w:rsidR="00CC21B3" w:rsidRPr="004418CF">
              <w:t xml:space="preserve"> Use Case</w:t>
            </w:r>
          </w:p>
        </w:tc>
        <w:tc>
          <w:tcPr>
            <w:tcW w:w="2520" w:type="dxa"/>
            <w:vAlign w:val="center"/>
          </w:tcPr>
          <w:p w:rsidR="00CC21B3" w:rsidRPr="004418CF" w:rsidRDefault="00CC21B3" w:rsidP="00254B75">
            <w:pPr>
              <w:pStyle w:val="TableContents"/>
              <w:rPr>
                <w:rFonts w:ascii="Times New Roman" w:hAnsi="Times New Roman"/>
                <w:sz w:val="24"/>
                <w:szCs w:val="24"/>
              </w:rPr>
            </w:pPr>
            <w:r w:rsidRPr="004418CF">
              <w:rPr>
                <w:rFonts w:ascii="Times New Roman" w:hAnsi="Times New Roman"/>
                <w:sz w:val="24"/>
                <w:szCs w:val="24"/>
              </w:rPr>
              <w:t>UC_1.4</w:t>
            </w:r>
            <w:r w:rsidR="00AA4A52" w:rsidRPr="004418CF">
              <w:rPr>
                <w:rFonts w:ascii="Times New Roman" w:hAnsi="Times New Roman"/>
                <w:sz w:val="24"/>
                <w:szCs w:val="24"/>
              </w:rPr>
              <w:t>a</w:t>
            </w:r>
          </w:p>
        </w:tc>
      </w:tr>
      <w:tr w:rsidR="00AA4A52" w:rsidRPr="00D40BE3" w:rsidTr="00584C4F">
        <w:tc>
          <w:tcPr>
            <w:tcW w:w="2650" w:type="dxa"/>
            <w:vAlign w:val="center"/>
          </w:tcPr>
          <w:p w:rsidR="00AA4A52" w:rsidRPr="004418CF" w:rsidRDefault="00AA4A52" w:rsidP="00254B75"/>
        </w:tc>
        <w:tc>
          <w:tcPr>
            <w:tcW w:w="4370" w:type="dxa"/>
          </w:tcPr>
          <w:p w:rsidR="00AA4A52" w:rsidRPr="004418CF" w:rsidRDefault="0017217A" w:rsidP="00254B75">
            <w:r w:rsidRPr="004418CF">
              <w:t xml:space="preserve">Automatically </w:t>
            </w:r>
            <w:r w:rsidR="00CD67FF">
              <w:t>Filter Task</w:t>
            </w:r>
            <w:r w:rsidR="00AA4A52" w:rsidRPr="004418CF">
              <w:t xml:space="preserve"> Use Case</w:t>
            </w:r>
          </w:p>
        </w:tc>
        <w:tc>
          <w:tcPr>
            <w:tcW w:w="2520" w:type="dxa"/>
            <w:vAlign w:val="center"/>
          </w:tcPr>
          <w:p w:rsidR="00AA4A52" w:rsidRPr="004418CF" w:rsidRDefault="00AA4A52" w:rsidP="00254B75">
            <w:pPr>
              <w:pStyle w:val="TableContents"/>
              <w:rPr>
                <w:rFonts w:ascii="Times New Roman" w:hAnsi="Times New Roman"/>
                <w:sz w:val="24"/>
                <w:szCs w:val="24"/>
              </w:rPr>
            </w:pPr>
            <w:r w:rsidRPr="004418CF">
              <w:rPr>
                <w:rFonts w:ascii="Times New Roman" w:hAnsi="Times New Roman"/>
                <w:sz w:val="24"/>
                <w:szCs w:val="24"/>
              </w:rPr>
              <w:t>UC_1.4b</w:t>
            </w:r>
          </w:p>
        </w:tc>
      </w:tr>
      <w:tr w:rsidR="00CC21B3" w:rsidRPr="00D40BE3" w:rsidTr="00AA4A52">
        <w:trPr>
          <w:trHeight w:val="377"/>
        </w:trPr>
        <w:tc>
          <w:tcPr>
            <w:tcW w:w="9540" w:type="dxa"/>
            <w:gridSpan w:val="3"/>
            <w:shd w:val="clear" w:color="auto" w:fill="B3FFFF"/>
            <w:vAlign w:val="center"/>
          </w:tcPr>
          <w:p w:rsidR="00CC21B3" w:rsidRPr="004418CF" w:rsidRDefault="00CD67FF" w:rsidP="00254B75">
            <w:pPr>
              <w:pStyle w:val="TableContents"/>
              <w:rPr>
                <w:rFonts w:ascii="Times New Roman" w:hAnsi="Times New Roman"/>
                <w:sz w:val="24"/>
                <w:szCs w:val="24"/>
              </w:rPr>
            </w:pPr>
            <w:r>
              <w:rPr>
                <w:rFonts w:ascii="Times New Roman" w:hAnsi="Times New Roman"/>
                <w:sz w:val="24"/>
                <w:szCs w:val="24"/>
              </w:rPr>
              <w:t>Add New Task</w:t>
            </w:r>
          </w:p>
        </w:tc>
      </w:tr>
      <w:tr w:rsidR="00CC21B3" w:rsidRPr="00D40BE3" w:rsidTr="00584C4F">
        <w:tc>
          <w:tcPr>
            <w:tcW w:w="2650" w:type="dxa"/>
            <w:vAlign w:val="center"/>
          </w:tcPr>
          <w:p w:rsidR="00CC21B3" w:rsidRPr="004418CF" w:rsidRDefault="00CC21B3" w:rsidP="00254B75"/>
        </w:tc>
        <w:tc>
          <w:tcPr>
            <w:tcW w:w="4370" w:type="dxa"/>
          </w:tcPr>
          <w:p w:rsidR="00CC21B3" w:rsidRPr="004418CF" w:rsidRDefault="00A36201" w:rsidP="00254B75">
            <w:pPr>
              <w:rPr>
                <w:rFonts w:eastAsia="SimSun"/>
                <w:lang w:eastAsia="zh-CN"/>
              </w:rPr>
            </w:pPr>
            <w:r w:rsidRPr="004418CF">
              <w:t xml:space="preserve">Manually </w:t>
            </w:r>
            <w:r w:rsidR="00CD67FF">
              <w:t>Add New Task</w:t>
            </w:r>
            <w:r w:rsidR="00917636" w:rsidRPr="004418CF">
              <w:t xml:space="preserve"> Use Case</w:t>
            </w:r>
          </w:p>
        </w:tc>
        <w:tc>
          <w:tcPr>
            <w:tcW w:w="2520" w:type="dxa"/>
            <w:vAlign w:val="center"/>
          </w:tcPr>
          <w:p w:rsidR="00CC21B3" w:rsidRPr="004418CF" w:rsidRDefault="00CC21B3" w:rsidP="00254B75">
            <w:pPr>
              <w:pStyle w:val="TableContents"/>
              <w:rPr>
                <w:rFonts w:ascii="Times New Roman" w:hAnsi="Times New Roman"/>
                <w:sz w:val="24"/>
                <w:szCs w:val="24"/>
              </w:rPr>
            </w:pPr>
            <w:r w:rsidRPr="004418CF">
              <w:rPr>
                <w:rFonts w:ascii="Times New Roman" w:hAnsi="Times New Roman"/>
                <w:sz w:val="24"/>
                <w:szCs w:val="24"/>
              </w:rPr>
              <w:t>UC_1.5</w:t>
            </w:r>
            <w:r w:rsidR="00917636" w:rsidRPr="004418CF">
              <w:rPr>
                <w:rFonts w:ascii="Times New Roman" w:hAnsi="Times New Roman"/>
                <w:sz w:val="24"/>
                <w:szCs w:val="24"/>
              </w:rPr>
              <w:t>a</w:t>
            </w:r>
          </w:p>
        </w:tc>
      </w:tr>
      <w:tr w:rsidR="00917636" w:rsidRPr="00D40BE3" w:rsidTr="00584C4F">
        <w:tc>
          <w:tcPr>
            <w:tcW w:w="2650" w:type="dxa"/>
            <w:vAlign w:val="center"/>
          </w:tcPr>
          <w:p w:rsidR="00917636" w:rsidRPr="004418CF" w:rsidRDefault="00917636" w:rsidP="00254B75"/>
        </w:tc>
        <w:tc>
          <w:tcPr>
            <w:tcW w:w="4370" w:type="dxa"/>
          </w:tcPr>
          <w:p w:rsidR="00917636" w:rsidRPr="004418CF" w:rsidRDefault="00A36201" w:rsidP="00254B75">
            <w:r w:rsidRPr="004418CF">
              <w:t xml:space="preserve">Automatically </w:t>
            </w:r>
            <w:r w:rsidR="00CD67FF">
              <w:t>Add New Task</w:t>
            </w:r>
            <w:r w:rsidR="00917636" w:rsidRPr="004418CF">
              <w:t xml:space="preserve"> Use Case</w:t>
            </w:r>
          </w:p>
        </w:tc>
        <w:tc>
          <w:tcPr>
            <w:tcW w:w="2520" w:type="dxa"/>
            <w:vAlign w:val="center"/>
          </w:tcPr>
          <w:p w:rsidR="00917636" w:rsidRPr="004418CF" w:rsidRDefault="00917636" w:rsidP="00254B75">
            <w:pPr>
              <w:pStyle w:val="TableContents"/>
              <w:rPr>
                <w:rFonts w:ascii="Times New Roman" w:hAnsi="Times New Roman"/>
                <w:sz w:val="24"/>
                <w:szCs w:val="24"/>
              </w:rPr>
            </w:pPr>
            <w:r w:rsidRPr="004418CF">
              <w:rPr>
                <w:rFonts w:ascii="Times New Roman" w:hAnsi="Times New Roman"/>
                <w:sz w:val="24"/>
                <w:szCs w:val="24"/>
              </w:rPr>
              <w:t>UC_1.5b</w:t>
            </w:r>
          </w:p>
        </w:tc>
      </w:tr>
      <w:tr w:rsidR="00CC21B3" w:rsidRPr="00D40BE3" w:rsidTr="00BA2405">
        <w:trPr>
          <w:trHeight w:val="386"/>
        </w:trPr>
        <w:tc>
          <w:tcPr>
            <w:tcW w:w="9540" w:type="dxa"/>
            <w:gridSpan w:val="3"/>
            <w:shd w:val="clear" w:color="auto" w:fill="B3FFFF"/>
            <w:vAlign w:val="center"/>
          </w:tcPr>
          <w:p w:rsidR="00CC21B3" w:rsidRPr="004418CF" w:rsidRDefault="004A7558" w:rsidP="00254B75">
            <w:pPr>
              <w:pStyle w:val="TableContents"/>
              <w:rPr>
                <w:rFonts w:ascii="Times New Roman" w:hAnsi="Times New Roman"/>
                <w:sz w:val="24"/>
                <w:szCs w:val="24"/>
              </w:rPr>
            </w:pPr>
            <w:r>
              <w:rPr>
                <w:rFonts w:ascii="Times New Roman" w:hAnsi="Times New Roman"/>
                <w:sz w:val="24"/>
                <w:szCs w:val="24"/>
              </w:rPr>
              <w:t>Filter Dashboard</w:t>
            </w:r>
          </w:p>
        </w:tc>
      </w:tr>
      <w:tr w:rsidR="00CC21B3" w:rsidRPr="00D40BE3" w:rsidTr="00584C4F">
        <w:tc>
          <w:tcPr>
            <w:tcW w:w="2650" w:type="dxa"/>
            <w:vAlign w:val="center"/>
          </w:tcPr>
          <w:p w:rsidR="00CC21B3" w:rsidRPr="004418CF" w:rsidRDefault="00CC21B3" w:rsidP="00254B75"/>
        </w:tc>
        <w:tc>
          <w:tcPr>
            <w:tcW w:w="4370" w:type="dxa"/>
            <w:vAlign w:val="center"/>
          </w:tcPr>
          <w:p w:rsidR="00CC21B3" w:rsidRPr="004418CF" w:rsidRDefault="004A7558" w:rsidP="00254B75">
            <w:r>
              <w:t>Filter Dashboard</w:t>
            </w:r>
            <w:r w:rsidR="00CC21B3" w:rsidRPr="004418CF">
              <w:t xml:space="preserve"> Use Case</w:t>
            </w:r>
          </w:p>
        </w:tc>
        <w:tc>
          <w:tcPr>
            <w:tcW w:w="2520" w:type="dxa"/>
            <w:vAlign w:val="center"/>
          </w:tcPr>
          <w:p w:rsidR="00CC21B3" w:rsidRPr="004418CF" w:rsidRDefault="00CC21B3" w:rsidP="00254B75">
            <w:pPr>
              <w:pStyle w:val="TableContents"/>
              <w:rPr>
                <w:rFonts w:ascii="Times New Roman" w:hAnsi="Times New Roman"/>
                <w:sz w:val="24"/>
                <w:szCs w:val="24"/>
              </w:rPr>
            </w:pPr>
            <w:r w:rsidRPr="004418CF">
              <w:rPr>
                <w:rFonts w:ascii="Times New Roman" w:hAnsi="Times New Roman"/>
                <w:sz w:val="24"/>
                <w:szCs w:val="24"/>
              </w:rPr>
              <w:t>UC_1.6</w:t>
            </w:r>
          </w:p>
        </w:tc>
      </w:tr>
    </w:tbl>
    <w:p w:rsidR="00A14C8B" w:rsidRDefault="00697979" w:rsidP="00254B75">
      <w:r>
        <w:tab/>
      </w:r>
    </w:p>
    <w:p w:rsidR="00697979" w:rsidRDefault="00697979" w:rsidP="00A14C8B">
      <w:pPr>
        <w:ind w:firstLine="630"/>
      </w:pPr>
      <w:r>
        <w:t>Table 05: Use cases List</w:t>
      </w:r>
    </w:p>
    <w:p w:rsidR="0059365A" w:rsidRDefault="00AB1EEA" w:rsidP="00254B75">
      <w:pPr>
        <w:pStyle w:val="Heading2"/>
      </w:pPr>
      <w:bookmarkStart w:id="54" w:name="_Toc286137271"/>
      <w:r>
        <w:lastRenderedPageBreak/>
        <w:t xml:space="preserve">7.3 </w:t>
      </w:r>
      <w:r w:rsidR="003D13DD">
        <w:t xml:space="preserve">Main Use Case Diagrams of the </w:t>
      </w:r>
      <w:r w:rsidR="00D95FE2">
        <w:t>PMS</w:t>
      </w:r>
      <w:bookmarkEnd w:id="54"/>
    </w:p>
    <w:bookmarkStart w:id="55" w:name="_Toc262849987"/>
    <w:p w:rsidR="00911124" w:rsidRDefault="00DD064C" w:rsidP="00254B75">
      <w:r>
        <w:object w:dxaOrig="7607" w:dyaOrig="7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65pt;height:375.9pt" o:ole="">
            <v:imagedata r:id="rId13" o:title=""/>
          </v:shape>
          <o:OLEObject Type="Embed" ProgID="Visio.Drawing.11" ShapeID="_x0000_i1025" DrawAspect="Content" ObjectID="_1399952102" r:id="rId14"/>
        </w:object>
      </w:r>
    </w:p>
    <w:p w:rsidR="0015344C" w:rsidRDefault="00911124" w:rsidP="0089317C">
      <w:pPr>
        <w:pStyle w:val="Caption"/>
        <w:ind w:firstLine="630"/>
      </w:pPr>
      <w:bookmarkStart w:id="56" w:name="_Toc286124059"/>
      <w:bookmarkStart w:id="57" w:name="_Toc286136519"/>
      <w:r>
        <w:t xml:space="preserve">Figure </w:t>
      </w:r>
      <w:r w:rsidR="00B946C4">
        <w:fldChar w:fldCharType="begin"/>
      </w:r>
      <w:r w:rsidR="00AC2C73">
        <w:instrText xml:space="preserve"> SEQ Figure \* ARABIC </w:instrText>
      </w:r>
      <w:r w:rsidR="00B946C4">
        <w:fldChar w:fldCharType="separate"/>
      </w:r>
      <w:r w:rsidR="006E1DB2">
        <w:rPr>
          <w:noProof/>
        </w:rPr>
        <w:t>11</w:t>
      </w:r>
      <w:r w:rsidR="00B946C4">
        <w:rPr>
          <w:noProof/>
        </w:rPr>
        <w:fldChar w:fldCharType="end"/>
      </w:r>
      <w:r>
        <w:t xml:space="preserve"> Main Use Case Diagrams of the </w:t>
      </w:r>
      <w:r w:rsidR="00D95FE2">
        <w:t>PMS</w:t>
      </w:r>
      <w:bookmarkEnd w:id="56"/>
      <w:bookmarkEnd w:id="57"/>
    </w:p>
    <w:p w:rsidR="004B5117" w:rsidRPr="004B5117" w:rsidRDefault="004B5117" w:rsidP="004B5117">
      <w:r>
        <w:t xml:space="preserve">This main Use Case Diagrams of the </w:t>
      </w:r>
      <w:r w:rsidR="00F46C62">
        <w:t>PMS</w:t>
      </w:r>
      <w:r w:rsidR="00E3000E">
        <w:t xml:space="preserve"> </w:t>
      </w:r>
      <w:r>
        <w:t>show all m</w:t>
      </w:r>
      <w:r w:rsidR="00D04830">
        <w:t xml:space="preserve">ain functions </w:t>
      </w:r>
      <w:r w:rsidR="008C7DDE">
        <w:t>placing inside</w:t>
      </w:r>
      <w:r>
        <w:t xml:space="preserve"> the system boundary and all actors that associate with those functions.</w:t>
      </w:r>
    </w:p>
    <w:p w:rsidR="00303C04" w:rsidRDefault="00303C04" w:rsidP="006360E5">
      <w:pPr>
        <w:pStyle w:val="Heading2"/>
      </w:pPr>
      <w:bookmarkStart w:id="58" w:name="_Toc286137272"/>
    </w:p>
    <w:p w:rsidR="00303C04" w:rsidRDefault="00303C04" w:rsidP="006360E5">
      <w:pPr>
        <w:pStyle w:val="Heading2"/>
      </w:pPr>
    </w:p>
    <w:p w:rsidR="00303C04" w:rsidRDefault="00303C04" w:rsidP="00303C04"/>
    <w:p w:rsidR="00303C04" w:rsidRPr="00303C04" w:rsidRDefault="00303C04" w:rsidP="00303C04"/>
    <w:p w:rsidR="00894859" w:rsidRDefault="00EF76B1" w:rsidP="006360E5">
      <w:pPr>
        <w:pStyle w:val="Heading2"/>
      </w:pPr>
      <w:r>
        <w:t>7.</w:t>
      </w:r>
      <w:bookmarkEnd w:id="55"/>
      <w:r w:rsidR="00802824">
        <w:t>1</w:t>
      </w:r>
      <w:r w:rsidR="006E1DB2">
        <w:t xml:space="preserve"> </w:t>
      </w:r>
      <w:r w:rsidR="00BD1AAF">
        <w:t>Log-i</w:t>
      </w:r>
      <w:r w:rsidR="00BD6BA7">
        <w:t>n</w:t>
      </w:r>
      <w:bookmarkEnd w:id="58"/>
    </w:p>
    <w:p w:rsidR="009F5B73" w:rsidRPr="009F5B73" w:rsidRDefault="009F5B73" w:rsidP="009F5B73"/>
    <w:p w:rsidR="00911124" w:rsidRDefault="009F5B73" w:rsidP="00254B75">
      <w:r>
        <w:object w:dxaOrig="3683" w:dyaOrig="1660">
          <v:shape id="_x0000_i1026" type="#_x0000_t75" style="width:184.2pt;height:83.2pt" o:ole="">
            <v:imagedata r:id="rId15" o:title=""/>
          </v:shape>
          <o:OLEObject Type="Embed" ProgID="Visio.Drawing.11" ShapeID="_x0000_i1026" DrawAspect="Content" ObjectID="_1399952103" r:id="rId16"/>
        </w:object>
      </w:r>
    </w:p>
    <w:p w:rsidR="0059365A" w:rsidRDefault="00894859" w:rsidP="00254B75">
      <w:r>
        <w:tab/>
      </w:r>
      <w:r>
        <w:tab/>
      </w:r>
    </w:p>
    <w:p w:rsidR="00E57741" w:rsidRDefault="00E62099" w:rsidP="00254B75">
      <w:r>
        <w:t>Use Case scenario</w:t>
      </w:r>
      <w:r w:rsidR="00B31D25">
        <w:t>:</w:t>
      </w:r>
    </w:p>
    <w:tbl>
      <w:tblPr>
        <w:tblW w:w="0" w:type="auto"/>
        <w:tblCellMar>
          <w:left w:w="0" w:type="dxa"/>
          <w:right w:w="0" w:type="dxa"/>
        </w:tblCellMar>
        <w:tblLook w:val="0000"/>
      </w:tblPr>
      <w:tblGrid>
        <w:gridCol w:w="1818"/>
        <w:gridCol w:w="3743"/>
        <w:gridCol w:w="3655"/>
      </w:tblGrid>
      <w:tr w:rsidR="0059365A" w:rsidRPr="00D40BE3" w:rsidTr="00DF6D99">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59365A" w:rsidRPr="00D40BE3" w:rsidRDefault="0045549D" w:rsidP="00254B75">
            <w:pPr>
              <w:rPr>
                <w:rFonts w:eastAsia="MS PGothic"/>
              </w:rPr>
            </w:pPr>
            <w:r>
              <w:rPr>
                <w:rFonts w:eastAsia="SimSun"/>
                <w:lang w:eastAsia="zh-CN"/>
              </w:rPr>
              <w:t>General_</w:t>
            </w:r>
            <w:r w:rsidR="00802824">
              <w:rPr>
                <w:rFonts w:eastAsia="SimSun"/>
                <w:lang w:eastAsia="zh-CN"/>
              </w:rPr>
              <w:t>UC0</w:t>
            </w:r>
            <w:r w:rsidR="0059365A" w:rsidRPr="00D40BE3">
              <w:rPr>
                <w:rFonts w:eastAsia="SimSun"/>
                <w:lang w:eastAsia="zh-CN"/>
              </w:rPr>
              <w:t>1</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F12BF6" w:rsidP="00254B75">
            <w:pPr>
              <w:rPr>
                <w:rFonts w:eastAsia="SimSun"/>
                <w:lang w:eastAsia="zh-CN"/>
              </w:rPr>
            </w:pPr>
            <w:r>
              <w:t>Log-in Use Case</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F12BF6" w:rsidP="00A025DB">
            <w:pPr>
              <w:rPr>
                <w:rFonts w:eastAsia="SimSun"/>
                <w:lang w:eastAsia="zh-CN"/>
              </w:rPr>
            </w:pPr>
            <w:r>
              <w:t xml:space="preserve">Authenticate </w:t>
            </w:r>
            <w:r w:rsidR="00A025DB">
              <w:t>guests</w:t>
            </w:r>
            <w:r>
              <w:t xml:space="preserve"> then authorize them.</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A025DB" w:rsidP="00A025DB">
            <w:pPr>
              <w:rPr>
                <w:rFonts w:eastAsia="SimSun"/>
                <w:lang w:eastAsia="zh-CN"/>
              </w:rPr>
            </w:pPr>
            <w:r>
              <w:rPr>
                <w:rFonts w:eastAsia="SimSun"/>
                <w:lang w:eastAsia="zh-CN"/>
              </w:rPr>
              <w:t xml:space="preserve">Guest </w:t>
            </w:r>
            <w:r w:rsidR="0004624D">
              <w:rPr>
                <w:rFonts w:eastAsia="SimSun"/>
                <w:lang w:eastAsia="zh-CN"/>
              </w:rPr>
              <w:t xml:space="preserve"> </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59365A" w:rsidRPr="00D40BE3" w:rsidRDefault="0004624D" w:rsidP="00254B75">
            <w:pPr>
              <w:rPr>
                <w:rFonts w:eastAsia="SimSun"/>
                <w:lang w:eastAsia="zh-CN"/>
              </w:rPr>
            </w:pPr>
            <w:r>
              <w:rPr>
                <w:rFonts w:eastAsia="SimSun"/>
                <w:lang w:eastAsia="zh-CN"/>
              </w:rPr>
              <w:t>None</w:t>
            </w:r>
          </w:p>
        </w:tc>
      </w:tr>
      <w:tr w:rsidR="0059365A" w:rsidRPr="00D40BE3" w:rsidTr="00DF6D99">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59365A" w:rsidRPr="00D40BE3" w:rsidRDefault="00804EBF" w:rsidP="00254B75">
            <w:pPr>
              <w:rPr>
                <w:rFonts w:eastAsia="SimSun"/>
                <w:lang w:eastAsia="zh-CN"/>
              </w:rPr>
            </w:pPr>
            <w:r>
              <w:rPr>
                <w:rFonts w:eastAsia="SimSun"/>
                <w:lang w:eastAsia="zh-CN"/>
              </w:rPr>
              <w:t>None</w:t>
            </w:r>
          </w:p>
        </w:tc>
      </w:tr>
      <w:tr w:rsidR="0059365A" w:rsidRPr="00D40BE3" w:rsidTr="00DF6D99">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59365A" w:rsidRPr="00D40BE3" w:rsidRDefault="0059365A" w:rsidP="00254B75">
            <w:pPr>
              <w:rPr>
                <w:rFonts w:eastAsia="SimSun"/>
                <w:lang w:eastAsia="zh-CN"/>
              </w:rPr>
            </w:pPr>
            <w:r w:rsidRPr="00D40BE3">
              <w:rPr>
                <w:rFonts w:eastAsia="SimSun"/>
                <w:lang w:eastAsia="zh-CN"/>
              </w:rPr>
              <w:t xml:space="preserve">1. </w:t>
            </w:r>
            <w:r w:rsidR="00A025DB">
              <w:rPr>
                <w:rFonts w:eastAsia="SimSun"/>
                <w:lang w:eastAsia="zh-CN"/>
              </w:rPr>
              <w:t>User goes into</w:t>
            </w:r>
            <w:r w:rsidR="00EC18AD">
              <w:rPr>
                <w:rFonts w:eastAsia="SimSun"/>
                <w:lang w:eastAsia="zh-CN"/>
              </w:rPr>
              <w:t xml:space="preserve"> </w:t>
            </w:r>
            <w:r w:rsidR="00F46C62">
              <w:rPr>
                <w:rFonts w:eastAsia="SimSun"/>
                <w:lang w:eastAsia="zh-CN"/>
              </w:rPr>
              <w:t>PMS</w:t>
            </w:r>
            <w:r w:rsidR="00A025DB">
              <w:rPr>
                <w:rFonts w:eastAsia="SimSun"/>
                <w:lang w:eastAsia="zh-CN"/>
              </w:rPr>
              <w:t xml:space="preserve"> Homepage</w:t>
            </w:r>
            <w:r w:rsidR="00206A8C">
              <w:rPr>
                <w:rFonts w:eastAsia="SimSun"/>
                <w:lang w:eastAsia="zh-CN"/>
              </w:rPr>
              <w:t>.</w:t>
            </w: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p w:rsidR="0059365A" w:rsidRPr="004A0C69" w:rsidRDefault="0059365A" w:rsidP="00254B75">
            <w:pPr>
              <w:rPr>
                <w:rFonts w:eastAsia="SimSun"/>
                <w:lang w:eastAsia="zh-CN"/>
              </w:rPr>
            </w:pPr>
            <w:r w:rsidRPr="00D40BE3">
              <w:rPr>
                <w:rFonts w:eastAsia="SimSun"/>
                <w:lang w:eastAsia="zh-CN"/>
              </w:rPr>
              <w:t xml:space="preserve">3. </w:t>
            </w:r>
            <w:r w:rsidR="004E5340">
              <w:rPr>
                <w:rFonts w:eastAsia="SimSun"/>
                <w:lang w:eastAsia="zh-CN"/>
              </w:rPr>
              <w:t>Users e</w:t>
            </w:r>
            <w:r w:rsidRPr="00D40BE3">
              <w:rPr>
                <w:rFonts w:eastAsia="SimSun"/>
                <w:lang w:eastAsia="zh-CN"/>
              </w:rPr>
              <w:t xml:space="preserve">nter </w:t>
            </w:r>
            <w:r w:rsidR="00752F2D">
              <w:t xml:space="preserve">user’s </w:t>
            </w:r>
            <w:r w:rsidRPr="00D40BE3">
              <w:rPr>
                <w:rFonts w:eastAsia="SimSun"/>
                <w:lang w:eastAsia="zh-CN"/>
              </w:rPr>
              <w:t xml:space="preserve">information: </w:t>
            </w:r>
            <w:r w:rsidR="00CD08F3">
              <w:rPr>
                <w:rFonts w:eastAsia="SimSun"/>
                <w:lang w:eastAsia="zh-CN"/>
              </w:rPr>
              <w:t>Usern</w:t>
            </w:r>
            <w:r w:rsidRPr="00D40BE3">
              <w:rPr>
                <w:rFonts w:eastAsia="SimSun"/>
                <w:lang w:eastAsia="zh-CN"/>
              </w:rPr>
              <w:t xml:space="preserve">ame, </w:t>
            </w:r>
            <w:r w:rsidR="004A0C69">
              <w:rPr>
                <w:rFonts w:eastAsia="SimSun"/>
                <w:lang w:eastAsia="zh-CN"/>
              </w:rPr>
              <w:t>Password and hit “Log-in” button.</w:t>
            </w: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59365A" w:rsidRPr="00D40BE3" w:rsidRDefault="0059365A" w:rsidP="00254B75">
            <w:pPr>
              <w:rPr>
                <w:rFonts w:eastAsia="SimSun"/>
                <w:lang w:eastAsia="zh-CN"/>
              </w:rPr>
            </w:pPr>
          </w:p>
          <w:p w:rsidR="0059365A" w:rsidRPr="00D40BE3" w:rsidRDefault="0059365A" w:rsidP="00254B75">
            <w:pPr>
              <w:rPr>
                <w:rFonts w:eastAsia="SimSun"/>
                <w:lang w:eastAsia="zh-CN"/>
              </w:rPr>
            </w:pPr>
            <w:r w:rsidRPr="00D40BE3">
              <w:rPr>
                <w:rFonts w:eastAsia="SimSun"/>
                <w:lang w:eastAsia="zh-CN"/>
              </w:rPr>
              <w:t xml:space="preserve">2. Display </w:t>
            </w:r>
            <w:r w:rsidR="00EC18AD">
              <w:t>Home Screen</w:t>
            </w:r>
            <w:r w:rsidRPr="00D40BE3">
              <w:rPr>
                <w:rFonts w:eastAsia="SimSun"/>
                <w:lang w:eastAsia="zh-CN"/>
              </w:rPr>
              <w:t xml:space="preserve"> and request </w:t>
            </w:r>
            <w:r w:rsidR="00EC18AD">
              <w:rPr>
                <w:rFonts w:eastAsia="SimSun"/>
                <w:lang w:eastAsia="zh-CN"/>
              </w:rPr>
              <w:t>user to log in</w:t>
            </w:r>
            <w:r w:rsidRPr="00D40BE3">
              <w:rPr>
                <w:rFonts w:eastAsia="SimSun"/>
                <w:lang w:eastAsia="zh-CN"/>
              </w:rPr>
              <w:t>.</w:t>
            </w: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p>
          <w:p w:rsidR="0059365A" w:rsidRPr="00D40BE3" w:rsidRDefault="0059365A" w:rsidP="00254B75">
            <w:pPr>
              <w:rPr>
                <w:rFonts w:eastAsia="SimSun"/>
                <w:lang w:eastAsia="zh-CN"/>
              </w:rPr>
            </w:pPr>
            <w:r w:rsidRPr="00D40BE3">
              <w:rPr>
                <w:rFonts w:eastAsia="SimSun"/>
                <w:lang w:eastAsia="zh-CN"/>
              </w:rPr>
              <w:t xml:space="preserve">4. Validate </w:t>
            </w:r>
            <w:r w:rsidR="00372C79">
              <w:t>user’s</w:t>
            </w:r>
            <w:r w:rsidRPr="00D40BE3">
              <w:rPr>
                <w:rFonts w:eastAsia="SimSun"/>
                <w:lang w:eastAsia="zh-CN"/>
              </w:rPr>
              <w:t xml:space="preserve"> information.</w:t>
            </w:r>
          </w:p>
          <w:p w:rsidR="0059365A" w:rsidRPr="00D40BE3" w:rsidRDefault="0059365A" w:rsidP="00254B75">
            <w:pPr>
              <w:rPr>
                <w:rFonts w:eastAsia="SimSun"/>
                <w:lang w:eastAsia="zh-CN"/>
              </w:rPr>
            </w:pPr>
          </w:p>
          <w:p w:rsidR="0059365A" w:rsidRPr="00D40BE3" w:rsidRDefault="0086379F" w:rsidP="00254B75">
            <w:pPr>
              <w:rPr>
                <w:rFonts w:eastAsia="SimSun"/>
                <w:lang w:eastAsia="zh-CN"/>
              </w:rPr>
            </w:pPr>
            <w:r>
              <w:rPr>
                <w:rFonts w:eastAsia="SimSun"/>
                <w:lang w:eastAsia="zh-CN"/>
              </w:rPr>
              <w:t>5.</w:t>
            </w:r>
            <w:r w:rsidR="00F706DA">
              <w:rPr>
                <w:rFonts w:eastAsia="SimSun"/>
                <w:lang w:eastAsia="zh-CN"/>
              </w:rPr>
              <w:t>Display</w:t>
            </w:r>
            <w:r w:rsidR="004E5340">
              <w:rPr>
                <w:rFonts w:eastAsia="SimSun"/>
                <w:lang w:eastAsia="zh-CN"/>
              </w:rPr>
              <w:t xml:space="preserve"> monitor screen </w:t>
            </w:r>
            <w:r w:rsidR="00962859">
              <w:rPr>
                <w:rFonts w:eastAsia="SimSun"/>
                <w:lang w:eastAsia="zh-CN"/>
              </w:rPr>
              <w:t>to corresponding</w:t>
            </w:r>
            <w:r w:rsidR="004E5340">
              <w:rPr>
                <w:rFonts w:eastAsia="SimSun"/>
                <w:lang w:eastAsia="zh-CN"/>
              </w:rPr>
              <w:t xml:space="preserve"> user</w:t>
            </w:r>
            <w:r w:rsidR="008D12CF">
              <w:rPr>
                <w:rFonts w:eastAsia="SimSun"/>
                <w:lang w:eastAsia="zh-CN"/>
              </w:rPr>
              <w:t>.</w:t>
            </w:r>
          </w:p>
        </w:tc>
      </w:tr>
      <w:tr w:rsidR="0059365A" w:rsidRPr="00D40BE3" w:rsidTr="00DF6D99">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59365A" w:rsidRPr="00D40BE3" w:rsidRDefault="00A14C92" w:rsidP="00254B75">
            <w:pPr>
              <w:rPr>
                <w:rFonts w:eastAsia="SimSun"/>
                <w:lang w:eastAsia="zh-CN"/>
              </w:rPr>
            </w:pPr>
            <w:r>
              <w:rPr>
                <w:rFonts w:eastAsia="SimSun"/>
                <w:lang w:eastAsia="zh-CN"/>
              </w:rPr>
              <w:t>I</w:t>
            </w:r>
            <w:r w:rsidR="0059365A" w:rsidRPr="00D40BE3">
              <w:rPr>
                <w:rFonts w:eastAsia="SimSun"/>
                <w:lang w:eastAsia="zh-CN"/>
              </w:rPr>
              <w:t xml:space="preserve">f </w:t>
            </w:r>
            <w:r w:rsidR="00CD08F3">
              <w:rPr>
                <w:rFonts w:eastAsia="SimSun"/>
                <w:lang w:eastAsia="zh-CN"/>
              </w:rPr>
              <w:t>username or password</w:t>
            </w:r>
            <w:r w:rsidR="0059365A" w:rsidRPr="00D40BE3">
              <w:rPr>
                <w:rFonts w:eastAsia="SimSun"/>
                <w:lang w:eastAsia="zh-CN"/>
              </w:rPr>
              <w:t xml:space="preserve"> is not correct,</w:t>
            </w:r>
            <w:r w:rsidR="000B7458">
              <w:rPr>
                <w:rFonts w:eastAsia="SimSun"/>
                <w:lang w:eastAsia="zh-CN"/>
              </w:rPr>
              <w:t xml:space="preserve"> the </w:t>
            </w:r>
            <w:r w:rsidR="00F46C62">
              <w:rPr>
                <w:rFonts w:eastAsia="SimSun"/>
                <w:lang w:eastAsia="zh-CN"/>
              </w:rPr>
              <w:t>PMS</w:t>
            </w:r>
            <w:r w:rsidR="00537640">
              <w:rPr>
                <w:rFonts w:eastAsia="SimSun"/>
                <w:lang w:eastAsia="zh-CN"/>
              </w:rPr>
              <w:t>will</w:t>
            </w:r>
            <w:r w:rsidR="0059365A" w:rsidRPr="00D40BE3">
              <w:rPr>
                <w:rFonts w:eastAsia="SimSun"/>
                <w:lang w:eastAsia="zh-CN"/>
              </w:rPr>
              <w:t xml:space="preserve"> show error message and ask</w:t>
            </w:r>
            <w:r w:rsidR="00CD08F3">
              <w:rPr>
                <w:rFonts w:eastAsia="SimSun"/>
                <w:lang w:eastAsia="zh-CN"/>
              </w:rPr>
              <w:t xml:space="preserve"> user</w:t>
            </w:r>
            <w:r w:rsidR="0059365A" w:rsidRPr="00D40BE3">
              <w:rPr>
                <w:rFonts w:eastAsia="SimSun"/>
                <w:lang w:eastAsia="zh-CN"/>
              </w:rPr>
              <w:t xml:space="preserve"> to log in again.</w:t>
            </w:r>
          </w:p>
        </w:tc>
      </w:tr>
      <w:tr w:rsidR="0059365A" w:rsidRPr="00D40BE3" w:rsidTr="00DF6D99">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365A" w:rsidRPr="00D40BE3" w:rsidRDefault="0059365A" w:rsidP="00254B75">
            <w:pPr>
              <w:rPr>
                <w:rFonts w:eastAsia="MS PGothic"/>
              </w:rPr>
            </w:pPr>
            <w:r w:rsidRPr="00D40BE3">
              <w:rPr>
                <w:rFonts w:eastAsia="MS PGothic"/>
              </w:rPr>
              <w:t>N/A</w:t>
            </w:r>
          </w:p>
        </w:tc>
      </w:tr>
      <w:tr w:rsidR="006360DF" w:rsidRPr="00D40BE3" w:rsidTr="00DF6D99">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254B75">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254B75">
            <w:pPr>
              <w:rPr>
                <w:rFonts w:eastAsia="MS PGothic"/>
              </w:rPr>
            </w:pPr>
            <w:r w:rsidRPr="00D40BE3">
              <w:rPr>
                <w:rFonts w:eastAsia="MS PGothic"/>
              </w:rPr>
              <w:t>N/A</w:t>
            </w:r>
          </w:p>
        </w:tc>
      </w:tr>
      <w:tr w:rsidR="006360DF" w:rsidRPr="00D40BE3" w:rsidTr="00DF6D99">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254B75">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254B75">
            <w:pPr>
              <w:rPr>
                <w:rFonts w:eastAsia="MS PGothic"/>
              </w:rPr>
            </w:pPr>
            <w:r w:rsidRPr="00D40BE3">
              <w:rPr>
                <w:rFonts w:eastAsia="MS PGothic"/>
              </w:rPr>
              <w:t>N/A</w:t>
            </w:r>
          </w:p>
        </w:tc>
      </w:tr>
      <w:tr w:rsidR="006360DF" w:rsidRPr="00D40BE3" w:rsidTr="00DF6D99">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254B75">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254B75">
            <w:pPr>
              <w:rPr>
                <w:rFonts w:eastAsia="MS PGothic"/>
              </w:rPr>
            </w:pPr>
            <w:r w:rsidRPr="00D40BE3">
              <w:rPr>
                <w:rFonts w:eastAsia="MS PGothic"/>
              </w:rPr>
              <w:t>N/A</w:t>
            </w:r>
          </w:p>
        </w:tc>
      </w:tr>
    </w:tbl>
    <w:p w:rsidR="00840789" w:rsidRDefault="00840789" w:rsidP="00254B75"/>
    <w:p w:rsidR="00EC2F01" w:rsidRDefault="00EC2F01" w:rsidP="00254B75">
      <w:pPr>
        <w:pStyle w:val="Heading2"/>
      </w:pPr>
      <w:bookmarkStart w:id="59" w:name="_Toc286137273"/>
      <w:r>
        <w:t>7.</w:t>
      </w:r>
      <w:r w:rsidR="0045549D">
        <w:t>2</w:t>
      </w:r>
      <w:r>
        <w:t xml:space="preserve"> </w:t>
      </w:r>
      <w:r w:rsidR="00F93896">
        <w:t>Log</w:t>
      </w:r>
      <w:r>
        <w:t>-out</w:t>
      </w:r>
      <w:bookmarkEnd w:id="59"/>
    </w:p>
    <w:p w:rsidR="00911124" w:rsidRDefault="009F5B73" w:rsidP="00254B75">
      <w:r>
        <w:object w:dxaOrig="3638" w:dyaOrig="1660">
          <v:shape id="_x0000_i1027" type="#_x0000_t75" style="width:181.4pt;height:83.2pt" o:ole="">
            <v:imagedata r:id="rId17" o:title=""/>
          </v:shape>
          <o:OLEObject Type="Embed" ProgID="Visio.Drawing.11" ShapeID="_x0000_i1027" DrawAspect="Content" ObjectID="_1399952104" r:id="rId18"/>
        </w:object>
      </w:r>
    </w:p>
    <w:p w:rsidR="006F7BA6" w:rsidRDefault="006F7BA6" w:rsidP="00254B75"/>
    <w:p w:rsidR="00924ACF" w:rsidRDefault="00924ACF" w:rsidP="00254B75">
      <w:r>
        <w:t>Use Case scenario:</w:t>
      </w:r>
    </w:p>
    <w:tbl>
      <w:tblPr>
        <w:tblW w:w="0" w:type="auto"/>
        <w:tblCellMar>
          <w:left w:w="0" w:type="dxa"/>
          <w:right w:w="0" w:type="dxa"/>
        </w:tblCellMar>
        <w:tblLook w:val="0000"/>
      </w:tblPr>
      <w:tblGrid>
        <w:gridCol w:w="1818"/>
        <w:gridCol w:w="3743"/>
        <w:gridCol w:w="3655"/>
      </w:tblGrid>
      <w:tr w:rsidR="00924ACF" w:rsidRPr="00D40BE3" w:rsidTr="00584C4F">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24ACF" w:rsidRPr="00D40BE3" w:rsidRDefault="0045549D" w:rsidP="00254B75">
            <w:pPr>
              <w:rPr>
                <w:rFonts w:eastAsia="MS PGothic"/>
              </w:rPr>
            </w:pPr>
            <w:r>
              <w:rPr>
                <w:rFonts w:eastAsia="SimSun"/>
                <w:lang w:eastAsia="zh-CN"/>
              </w:rPr>
              <w:t>General_UC02</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466AB0" w:rsidP="00254B75">
            <w:pPr>
              <w:rPr>
                <w:rFonts w:eastAsia="SimSun"/>
                <w:lang w:eastAsia="zh-CN"/>
              </w:rPr>
            </w:pPr>
            <w:r>
              <w:t>Log-out</w:t>
            </w:r>
            <w:r w:rsidR="00924ACF">
              <w:t xml:space="preserve"> Use Case</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EC18AD" w:rsidP="00254B75">
            <w:pPr>
              <w:rPr>
                <w:rFonts w:eastAsia="SimSun"/>
                <w:lang w:eastAsia="zh-CN"/>
              </w:rPr>
            </w:pPr>
            <w:r>
              <w:t>Provide Log-out function for User to check out</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lastRenderedPageBreak/>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A025DB" w:rsidP="00254B75">
            <w:pPr>
              <w:rPr>
                <w:rFonts w:eastAsia="SimSun"/>
                <w:lang w:eastAsia="zh-CN"/>
              </w:rPr>
            </w:pPr>
            <w:r>
              <w:rPr>
                <w:rFonts w:eastAsia="SimSun"/>
                <w:lang w:eastAsia="zh-CN"/>
              </w:rPr>
              <w:t>User(include member, admin, project manager)</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924ACF" w:rsidRPr="00D40BE3" w:rsidRDefault="00EC18AD" w:rsidP="00254B75">
            <w:pPr>
              <w:rPr>
                <w:rFonts w:eastAsia="SimSun"/>
                <w:lang w:eastAsia="zh-CN"/>
              </w:rPr>
            </w:pPr>
            <w:r>
              <w:rPr>
                <w:rFonts w:eastAsia="SimSun"/>
                <w:lang w:eastAsia="zh-CN"/>
              </w:rPr>
              <w:t>Logged user</w:t>
            </w:r>
          </w:p>
        </w:tc>
      </w:tr>
      <w:tr w:rsidR="00924ACF" w:rsidRPr="00D40BE3" w:rsidTr="00584C4F">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924ACF" w:rsidRPr="00D40BE3" w:rsidRDefault="00924ACF" w:rsidP="00254B75">
            <w:pPr>
              <w:rPr>
                <w:rFonts w:eastAsia="SimSun"/>
                <w:lang w:eastAsia="zh-CN"/>
              </w:rPr>
            </w:pPr>
            <w:r>
              <w:rPr>
                <w:rFonts w:eastAsia="SimSun"/>
                <w:lang w:eastAsia="zh-CN"/>
              </w:rPr>
              <w:t>None</w:t>
            </w:r>
          </w:p>
        </w:tc>
      </w:tr>
      <w:tr w:rsidR="00924ACF" w:rsidRPr="00D40BE3" w:rsidTr="00517F0E">
        <w:trPr>
          <w:trHeight w:val="1807"/>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924ACF" w:rsidRPr="00700BC9" w:rsidRDefault="0044338C" w:rsidP="00700BC9">
            <w:pPr>
              <w:ind w:left="0"/>
              <w:rPr>
                <w:rFonts w:eastAsia="SimSun"/>
                <w:lang w:val="en-US" w:eastAsia="zh-CN"/>
              </w:rPr>
            </w:pPr>
            <w:r w:rsidRPr="00700BC9">
              <w:rPr>
                <w:rFonts w:eastAsia="SimSun"/>
                <w:lang w:eastAsia="zh-CN"/>
              </w:rPr>
              <w:t xml:space="preserve">1. </w:t>
            </w:r>
            <w:r w:rsidR="00AD1498" w:rsidRPr="00700BC9">
              <w:rPr>
                <w:rFonts w:eastAsia="SimSun"/>
                <w:lang w:eastAsia="zh-CN"/>
              </w:rPr>
              <w:t>Users a</w:t>
            </w:r>
            <w:r w:rsidR="003B493F" w:rsidRPr="00700BC9">
              <w:rPr>
                <w:rFonts w:eastAsia="SimSun"/>
                <w:lang w:eastAsia="zh-CN"/>
              </w:rPr>
              <w:t>re</w:t>
            </w:r>
            <w:r w:rsidR="00A025DB">
              <w:rPr>
                <w:rFonts w:eastAsia="SimSun"/>
                <w:lang w:eastAsia="zh-CN"/>
              </w:rPr>
              <w:t xml:space="preserve"> </w:t>
            </w:r>
            <w:r w:rsidR="00AD1498" w:rsidRPr="00700BC9">
              <w:rPr>
                <w:rFonts w:eastAsia="SimSun"/>
                <w:lang w:eastAsia="zh-CN"/>
              </w:rPr>
              <w:t>u</w:t>
            </w:r>
            <w:r w:rsidR="007F69F2" w:rsidRPr="00700BC9">
              <w:rPr>
                <w:rFonts w:eastAsia="SimSun"/>
                <w:lang w:eastAsia="zh-CN"/>
              </w:rPr>
              <w:t xml:space="preserve">sing </w:t>
            </w:r>
            <w:r w:rsidR="00F46C62">
              <w:rPr>
                <w:rFonts w:eastAsia="SimSun"/>
                <w:lang w:eastAsia="zh-CN"/>
              </w:rPr>
              <w:t>PMS</w:t>
            </w:r>
            <w:r w:rsidR="00A025DB">
              <w:rPr>
                <w:rFonts w:eastAsia="SimSun"/>
                <w:lang w:eastAsia="zh-CN"/>
              </w:rPr>
              <w:t xml:space="preserve"> </w:t>
            </w:r>
            <w:r w:rsidR="007F69F2" w:rsidRPr="00700BC9">
              <w:rPr>
                <w:rFonts w:eastAsia="SimSun"/>
                <w:lang w:eastAsia="zh-CN"/>
              </w:rPr>
              <w:t xml:space="preserve">and click </w:t>
            </w:r>
            <w:r w:rsidR="007F69F2" w:rsidRPr="00700BC9">
              <w:rPr>
                <w:rFonts w:eastAsia="SimSun"/>
                <w:lang w:val="en-US" w:eastAsia="zh-CN"/>
              </w:rPr>
              <w:t>“Log-Out” button</w:t>
            </w:r>
            <w:r w:rsidR="00F753D2" w:rsidRPr="00700BC9">
              <w:rPr>
                <w:rFonts w:eastAsia="SimSun"/>
                <w:lang w:val="en-US" w:eastAsia="zh-CN"/>
              </w:rPr>
              <w:t>.</w:t>
            </w:r>
          </w:p>
          <w:p w:rsidR="00924ACF" w:rsidRPr="00D40BE3" w:rsidRDefault="00924ACF" w:rsidP="00254B75">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924ACF" w:rsidRPr="00D40BE3" w:rsidRDefault="00924ACF" w:rsidP="00254B75">
            <w:pPr>
              <w:rPr>
                <w:rFonts w:eastAsia="SimSun"/>
                <w:lang w:eastAsia="zh-CN"/>
              </w:rPr>
            </w:pPr>
          </w:p>
          <w:p w:rsidR="00924ACF" w:rsidRPr="00D40BE3" w:rsidRDefault="00924ACF" w:rsidP="00254B75">
            <w:pPr>
              <w:rPr>
                <w:rFonts w:eastAsia="SimSun"/>
                <w:lang w:eastAsia="zh-CN"/>
              </w:rPr>
            </w:pPr>
            <w:r w:rsidRPr="00D40BE3">
              <w:rPr>
                <w:rFonts w:eastAsia="SimSun"/>
                <w:lang w:eastAsia="zh-CN"/>
              </w:rPr>
              <w:t xml:space="preserve">2. </w:t>
            </w:r>
            <w:r w:rsidR="00F753D2">
              <w:rPr>
                <w:rFonts w:eastAsia="SimSun"/>
                <w:lang w:eastAsia="zh-CN"/>
              </w:rPr>
              <w:t>Log user out and display Home Screen.</w:t>
            </w:r>
          </w:p>
        </w:tc>
      </w:tr>
      <w:tr w:rsidR="00924ACF" w:rsidRPr="00D40BE3" w:rsidTr="00584C4F">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924ACF" w:rsidRPr="00D40BE3" w:rsidRDefault="00517F0E" w:rsidP="00254B75">
            <w:pPr>
              <w:rPr>
                <w:rFonts w:eastAsia="SimSun"/>
                <w:lang w:eastAsia="zh-CN"/>
              </w:rPr>
            </w:pPr>
            <w:r>
              <w:rPr>
                <w:rFonts w:eastAsia="SimSun"/>
                <w:lang w:eastAsia="zh-CN"/>
              </w:rPr>
              <w:t>None</w:t>
            </w:r>
          </w:p>
        </w:tc>
      </w:tr>
      <w:tr w:rsidR="00924ACF" w:rsidRPr="006360DF" w:rsidTr="00584C4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24ACF" w:rsidRPr="00D40BE3" w:rsidRDefault="00924ACF" w:rsidP="00254B75">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700BC9" w:rsidRPr="006360DF" w:rsidRDefault="00E239F6" w:rsidP="00254B75">
      <w:pPr>
        <w:rPr>
          <w:rFonts w:eastAsia="MS PGothic"/>
        </w:rPr>
      </w:pPr>
      <w:r w:rsidRPr="006360DF">
        <w:rPr>
          <w:rFonts w:eastAsia="MS PGothic"/>
        </w:rPr>
        <w:tab/>
      </w:r>
      <w:r w:rsidRPr="006360DF">
        <w:rPr>
          <w:rFonts w:eastAsia="MS PGothic"/>
        </w:rPr>
        <w:tab/>
      </w:r>
    </w:p>
    <w:p w:rsidR="00303C04" w:rsidRDefault="00303C04" w:rsidP="00303C04">
      <w:pPr>
        <w:pStyle w:val="Heading2"/>
      </w:pPr>
      <w:r>
        <w:t>7.</w:t>
      </w:r>
      <w:r w:rsidR="006975F3">
        <w:t>9</w:t>
      </w:r>
      <w:r>
        <w:t xml:space="preserve"> Timesheet</w:t>
      </w:r>
      <w:r w:rsidR="00273658">
        <w:t xml:space="preserve"> </w:t>
      </w:r>
      <w:r w:rsidR="008C7DDE">
        <w:t>Module</w:t>
      </w:r>
    </w:p>
    <w:p w:rsidR="008C7DDE" w:rsidRDefault="008C7DDE" w:rsidP="008C7DDE"/>
    <w:p w:rsidR="008C7DDE" w:rsidRPr="008C7DDE" w:rsidRDefault="008C7DDE" w:rsidP="00273658">
      <w:pPr>
        <w:pStyle w:val="Heading2"/>
      </w:pPr>
      <w:r>
        <w:object w:dxaOrig="7261" w:dyaOrig="8102">
          <v:shape id="_x0000_i1028" type="#_x0000_t75" style="width:363.75pt;height:404.9pt" o:ole="">
            <v:imagedata r:id="rId19" o:title=""/>
          </v:shape>
          <o:OLEObject Type="Embed" ProgID="Visio.Drawing.11" ShapeID="_x0000_i1028" DrawAspect="Content" ObjectID="_1399952105" r:id="rId20"/>
        </w:object>
      </w:r>
    </w:p>
    <w:p w:rsidR="00303C04" w:rsidRPr="00273658" w:rsidRDefault="008C7DDE" w:rsidP="00273658">
      <w:pPr>
        <w:pStyle w:val="Heading2"/>
      </w:pPr>
      <w:r w:rsidRPr="00273658">
        <w:t>7.</w:t>
      </w:r>
      <w:r w:rsidR="006975F3">
        <w:t>9</w:t>
      </w:r>
      <w:r w:rsidRPr="00273658">
        <w:t>.1 Search Timesheet</w:t>
      </w:r>
    </w:p>
    <w:p w:rsidR="008C7DDE" w:rsidRDefault="00273658" w:rsidP="00303C04">
      <w:r>
        <w:object w:dxaOrig="5187" w:dyaOrig="1773">
          <v:shape id="_x0000_i1029" type="#_x0000_t75" style="width:259.95pt;height:88.85pt" o:ole="">
            <v:imagedata r:id="rId21" o:title=""/>
          </v:shape>
          <o:OLEObject Type="Embed" ProgID="Visio.Drawing.11" ShapeID="_x0000_i1029" DrawAspect="Content" ObjectID="_1399952106" r:id="rId22"/>
        </w:object>
      </w:r>
    </w:p>
    <w:p w:rsidR="00303C04" w:rsidRDefault="00303C04" w:rsidP="00303C04">
      <w:pPr>
        <w:pStyle w:val="Caption"/>
        <w:ind w:firstLine="630"/>
      </w:pPr>
      <w:r>
        <w:t xml:space="preserve">Figure </w:t>
      </w:r>
      <w:fldSimple w:instr=" SEQ Figure \* ARABIC ">
        <w:r w:rsidR="006E1DB2">
          <w:rPr>
            <w:noProof/>
          </w:rPr>
          <w:t>14</w:t>
        </w:r>
      </w:fldSimple>
      <w:r>
        <w:t xml:space="preserve"> Search timesheet</w:t>
      </w:r>
      <w:r w:rsidRPr="00B7292F">
        <w:t xml:space="preserve"> Use Case model</w:t>
      </w:r>
    </w:p>
    <w:p w:rsidR="00303C04" w:rsidRDefault="00303C04" w:rsidP="00303C04">
      <w:r>
        <w:tab/>
      </w:r>
      <w:r>
        <w:tab/>
      </w:r>
    </w:p>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Timesheet_UC01</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Search Timesheet</w:t>
            </w:r>
            <w:r w:rsidRPr="00F458C3">
              <w:rPr>
                <w:rFonts w:eastAsia="Calibri"/>
                <w:b/>
              </w:rPr>
              <w:t xml:space="preserve">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sidRPr="00552DB8">
              <w:t xml:space="preserve">This function allows users </w:t>
            </w:r>
            <w:r>
              <w:t>can search timesheet.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lastRenderedPageBreak/>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Add Timesheet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248"/>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Users logins to Timesheet system.</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4A0C69" w:rsidRDefault="00303C04" w:rsidP="006E1DB2">
            <w:pPr>
              <w:rPr>
                <w:rFonts w:eastAsia="SimSun"/>
                <w:lang w:eastAsia="zh-CN"/>
              </w:rPr>
            </w:pPr>
            <w:r w:rsidRPr="00D40BE3">
              <w:rPr>
                <w:rFonts w:eastAsia="SimSun"/>
                <w:lang w:eastAsia="zh-CN"/>
              </w:rPr>
              <w:t xml:space="preserve">3. </w:t>
            </w:r>
            <w:r>
              <w:rPr>
                <w:rFonts w:eastAsia="SimSun"/>
                <w:lang w:eastAsia="zh-CN"/>
              </w:rPr>
              <w:t>Click button Search</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search condition</w:t>
            </w:r>
            <w:r w:rsidRPr="00D40BE3">
              <w:rPr>
                <w:rFonts w:eastAsia="SimSun"/>
                <w:lang w:eastAsia="zh-CN"/>
              </w:rPr>
              <w:t>.</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303C04" w:rsidRPr="00D65EC8" w:rsidRDefault="00303C04" w:rsidP="00303C04">
      <w:pPr>
        <w:pStyle w:val="Caption"/>
      </w:pPr>
    </w:p>
    <w:p w:rsidR="00303C04" w:rsidRDefault="00303C04" w:rsidP="00303C04">
      <w:r>
        <w:tab/>
        <w:t>Table 06: Search timesheet scenario</w:t>
      </w:r>
      <w:r>
        <w:br/>
      </w:r>
    </w:p>
    <w:p w:rsidR="00303C04" w:rsidRDefault="00303C04" w:rsidP="00303C04">
      <w:pPr>
        <w:pStyle w:val="Heading2"/>
      </w:pPr>
      <w:r>
        <w:t>7.</w:t>
      </w:r>
      <w:r w:rsidR="006975F3">
        <w:t>9</w:t>
      </w:r>
      <w:r w:rsidR="00273658">
        <w:t>.2</w:t>
      </w:r>
      <w:r>
        <w:t xml:space="preserve"> Add timesheet</w:t>
      </w:r>
    </w:p>
    <w:p w:rsidR="00303C04" w:rsidRDefault="009F5B73" w:rsidP="00303C04">
      <w:r>
        <w:object w:dxaOrig="5446" w:dyaOrig="1660">
          <v:shape id="_x0000_i1030" type="#_x0000_t75" style="width:272.1pt;height:83.2pt" o:ole="">
            <v:imagedata r:id="rId23" o:title=""/>
          </v:shape>
          <o:OLEObject Type="Embed" ProgID="Visio.Drawing.11" ShapeID="_x0000_i1030" DrawAspect="Content" ObjectID="_1399952107" r:id="rId24"/>
        </w:object>
      </w:r>
    </w:p>
    <w:p w:rsidR="00303C04" w:rsidRDefault="00303C04" w:rsidP="00303C04">
      <w:pPr>
        <w:pStyle w:val="Caption"/>
      </w:pPr>
      <w:r>
        <w:t xml:space="preserve">Figure </w:t>
      </w:r>
      <w:fldSimple w:instr=" SEQ Figure \* ARABIC ">
        <w:r w:rsidR="006E1DB2">
          <w:rPr>
            <w:noProof/>
          </w:rPr>
          <w:t>15</w:t>
        </w:r>
      </w:fldSimple>
      <w:r>
        <w:t>: Add time sheet</w:t>
      </w:r>
      <w:r w:rsidRPr="00C13B95">
        <w:t xml:space="preserve"> Use Case model</w:t>
      </w:r>
    </w:p>
    <w:p w:rsidR="00303C04" w:rsidRDefault="00303C04" w:rsidP="00303C04"/>
    <w:p w:rsidR="00303C04" w:rsidRDefault="00303C04" w:rsidP="00303C04">
      <w:r>
        <w:t>Use Case scenario:</w:t>
      </w:r>
    </w:p>
    <w:p w:rsidR="00303C04" w:rsidRDefault="00303C04" w:rsidP="00303C04">
      <w:pPr>
        <w:pStyle w:val="Caption"/>
      </w:pPr>
      <w:r>
        <w:t xml:space="preserve">Table </w:t>
      </w:r>
      <w:fldSimple w:instr=" SEQ Table \* ARABIC ">
        <w:r w:rsidR="006E1DB2">
          <w:rPr>
            <w:noProof/>
          </w:rPr>
          <w:t>9</w:t>
        </w:r>
      </w:fldSimple>
      <w:r>
        <w:t xml:space="preserve"> </w:t>
      </w:r>
      <w:r w:rsidRPr="0008424D">
        <w:t>Log-out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Timesheet_UC02</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Add Timesheet</w:t>
            </w:r>
            <w:r w:rsidRPr="00F458C3">
              <w:rPr>
                <w:rFonts w:eastAsia="Calibri"/>
                <w:b/>
              </w:rPr>
              <w:t xml:space="preserve"> 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sidRPr="00552DB8">
              <w:t xml:space="preserve">This function allows users </w:t>
            </w:r>
            <w:r>
              <w:t>can add a new  timesheet record</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b/>
              </w:rPr>
              <w:t>Add Timesheet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807"/>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lastRenderedPageBreak/>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Users logins to Timesheet system.</w:t>
            </w: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 xml:space="preserve"> Click button add new.</w:t>
            </w: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303C04" w:rsidRDefault="00303C04" w:rsidP="00303C04">
      <w:r>
        <w:tab/>
      </w:r>
      <w:r>
        <w:tab/>
      </w:r>
    </w:p>
    <w:p w:rsidR="00303C04" w:rsidRPr="00A15AE3" w:rsidRDefault="00303C04" w:rsidP="00303C04">
      <w:pPr>
        <w:ind w:firstLine="457"/>
      </w:pPr>
      <w:r>
        <w:t>Table 07: Add timesheet scenario</w:t>
      </w:r>
    </w:p>
    <w:p w:rsidR="00303C04" w:rsidRDefault="006975F3" w:rsidP="00303C04">
      <w:pPr>
        <w:pStyle w:val="Heading2"/>
      </w:pPr>
      <w:r>
        <w:t xml:space="preserve">7.9.3 </w:t>
      </w:r>
      <w:r w:rsidR="00303C04">
        <w:t>Update timesheet</w:t>
      </w:r>
    </w:p>
    <w:p w:rsidR="00303C04" w:rsidRDefault="009F5B73" w:rsidP="00303C04">
      <w:r>
        <w:object w:dxaOrig="5446" w:dyaOrig="1660">
          <v:shape id="_x0000_i1031" type="#_x0000_t75" style="width:272.1pt;height:83.2pt" o:ole="">
            <v:imagedata r:id="rId25" o:title=""/>
          </v:shape>
          <o:OLEObject Type="Embed" ProgID="Visio.Drawing.11" ShapeID="_x0000_i1031" DrawAspect="Content" ObjectID="_1399952108" r:id="rId26"/>
        </w:objec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45549D">
            <w:pPr>
              <w:rPr>
                <w:rFonts w:eastAsia="MS PGothic"/>
              </w:rPr>
            </w:pPr>
            <w:r>
              <w:rPr>
                <w:rFonts w:eastAsia="SimSun"/>
                <w:lang w:eastAsia="zh-CN"/>
              </w:rPr>
              <w:t>Timesheet_UC03</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Update timesheet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update timesheet records.</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 , 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861"/>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 logins to Timesheet system.</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Pr>
                <w:rFonts w:eastAsia="SimSun"/>
                <w:lang w:eastAsia="zh-CN"/>
              </w:rPr>
              <w:t>3. Click button update</w:t>
            </w: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timesheet record to update</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303C04" w:rsidRPr="0089371C" w:rsidRDefault="00303C04" w:rsidP="00303C04">
      <w:r>
        <w:tab/>
      </w:r>
      <w:r>
        <w:tab/>
      </w:r>
    </w:p>
    <w:p w:rsidR="00303C04" w:rsidRDefault="00B17699" w:rsidP="00303C04">
      <w:pPr>
        <w:pStyle w:val="Heading2"/>
      </w:pPr>
      <w:r>
        <w:lastRenderedPageBreak/>
        <w:t xml:space="preserve">7.9.4 </w:t>
      </w:r>
      <w:r w:rsidR="00303C04" w:rsidRPr="002C1D3E">
        <w:t xml:space="preserve">Delete timesheet </w:t>
      </w:r>
    </w:p>
    <w:p w:rsidR="00303C04" w:rsidRDefault="009F5B73" w:rsidP="00303C04">
      <w:r>
        <w:object w:dxaOrig="5446" w:dyaOrig="1660">
          <v:shape id="_x0000_i1032" type="#_x0000_t75" style="width:272.1pt;height:83.2pt" o:ole="">
            <v:imagedata r:id="rId27" o:title=""/>
          </v:shape>
          <o:OLEObject Type="Embed" ProgID="Visio.Drawing.11" ShapeID="_x0000_i1032" DrawAspect="Content" ObjectID="_1399952109" r:id="rId28"/>
        </w:object>
      </w:r>
    </w:p>
    <w:p w:rsidR="00303C04" w:rsidRDefault="00303C04" w:rsidP="00303C04">
      <w:r>
        <w:tab/>
      </w:r>
      <w:r>
        <w:tab/>
      </w:r>
    </w:p>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Timesheet_UC04</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Delete  timesheet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delete timesheet records.</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 , 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User logins  must be member of project</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861"/>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 xml:space="preserve">1.  </w:t>
            </w:r>
            <w:r>
              <w:rPr>
                <w:rFonts w:eastAsia="SimSun"/>
                <w:lang w:eastAsia="zh-CN"/>
              </w:rPr>
              <w:t>User logins to Timesheet system.</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Pr>
                <w:rFonts w:eastAsia="SimSun"/>
                <w:lang w:eastAsia="zh-CN"/>
              </w:rPr>
              <w:t>3. Click button delete</w:t>
            </w: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timesheet record to delete</w:t>
            </w: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303C04" w:rsidRDefault="00B17699" w:rsidP="00303C04">
      <w:pPr>
        <w:pStyle w:val="Heading2"/>
      </w:pPr>
      <w:r>
        <w:t xml:space="preserve">7.9.5 </w:t>
      </w:r>
      <w:r w:rsidR="00303C04">
        <w:t>Approve/ Reject timesheet</w:t>
      </w:r>
    </w:p>
    <w:p w:rsidR="00303C04" w:rsidRDefault="009F5B73" w:rsidP="00303C04">
      <w:r>
        <w:object w:dxaOrig="3624" w:dyaOrig="1660">
          <v:shape id="_x0000_i1033" type="#_x0000_t75" style="width:180.45pt;height:83.2pt" o:ole="">
            <v:imagedata r:id="rId29" o:title=""/>
          </v:shape>
          <o:OLEObject Type="Embed" ProgID="Visio.Drawing.11" ShapeID="_x0000_i1033" DrawAspect="Content" ObjectID="_1399952110" r:id="rId30"/>
        </w:objec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818"/>
        <w:gridCol w:w="3743"/>
        <w:gridCol w:w="3655"/>
      </w:tblGrid>
      <w:tr w:rsidR="00303C04" w:rsidRPr="00D40BE3" w:rsidTr="006E1DB2">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45549D">
            <w:pPr>
              <w:rPr>
                <w:rFonts w:eastAsia="MS PGothic"/>
              </w:rPr>
            </w:pPr>
            <w:r>
              <w:rPr>
                <w:rFonts w:eastAsia="SimSun"/>
                <w:lang w:eastAsia="zh-CN"/>
              </w:rPr>
              <w:t>Timesheet_UC05</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Approve/ Reject timesheet Use Case</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Allow project manager to approves or reject members‘ timesheet records</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users as role project manager</w:t>
            </w:r>
          </w:p>
        </w:tc>
      </w:tr>
      <w:tr w:rsidR="00303C04" w:rsidRPr="00D40BE3" w:rsidTr="006E1DB2">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lastRenderedPageBreak/>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D40BE3" w:rsidRDefault="00303C04" w:rsidP="006E1DB2">
            <w:pPr>
              <w:rPr>
                <w:rFonts w:eastAsia="SimSun"/>
                <w:lang w:eastAsia="zh-CN"/>
              </w:rPr>
            </w:pPr>
            <w:r w:rsidRPr="00D40BE3">
              <w:rPr>
                <w:rFonts w:eastAsia="SimSun"/>
                <w:lang w:eastAsia="zh-CN"/>
              </w:rPr>
              <w:t>1</w:t>
            </w:r>
            <w:r>
              <w:rPr>
                <w:rFonts w:eastAsia="SimSun"/>
                <w:lang w:eastAsia="zh-CN"/>
              </w:rPr>
              <w:t>. User logins to Timesheet system</w:t>
            </w:r>
          </w:p>
          <w:p w:rsidR="00303C04" w:rsidRPr="00D40BE3" w:rsidRDefault="00303C04" w:rsidP="006E1DB2">
            <w:pPr>
              <w:rPr>
                <w:rFonts w:eastAsia="SimSun"/>
                <w:lang w:eastAsia="zh-CN"/>
              </w:rPr>
            </w:pPr>
            <w:r>
              <w:rPr>
                <w:rFonts w:eastAsia="SimSun"/>
                <w:lang w:eastAsia="zh-CN"/>
              </w:rPr>
              <w:t>as role project manager</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Pr>
                <w:rFonts w:eastAsia="SimSun"/>
                <w:lang w:eastAsia="zh-CN"/>
              </w:rPr>
              <w:t>3. Click button approve or reject</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D40BE3" w:rsidRDefault="00303C04" w:rsidP="006E1DB2">
            <w:pPr>
              <w:rPr>
                <w:rFonts w:eastAsia="SimSun"/>
                <w:lang w:eastAsia="zh-CN"/>
              </w:rPr>
            </w:pPr>
            <w:r w:rsidRPr="00D40BE3">
              <w:rPr>
                <w:rFonts w:eastAsia="SimSun"/>
                <w:lang w:eastAsia="zh-CN"/>
              </w:rPr>
              <w:t xml:space="preserve">2. </w:t>
            </w:r>
            <w:r>
              <w:rPr>
                <w:rFonts w:eastAsia="SimSun"/>
                <w:lang w:eastAsia="zh-CN"/>
              </w:rPr>
              <w:t>Select Timesheet to approve or reject</w:t>
            </w: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p w:rsidR="00303C04" w:rsidRPr="00D40BE3" w:rsidRDefault="00303C04" w:rsidP="006E1DB2">
            <w:pPr>
              <w:rPr>
                <w:rFonts w:eastAsia="SimSun"/>
                <w:lang w:eastAsia="zh-CN"/>
              </w:rPr>
            </w:pPr>
          </w:p>
        </w:tc>
      </w:tr>
      <w:tr w:rsidR="00303C04" w:rsidRPr="00D40BE3" w:rsidTr="006E1DB2">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45549D" w:rsidP="006E1DB2">
            <w:pPr>
              <w:rPr>
                <w:rFonts w:eastAsia="SimSun"/>
                <w:lang w:eastAsia="zh-CN"/>
              </w:rPr>
            </w:pPr>
            <w:r w:rsidRPr="00D40BE3">
              <w:rPr>
                <w:rFonts w:eastAsia="MS PGothic"/>
              </w:rPr>
              <w:t>N/A</w:t>
            </w:r>
          </w:p>
        </w:tc>
      </w:tr>
      <w:tr w:rsidR="00303C04" w:rsidRPr="00D40BE3" w:rsidTr="006E1DB2">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6360DF" w:rsidRDefault="006360DF" w:rsidP="00303C04"/>
    <w:p w:rsidR="009F5B73" w:rsidRPr="00B17699" w:rsidRDefault="00303C04" w:rsidP="00303C04">
      <w:pPr>
        <w:rPr>
          <w:rFonts w:ascii="Verdana" w:hAnsi="Verdana" w:cs="Tahoma"/>
          <w:b/>
          <w:i/>
          <w:iCs/>
          <w:snapToGrid w:val="0"/>
          <w:color w:val="003400"/>
          <w:sz w:val="22"/>
          <w:szCs w:val="22"/>
        </w:rPr>
      </w:pPr>
      <w:r>
        <w:tab/>
      </w:r>
      <w:r>
        <w:tab/>
      </w:r>
    </w:p>
    <w:p w:rsidR="009F5B73" w:rsidRPr="00B17699" w:rsidRDefault="00B17699" w:rsidP="00303C04">
      <w:pPr>
        <w:rPr>
          <w:rFonts w:ascii="Verdana" w:hAnsi="Verdana" w:cs="Tahoma"/>
          <w:b/>
          <w:i/>
          <w:iCs/>
          <w:snapToGrid w:val="0"/>
          <w:color w:val="003400"/>
          <w:sz w:val="22"/>
          <w:szCs w:val="22"/>
        </w:rPr>
      </w:pPr>
      <w:r w:rsidRPr="00B17699">
        <w:rPr>
          <w:rFonts w:ascii="Verdana" w:hAnsi="Verdana" w:cs="Tahoma"/>
          <w:b/>
          <w:i/>
          <w:iCs/>
          <w:snapToGrid w:val="0"/>
          <w:color w:val="003400"/>
          <w:sz w:val="22"/>
          <w:szCs w:val="22"/>
        </w:rPr>
        <w:t>7.8</w:t>
      </w:r>
      <w:r w:rsidR="009F5B73" w:rsidRPr="00B17699">
        <w:rPr>
          <w:rFonts w:ascii="Verdana" w:hAnsi="Verdana" w:cs="Tahoma"/>
          <w:b/>
          <w:i/>
          <w:iCs/>
          <w:snapToGrid w:val="0"/>
          <w:color w:val="003400"/>
          <w:sz w:val="22"/>
          <w:szCs w:val="22"/>
        </w:rPr>
        <w:t xml:space="preserve"> Defect Management System</w:t>
      </w:r>
    </w:p>
    <w:p w:rsidR="009F5B73" w:rsidRDefault="009F5B73" w:rsidP="00303C04"/>
    <w:p w:rsidR="009F5B73" w:rsidRPr="00462E7D" w:rsidRDefault="009F5B73" w:rsidP="00303C04">
      <w:r>
        <w:object w:dxaOrig="6829" w:dyaOrig="5222">
          <v:shape id="_x0000_i1034" type="#_x0000_t75" style="width:341.3pt;height:260.9pt" o:ole="">
            <v:imagedata r:id="rId31" o:title=""/>
          </v:shape>
          <o:OLEObject Type="Embed" ProgID="Visio.Drawing.11" ShapeID="_x0000_i1034" DrawAspect="Content" ObjectID="_1399952111" r:id="rId32"/>
        </w:object>
      </w:r>
    </w:p>
    <w:p w:rsidR="00303C04" w:rsidRDefault="00303C04" w:rsidP="00303C04">
      <w:pPr>
        <w:pStyle w:val="Heading2"/>
      </w:pPr>
      <w:r>
        <w:lastRenderedPageBreak/>
        <w:t>7.</w:t>
      </w:r>
      <w:r w:rsidR="0045549D">
        <w:t>8</w:t>
      </w:r>
      <w:r w:rsidR="00B17699">
        <w:t>.1</w:t>
      </w:r>
      <w:r>
        <w:t xml:space="preserve"> Search defect</w:t>
      </w:r>
    </w:p>
    <w:p w:rsidR="00303C04" w:rsidRDefault="009F5B73" w:rsidP="00303C04">
      <w:r>
        <w:object w:dxaOrig="5475" w:dyaOrig="1660">
          <v:shape id="_x0000_i1035" type="#_x0000_t75" style="width:273.95pt;height:83.2pt" o:ole="">
            <v:imagedata r:id="rId33" o:title=""/>
          </v:shape>
          <o:OLEObject Type="Embed" ProgID="Visio.Drawing.11" ShapeID="_x0000_i1035" DrawAspect="Content" ObjectID="_1399952112" r:id="rId34"/>
        </w:objec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638"/>
        <w:gridCol w:w="3923"/>
        <w:gridCol w:w="3655"/>
      </w:tblGrid>
      <w:tr w:rsidR="00303C04" w:rsidRPr="00D40BE3" w:rsidTr="006E1DB2">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45549D">
            <w:pPr>
              <w:rPr>
                <w:rFonts w:eastAsia="MS PGothic"/>
              </w:rPr>
            </w:pPr>
            <w:r>
              <w:rPr>
                <w:rFonts w:eastAsia="SimSun"/>
                <w:lang w:eastAsia="zh-CN"/>
              </w:rPr>
              <w:t>DMS_UC01</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Search defect Use Case</w:t>
            </w:r>
          </w:p>
        </w:tc>
      </w:tr>
      <w:tr w:rsidR="00303C04" w:rsidRPr="00D40BE3" w:rsidTr="006E1DB2">
        <w:trPr>
          <w:trHeight w:val="898"/>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search defect.</w:t>
            </w:r>
          </w:p>
          <w:p w:rsidR="00303C04" w:rsidRPr="007B2B36" w:rsidRDefault="00303C04" w:rsidP="006E1DB2">
            <w:r>
              <w:rPr>
                <w:rFonts w:eastAsia="Calibri"/>
              </w:rPr>
              <w:t>Defect has 3 kinds : open defect, closed defect, leakage</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57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050"/>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644541" w:rsidRDefault="00303C04" w:rsidP="006E1DB2">
            <w:pPr>
              <w:pStyle w:val="ListParagraph"/>
              <w:numPr>
                <w:ilvl w:val="0"/>
                <w:numId w:val="38"/>
              </w:numPr>
              <w:rPr>
                <w:rFonts w:eastAsia="SimSun"/>
                <w:lang w:eastAsia="zh-CN"/>
              </w:rPr>
            </w:pPr>
            <w:r w:rsidRPr="00644541">
              <w:rPr>
                <w:rFonts w:eastAsia="SimSun"/>
                <w:lang w:eastAsia="zh-CN"/>
              </w:rPr>
              <w:t>Users login into DMS system</w:t>
            </w:r>
          </w:p>
          <w:p w:rsidR="00303C04" w:rsidRDefault="00303C04" w:rsidP="006E1DB2">
            <w:pPr>
              <w:rPr>
                <w:rFonts w:eastAsia="SimSun"/>
                <w:lang w:eastAsia="zh-CN"/>
              </w:rPr>
            </w:pPr>
          </w:p>
          <w:p w:rsidR="00303C04" w:rsidRDefault="00303C04" w:rsidP="006E1DB2">
            <w:pPr>
              <w:rPr>
                <w:rFonts w:eastAsia="SimSun"/>
                <w:lang w:eastAsia="zh-CN"/>
              </w:rPr>
            </w:pPr>
          </w:p>
          <w:p w:rsidR="00303C04" w:rsidRPr="00644541" w:rsidRDefault="00303C04" w:rsidP="006E1DB2">
            <w:pPr>
              <w:pStyle w:val="ListParagraph"/>
              <w:numPr>
                <w:ilvl w:val="0"/>
                <w:numId w:val="38"/>
              </w:numPr>
              <w:rPr>
                <w:rFonts w:eastAsia="SimSun"/>
                <w:lang w:eastAsia="zh-CN"/>
              </w:rPr>
            </w:pPr>
            <w:r>
              <w:rPr>
                <w:rFonts w:eastAsia="SimSun"/>
                <w:lang w:eastAsia="zh-CN"/>
              </w:rPr>
              <w:t>Click button search</w:t>
            </w: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644541" w:rsidRDefault="00303C04" w:rsidP="006E1DB2">
            <w:pPr>
              <w:pStyle w:val="ListParagraph"/>
              <w:numPr>
                <w:ilvl w:val="0"/>
                <w:numId w:val="38"/>
              </w:numPr>
              <w:rPr>
                <w:rFonts w:eastAsia="SimSun"/>
                <w:lang w:eastAsia="zh-CN"/>
              </w:rPr>
            </w:pPr>
            <w:r w:rsidRPr="00644541">
              <w:rPr>
                <w:rFonts w:eastAsia="SimSun"/>
                <w:lang w:eastAsia="zh-CN"/>
              </w:rPr>
              <w:t>Select search condition</w:t>
            </w:r>
          </w:p>
        </w:tc>
      </w:tr>
      <w:tr w:rsidR="00303C04" w:rsidRPr="00D40BE3" w:rsidTr="006E1DB2">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6360DF" w:rsidRDefault="006360DF" w:rsidP="00303C04"/>
    <w:p w:rsidR="00303C04" w:rsidRDefault="00303C04" w:rsidP="00303C04">
      <w:r>
        <w:tab/>
      </w:r>
      <w:r>
        <w:tab/>
      </w:r>
    </w:p>
    <w:p w:rsidR="00303C04" w:rsidRDefault="00303C04" w:rsidP="00303C04">
      <w:pPr>
        <w:pStyle w:val="Heading2"/>
      </w:pPr>
      <w:r>
        <w:t>7.</w:t>
      </w:r>
      <w:r w:rsidR="00B17699">
        <w:t xml:space="preserve">8.2 </w:t>
      </w:r>
      <w:r>
        <w:t>Add defect</w:t>
      </w:r>
    </w:p>
    <w:p w:rsidR="00303C04" w:rsidRDefault="009F5B73" w:rsidP="00303C04">
      <w:r>
        <w:object w:dxaOrig="3557" w:dyaOrig="1660">
          <v:shape id="_x0000_i1036" type="#_x0000_t75" style="width:177.65pt;height:83.2pt" o:ole="">
            <v:imagedata r:id="rId35" o:title=""/>
          </v:shape>
          <o:OLEObject Type="Embed" ProgID="Visio.Drawing.11" ShapeID="_x0000_i1036" DrawAspect="Content" ObjectID="_1399952113" r:id="rId36"/>
        </w:object>
      </w:r>
    </w:p>
    <w:p w:rsidR="00303C04" w:rsidRDefault="00303C04" w:rsidP="00303C04">
      <w:pPr>
        <w:pStyle w:val="Caption"/>
      </w:pPr>
      <w:r>
        <w:t xml:space="preserve">Figure </w:t>
      </w:r>
      <w:fldSimple w:instr=" SEQ Figure \* ARABIC ">
        <w:r w:rsidR="006E1DB2">
          <w:rPr>
            <w:noProof/>
          </w:rPr>
          <w:t>20</w:t>
        </w:r>
      </w:fldSimple>
      <w:r>
        <w:t xml:space="preserve"> Search defect</w:t>
      </w:r>
      <w:r w:rsidRPr="00366406">
        <w:t xml:space="preserve"> Use Case model</w: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638"/>
        <w:gridCol w:w="3923"/>
        <w:gridCol w:w="3655"/>
      </w:tblGrid>
      <w:tr w:rsidR="00303C04" w:rsidRPr="00D40BE3" w:rsidTr="006E1DB2">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45549D" w:rsidP="006E1DB2">
            <w:pPr>
              <w:rPr>
                <w:rFonts w:eastAsia="MS PGothic"/>
              </w:rPr>
            </w:pPr>
            <w:r>
              <w:rPr>
                <w:rFonts w:eastAsia="SimSun"/>
                <w:lang w:eastAsia="zh-CN"/>
              </w:rPr>
              <w:t>DMS_UC02</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Add defect Use Case</w:t>
            </w:r>
          </w:p>
        </w:tc>
      </w:tr>
      <w:tr w:rsidR="00303C04" w:rsidRPr="00D40BE3" w:rsidTr="006E1DB2">
        <w:trPr>
          <w:trHeight w:val="898"/>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add defect.</w:t>
            </w:r>
          </w:p>
          <w:p w:rsidR="00303C04" w:rsidRPr="007B2B36" w:rsidRDefault="00303C04" w:rsidP="006E1DB2">
            <w:r>
              <w:rPr>
                <w:rFonts w:eastAsia="Calibri"/>
              </w:rPr>
              <w:t>When defect was added, member become creator, defect change status to opened</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Pre-conditions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Logged user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Post-conditions</w:t>
            </w:r>
          </w:p>
        </w:tc>
        <w:tc>
          <w:tcPr>
            <w:tcW w:w="757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1600"/>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644541" w:rsidRDefault="00303C04" w:rsidP="006E1DB2">
            <w:pPr>
              <w:rPr>
                <w:rFonts w:eastAsia="SimSun"/>
                <w:lang w:eastAsia="zh-CN"/>
              </w:rPr>
            </w:pPr>
            <w:r>
              <w:rPr>
                <w:rFonts w:eastAsia="SimSun"/>
                <w:lang w:eastAsia="zh-CN"/>
              </w:rPr>
              <w:t>1</w:t>
            </w:r>
            <w:r w:rsidRPr="00644541">
              <w:rPr>
                <w:rFonts w:eastAsia="SimSun"/>
                <w:lang w:eastAsia="zh-CN"/>
              </w:rPr>
              <w:t>Users login into DMS system</w:t>
            </w:r>
          </w:p>
          <w:p w:rsidR="00303C04" w:rsidRDefault="00303C04" w:rsidP="006E1DB2">
            <w:pPr>
              <w:rPr>
                <w:rFonts w:eastAsia="SimSun"/>
                <w:lang w:eastAsia="zh-CN"/>
              </w:rPr>
            </w:pPr>
          </w:p>
          <w:p w:rsidR="00303C04" w:rsidRDefault="00303C04" w:rsidP="006E1DB2">
            <w:pPr>
              <w:rPr>
                <w:rFonts w:eastAsia="SimSun"/>
                <w:lang w:eastAsia="zh-CN"/>
              </w:rPr>
            </w:pPr>
          </w:p>
          <w:p w:rsidR="00303C04" w:rsidRPr="00644541" w:rsidRDefault="00303C04" w:rsidP="006E1DB2">
            <w:pPr>
              <w:pStyle w:val="ListParagraph"/>
              <w:ind w:left="450"/>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644541" w:rsidRDefault="00303C04" w:rsidP="00303C04">
            <w:pPr>
              <w:pStyle w:val="ListParagraph"/>
              <w:numPr>
                <w:ilvl w:val="0"/>
                <w:numId w:val="39"/>
              </w:numPr>
              <w:rPr>
                <w:rFonts w:eastAsia="SimSun"/>
                <w:lang w:eastAsia="zh-CN"/>
              </w:rPr>
            </w:pPr>
            <w:r>
              <w:rPr>
                <w:rFonts w:eastAsia="SimSun"/>
                <w:lang w:eastAsia="zh-CN"/>
              </w:rPr>
              <w:t>Click button add new</w:t>
            </w:r>
          </w:p>
        </w:tc>
      </w:tr>
      <w:tr w:rsidR="00303C04" w:rsidRPr="00D40BE3" w:rsidTr="006E1DB2">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6360DF" w:rsidRDefault="00303C04" w:rsidP="00303C04">
      <w:r>
        <w:tab/>
      </w:r>
    </w:p>
    <w:p w:rsidR="00303C04" w:rsidRDefault="00303C04" w:rsidP="00303C04">
      <w:pPr>
        <w:pStyle w:val="Heading2"/>
      </w:pPr>
      <w:r>
        <w:t>7.</w:t>
      </w:r>
      <w:r w:rsidR="00B17699">
        <w:t>8.3</w:t>
      </w:r>
      <w:r>
        <w:t xml:space="preserve"> Update defect</w:t>
      </w:r>
    </w:p>
    <w:p w:rsidR="00303C04" w:rsidRDefault="009F5B73" w:rsidP="00303C04">
      <w:r>
        <w:object w:dxaOrig="5338" w:dyaOrig="1710">
          <v:shape id="_x0000_i1037" type="#_x0000_t75" style="width:267.45pt;height:85.1pt" o:ole="">
            <v:imagedata r:id="rId37" o:title=""/>
          </v:shape>
          <o:OLEObject Type="Embed" ProgID="Visio.Drawing.11" ShapeID="_x0000_i1037" DrawAspect="Content" ObjectID="_1399952114" r:id="rId38"/>
        </w:object>
      </w:r>
    </w:p>
    <w:p w:rsidR="00303C04" w:rsidRDefault="00303C04" w:rsidP="00303C04"/>
    <w:p w:rsidR="00303C04" w:rsidRDefault="00303C04" w:rsidP="00303C04">
      <w:r>
        <w:t>Use Case scenario:</w:t>
      </w:r>
    </w:p>
    <w:tbl>
      <w:tblPr>
        <w:tblW w:w="0" w:type="auto"/>
        <w:tblCellMar>
          <w:left w:w="0" w:type="dxa"/>
          <w:right w:w="0" w:type="dxa"/>
        </w:tblCellMar>
        <w:tblLook w:val="0000"/>
      </w:tblPr>
      <w:tblGrid>
        <w:gridCol w:w="1638"/>
        <w:gridCol w:w="3923"/>
        <w:gridCol w:w="3655"/>
      </w:tblGrid>
      <w:tr w:rsidR="00303C04" w:rsidRPr="00D40BE3" w:rsidTr="006E1DB2">
        <w:tc>
          <w:tcPr>
            <w:tcW w:w="163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User Case ID</w:t>
            </w:r>
          </w:p>
        </w:tc>
        <w:tc>
          <w:tcPr>
            <w:tcW w:w="757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03C04" w:rsidRPr="00D40BE3" w:rsidRDefault="00B17699" w:rsidP="006E1DB2">
            <w:pPr>
              <w:rPr>
                <w:rFonts w:eastAsia="MS PGothic"/>
              </w:rPr>
            </w:pPr>
            <w:r>
              <w:rPr>
                <w:rFonts w:eastAsia="SimSun"/>
                <w:lang w:eastAsia="zh-CN"/>
              </w:rPr>
              <w:t>DMS_UC03</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Name</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t>Update defect Use Case</w:t>
            </w:r>
          </w:p>
        </w:tc>
      </w:tr>
      <w:tr w:rsidR="00303C04" w:rsidRPr="00D40BE3" w:rsidTr="006E1DB2">
        <w:trPr>
          <w:trHeight w:val="898"/>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Goal</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Default="00303C04" w:rsidP="006E1DB2">
            <w:r w:rsidRPr="00552DB8">
              <w:t xml:space="preserve">This function allows users </w:t>
            </w:r>
            <w:r>
              <w:t>can update defect.</w:t>
            </w:r>
          </w:p>
          <w:p w:rsidR="00303C04" w:rsidRDefault="00303C04" w:rsidP="006E1DB2">
            <w:r>
              <w:t>Creator can change status of defect from opened to cancelled or corrected.</w:t>
            </w:r>
          </w:p>
          <w:p w:rsidR="00303C04" w:rsidRPr="007B2B36" w:rsidRDefault="00303C04" w:rsidP="006E1DB2">
            <w:r>
              <w:t>Assigned member can change status of defect to opened, canceled or closed.</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Actors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Calibri"/>
              </w:rPr>
              <w:t>Member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Pre-</w:t>
            </w:r>
            <w:r w:rsidRPr="00D40BE3">
              <w:rPr>
                <w:rFonts w:eastAsia="MS PGothic"/>
              </w:rPr>
              <w:lastRenderedPageBreak/>
              <w:t>conditions</w:t>
            </w:r>
          </w:p>
        </w:tc>
        <w:tc>
          <w:tcPr>
            <w:tcW w:w="7578" w:type="dxa"/>
            <w:gridSpan w:val="2"/>
            <w:tcBorders>
              <w:top w:val="nil"/>
              <w:left w:val="nil"/>
              <w:bottom w:val="single" w:sz="8"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lastRenderedPageBreak/>
              <w:t>Logged user</w:t>
            </w:r>
          </w:p>
        </w:tc>
      </w:tr>
      <w:tr w:rsidR="00303C04" w:rsidRPr="00D40BE3" w:rsidTr="006E1DB2">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lastRenderedPageBreak/>
              <w:t>Post-conditions</w:t>
            </w:r>
          </w:p>
        </w:tc>
        <w:tc>
          <w:tcPr>
            <w:tcW w:w="7578" w:type="dxa"/>
            <w:gridSpan w:val="2"/>
            <w:tcBorders>
              <w:top w:val="nil"/>
              <w:left w:val="nil"/>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rPr>
          <w:trHeight w:val="2050"/>
        </w:trPr>
        <w:tc>
          <w:tcPr>
            <w:tcW w:w="163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Main Flow</w:t>
            </w:r>
          </w:p>
        </w:tc>
        <w:tc>
          <w:tcPr>
            <w:tcW w:w="392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303C04" w:rsidRPr="00644541" w:rsidRDefault="00303C04" w:rsidP="006E1DB2">
            <w:pPr>
              <w:rPr>
                <w:rFonts w:eastAsia="SimSun"/>
                <w:lang w:eastAsia="zh-CN"/>
              </w:rPr>
            </w:pPr>
            <w:r>
              <w:rPr>
                <w:rFonts w:eastAsia="SimSun"/>
                <w:lang w:eastAsia="zh-CN"/>
              </w:rPr>
              <w:t>1</w:t>
            </w:r>
            <w:r w:rsidRPr="00644541">
              <w:rPr>
                <w:rFonts w:eastAsia="SimSun"/>
                <w:lang w:eastAsia="zh-CN"/>
              </w:rPr>
              <w:t>Users login into DMS system</w:t>
            </w:r>
          </w:p>
          <w:p w:rsidR="00303C04" w:rsidRDefault="00303C04" w:rsidP="006E1DB2">
            <w:pPr>
              <w:rPr>
                <w:rFonts w:eastAsia="SimSun"/>
                <w:lang w:eastAsia="zh-CN"/>
              </w:rPr>
            </w:pPr>
          </w:p>
          <w:p w:rsidR="00303C04" w:rsidRDefault="00303C04" w:rsidP="006E1DB2">
            <w:pPr>
              <w:rPr>
                <w:rFonts w:eastAsia="SimSun"/>
                <w:lang w:eastAsia="zh-CN"/>
              </w:rPr>
            </w:pPr>
          </w:p>
          <w:p w:rsidR="00303C04" w:rsidRPr="00644541" w:rsidRDefault="00303C04" w:rsidP="006E1DB2">
            <w:pPr>
              <w:pStyle w:val="ListParagraph"/>
              <w:ind w:left="450"/>
              <w:rPr>
                <w:rFonts w:eastAsia="SimSun"/>
                <w:lang w:eastAsia="zh-CN"/>
              </w:rPr>
            </w:pPr>
            <w:r>
              <w:rPr>
                <w:rFonts w:eastAsia="SimSun"/>
                <w:lang w:eastAsia="zh-CN"/>
              </w:rPr>
              <w:t>3..</w:t>
            </w:r>
            <w:r w:rsidRPr="00644541">
              <w:rPr>
                <w:rFonts w:eastAsia="SimSun"/>
                <w:lang w:eastAsia="zh-CN"/>
              </w:rPr>
              <w:t xml:space="preserve">Click button </w:t>
            </w:r>
            <w:r>
              <w:rPr>
                <w:rFonts w:eastAsia="SimSun"/>
                <w:lang w:eastAsia="zh-CN"/>
              </w:rPr>
              <w:t>update</w:t>
            </w:r>
          </w:p>
        </w:tc>
        <w:tc>
          <w:tcPr>
            <w:tcW w:w="3655" w:type="dxa"/>
            <w:tcBorders>
              <w:top w:val="nil"/>
              <w:left w:val="nil"/>
              <w:bottom w:val="single" w:sz="8" w:space="0" w:color="auto"/>
              <w:right w:val="single" w:sz="8" w:space="0" w:color="auto"/>
            </w:tcBorders>
            <w:shd w:val="clear" w:color="auto" w:fill="FFFF99"/>
          </w:tcPr>
          <w:p w:rsidR="00303C04" w:rsidRPr="00D40BE3" w:rsidRDefault="00303C04" w:rsidP="006E1DB2">
            <w:pPr>
              <w:rPr>
                <w:rFonts w:eastAsia="SimSun"/>
                <w:lang w:eastAsia="zh-CN"/>
              </w:rPr>
            </w:pPr>
          </w:p>
          <w:p w:rsidR="00303C04" w:rsidRPr="00644541" w:rsidRDefault="00303C04" w:rsidP="00303C04">
            <w:pPr>
              <w:pStyle w:val="ListParagraph"/>
              <w:numPr>
                <w:ilvl w:val="0"/>
                <w:numId w:val="39"/>
              </w:numPr>
              <w:rPr>
                <w:rFonts w:eastAsia="SimSun"/>
                <w:lang w:eastAsia="zh-CN"/>
              </w:rPr>
            </w:pPr>
            <w:r>
              <w:rPr>
                <w:rFonts w:eastAsia="SimSun"/>
                <w:lang w:eastAsia="zh-CN"/>
              </w:rPr>
              <w:t>Select defect</w:t>
            </w:r>
          </w:p>
        </w:tc>
      </w:tr>
      <w:tr w:rsidR="00303C04" w:rsidRPr="00D40BE3" w:rsidTr="006E1DB2">
        <w:tc>
          <w:tcPr>
            <w:tcW w:w="163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Exception</w:t>
            </w:r>
          </w:p>
        </w:tc>
        <w:tc>
          <w:tcPr>
            <w:tcW w:w="7578" w:type="dxa"/>
            <w:gridSpan w:val="2"/>
            <w:tcBorders>
              <w:top w:val="nil"/>
              <w:left w:val="nil"/>
              <w:bottom w:val="single" w:sz="4" w:space="0" w:color="auto"/>
              <w:right w:val="single" w:sz="8" w:space="0" w:color="auto"/>
            </w:tcBorders>
            <w:tcMar>
              <w:top w:w="0" w:type="dxa"/>
              <w:left w:w="108" w:type="dxa"/>
              <w:bottom w:w="0" w:type="dxa"/>
              <w:right w:w="108" w:type="dxa"/>
            </w:tcMar>
          </w:tcPr>
          <w:p w:rsidR="00303C04" w:rsidRPr="00D40BE3" w:rsidRDefault="00303C04" w:rsidP="006E1DB2">
            <w:pPr>
              <w:rPr>
                <w:rFonts w:eastAsia="SimSun"/>
                <w:lang w:eastAsia="zh-CN"/>
              </w:rPr>
            </w:pPr>
            <w:r>
              <w:rPr>
                <w:rFonts w:eastAsia="SimSun"/>
                <w:lang w:eastAsia="zh-CN"/>
              </w:rPr>
              <w:t>None</w:t>
            </w:r>
          </w:p>
        </w:tc>
      </w:tr>
      <w:tr w:rsidR="00303C04" w:rsidRPr="00D40BE3" w:rsidTr="006E1DB2">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Open Issues</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03C04" w:rsidRPr="00D40BE3" w:rsidRDefault="00303C04" w:rsidP="006E1DB2">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Relationship</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Business Rule</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r w:rsidR="006360DF" w:rsidRPr="00D40BE3" w:rsidTr="006360DF">
        <w:tc>
          <w:tcPr>
            <w:tcW w:w="163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6360DF" w:rsidRPr="00D40BE3" w:rsidRDefault="006360DF" w:rsidP="00EA7A6C">
            <w:pPr>
              <w:rPr>
                <w:rFonts w:eastAsia="MS PGothic"/>
              </w:rPr>
            </w:pPr>
            <w:r>
              <w:rPr>
                <w:rFonts w:eastAsia="MS PGothic"/>
              </w:rPr>
              <w:t>Priority</w:t>
            </w:r>
          </w:p>
        </w:tc>
        <w:tc>
          <w:tcPr>
            <w:tcW w:w="757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0DF" w:rsidRPr="00D40BE3" w:rsidRDefault="006360DF" w:rsidP="00EA7A6C">
            <w:pPr>
              <w:rPr>
                <w:rFonts w:eastAsia="MS PGothic"/>
              </w:rPr>
            </w:pPr>
            <w:r w:rsidRPr="00D40BE3">
              <w:rPr>
                <w:rFonts w:eastAsia="MS PGothic"/>
              </w:rPr>
              <w:t>N/A</w:t>
            </w:r>
          </w:p>
        </w:tc>
      </w:tr>
    </w:tbl>
    <w:p w:rsidR="006360DF" w:rsidRDefault="00303C04" w:rsidP="00303C04">
      <w:r>
        <w:tab/>
      </w:r>
    </w:p>
    <w:p w:rsidR="00303C04" w:rsidRDefault="00303C04" w:rsidP="00303C04">
      <w:r>
        <w:tab/>
      </w:r>
    </w:p>
    <w:p w:rsidR="00EA7A6C" w:rsidRDefault="00EA7A6C" w:rsidP="00B17699">
      <w:pPr>
        <w:pStyle w:val="ListParagraph"/>
        <w:numPr>
          <w:ilvl w:val="1"/>
          <w:numId w:val="45"/>
        </w:numPr>
        <w:spacing w:after="200" w:line="276" w:lineRule="auto"/>
        <w:rPr>
          <w:rFonts w:ascii="Verdana" w:hAnsi="Verdana" w:cs="Tahoma"/>
          <w:b/>
          <w:i/>
          <w:iCs/>
          <w:snapToGrid w:val="0"/>
          <w:color w:val="003400"/>
          <w:sz w:val="22"/>
          <w:szCs w:val="22"/>
        </w:rPr>
      </w:pPr>
      <w:r w:rsidRPr="00B17699">
        <w:rPr>
          <w:rFonts w:ascii="Verdana" w:hAnsi="Verdana" w:cs="Tahoma"/>
          <w:b/>
          <w:i/>
          <w:iCs/>
          <w:snapToGrid w:val="0"/>
          <w:color w:val="003400"/>
          <w:sz w:val="22"/>
          <w:szCs w:val="22"/>
        </w:rPr>
        <w:t>Dashboard</w:t>
      </w:r>
    </w:p>
    <w:p w:rsidR="00B17699" w:rsidRPr="00B17699" w:rsidRDefault="00B17699" w:rsidP="00B17699">
      <w:pPr>
        <w:pStyle w:val="ListParagraph"/>
        <w:spacing w:after="200" w:line="276" w:lineRule="auto"/>
        <w:ind w:left="1170"/>
        <w:rPr>
          <w:rFonts w:ascii="Verdana" w:hAnsi="Verdana" w:cs="Tahoma"/>
          <w:b/>
          <w:i/>
          <w:iCs/>
          <w:snapToGrid w:val="0"/>
          <w:color w:val="003400"/>
          <w:sz w:val="22"/>
          <w:szCs w:val="22"/>
        </w:rPr>
      </w:pPr>
    </w:p>
    <w:p w:rsidR="00EA7A6C" w:rsidRDefault="00B17699" w:rsidP="00EA7A6C">
      <w:pPr>
        <w:pStyle w:val="ListParagraph"/>
        <w:spacing w:after="200" w:line="276" w:lineRule="auto"/>
        <w:ind w:left="450"/>
      </w:pPr>
      <w:r>
        <w:object w:dxaOrig="5573" w:dyaOrig="3817">
          <v:shape id="_x0000_i1040" type="#_x0000_t75" style="width:278.65pt;height:190.75pt" o:ole="">
            <v:imagedata r:id="rId39" o:title=""/>
          </v:shape>
          <o:OLEObject Type="Embed" ProgID="Visio.Drawing.11" ShapeID="_x0000_i1040" DrawAspect="Content" ObjectID="_1399952115" r:id="rId40"/>
        </w:object>
      </w:r>
    </w:p>
    <w:p w:rsidR="00B17699" w:rsidRDefault="00B17699" w:rsidP="00EA7A6C">
      <w:pPr>
        <w:pStyle w:val="ListParagraph"/>
        <w:spacing w:after="200" w:line="276" w:lineRule="auto"/>
        <w:ind w:left="450"/>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Default="00B17699" w:rsidP="00EA7A6C">
      <w:pPr>
        <w:pStyle w:val="ListParagraph"/>
        <w:spacing w:after="200" w:line="276" w:lineRule="auto"/>
        <w:ind w:left="450"/>
        <w:rPr>
          <w:rFonts w:ascii="Verdana" w:hAnsi="Verdana" w:cs="Tahoma"/>
          <w:b/>
          <w:i/>
          <w:iCs/>
          <w:snapToGrid w:val="0"/>
          <w:color w:val="003400"/>
          <w:sz w:val="22"/>
          <w:szCs w:val="22"/>
        </w:rPr>
      </w:pPr>
    </w:p>
    <w:p w:rsidR="00B17699" w:rsidRPr="00B17699" w:rsidRDefault="00B17699" w:rsidP="00EA7A6C">
      <w:pPr>
        <w:pStyle w:val="ListParagraph"/>
        <w:spacing w:after="200" w:line="276" w:lineRule="auto"/>
        <w:ind w:left="450"/>
        <w:rPr>
          <w:rFonts w:ascii="Verdana" w:hAnsi="Verdana" w:cs="Tahoma"/>
          <w:b/>
          <w:i/>
          <w:iCs/>
          <w:snapToGrid w:val="0"/>
          <w:color w:val="003400"/>
          <w:sz w:val="22"/>
          <w:szCs w:val="22"/>
        </w:rPr>
      </w:pPr>
      <w:r w:rsidRPr="00B17699">
        <w:rPr>
          <w:rFonts w:ascii="Verdana" w:hAnsi="Verdana" w:cs="Tahoma"/>
          <w:b/>
          <w:i/>
          <w:iCs/>
          <w:snapToGrid w:val="0"/>
          <w:color w:val="003400"/>
          <w:sz w:val="22"/>
          <w:szCs w:val="22"/>
        </w:rPr>
        <w:lastRenderedPageBreak/>
        <w:t>7.6.</w:t>
      </w:r>
      <w:r>
        <w:rPr>
          <w:rFonts w:ascii="Verdana" w:hAnsi="Verdana" w:cs="Tahoma"/>
          <w:b/>
          <w:i/>
          <w:iCs/>
          <w:snapToGrid w:val="0"/>
          <w:color w:val="003400"/>
          <w:sz w:val="22"/>
          <w:szCs w:val="22"/>
        </w:rPr>
        <w:t>1</w:t>
      </w:r>
      <w:r w:rsidRPr="00B17699">
        <w:rPr>
          <w:rFonts w:ascii="Verdana" w:hAnsi="Verdana" w:cs="Tahoma"/>
          <w:b/>
          <w:i/>
          <w:iCs/>
          <w:snapToGrid w:val="0"/>
          <w:color w:val="003400"/>
          <w:sz w:val="22"/>
          <w:szCs w:val="22"/>
        </w:rPr>
        <w:t xml:space="preserve"> Filter Project</w:t>
      </w:r>
    </w:p>
    <w:p w:rsidR="00EA7A6C" w:rsidRDefault="00EA7A6C" w:rsidP="00EA7A6C">
      <w:pPr>
        <w:jc w:val="center"/>
      </w:pPr>
      <w:r>
        <w:object w:dxaOrig="3768" w:dyaOrig="1765">
          <v:shape id="_x0000_i1038" type="#_x0000_t75" style="width:187.95pt;height:87.9pt" o:ole="">
            <v:imagedata r:id="rId41" o:title=""/>
          </v:shape>
          <o:OLEObject Type="Embed" ProgID="Visio.Drawing.11" ShapeID="_x0000_i1038" DrawAspect="Content" ObjectID="_1399952116" r:id="rId42"/>
        </w:object>
      </w: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Dashboard _UC01</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F36EC7" w:rsidRDefault="00EA7A6C" w:rsidP="00EA7A6C">
            <w:pPr>
              <w:rPr>
                <w:rFonts w:eastAsia="SimSun"/>
                <w:lang w:eastAsia="zh-CN"/>
              </w:rPr>
            </w:pPr>
            <w:r>
              <w:rPr>
                <w:rFonts w:eastAsia="Calibri"/>
              </w:rPr>
              <w:t>Filter</w:t>
            </w:r>
            <w:r w:rsidRPr="00F36EC7">
              <w:rPr>
                <w:rFonts w:eastAsia="Calibri"/>
              </w:rPr>
              <w:t xml:space="preserve"> </w:t>
            </w:r>
            <w:r>
              <w:rPr>
                <w:rFonts w:eastAsia="Calibri"/>
              </w:rPr>
              <w:t xml:space="preserve"> Project</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This function allows user to filter projects, which appear on Dashboard. Project on system can be filtered by status or category.</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Dashboard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Pr="00786603" w:rsidRDefault="00EA7A6C" w:rsidP="00EA7A6C">
            <w:pPr>
              <w:rPr>
                <w:rFonts w:eastAsia="Calibri"/>
              </w:rPr>
            </w:pPr>
            <w:r>
              <w:rPr>
                <w:rFonts w:eastAsia="Calibri"/>
              </w:rPr>
              <w:t>1. Select conditions to filter and Click “Search” button.</w:t>
            </w:r>
          </w:p>
          <w:p w:rsidR="00EA7A6C" w:rsidRPr="00D40BE3" w:rsidRDefault="00EA7A6C" w:rsidP="00EA7A6C">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Pr="00D40BE3" w:rsidRDefault="00EA7A6C" w:rsidP="00EA7A6C">
            <w:pPr>
              <w:rPr>
                <w:rFonts w:eastAsia="SimSun"/>
                <w:lang w:eastAsia="zh-CN"/>
              </w:rPr>
            </w:pPr>
            <w:r>
              <w:rPr>
                <w:rFonts w:eastAsia="SimSun"/>
                <w:lang w:eastAsia="zh-CN"/>
              </w:rPr>
              <w:t>2. Display filtered project list.</w:t>
            </w: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asciiTheme="minorHAnsi" w:eastAsia="MS PGothic" w:hAnsiTheme="minorHAnsi" w:cstheme="minorHAnsi"/>
              </w:rPr>
            </w:pPr>
            <w:r w:rsidRPr="00582F62">
              <w:rPr>
                <w:rFonts w:asciiTheme="minorHAnsi" w:hAnsiTheme="minorHAnsi" w:cstheme="minorHAnsi"/>
                <w:sz w:val="22"/>
                <w:szCs w:val="22"/>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SimSun"/>
                <w:lang w:eastAsia="zh-CN"/>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asciiTheme="minorHAnsi" w:eastAsia="MS PGothic" w:hAnsiTheme="minorHAnsi" w:cstheme="minorHAnsi"/>
              </w:rPr>
            </w:pPr>
            <w:r w:rsidRPr="00582F62">
              <w:rPr>
                <w:rFonts w:asciiTheme="minorHAnsi" w:hAnsiTheme="minorHAnsi" w:cstheme="minorHAnsi"/>
                <w:sz w:val="22"/>
                <w:szCs w:val="22"/>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asciiTheme="minorHAnsi" w:eastAsia="MS PGothic" w:hAnsiTheme="minorHAnsi" w:cstheme="minorHAnsi"/>
              </w:rPr>
            </w:pPr>
            <w:r w:rsidRPr="00582F62">
              <w:rPr>
                <w:rFonts w:asciiTheme="minorHAnsi" w:hAnsiTheme="minorHAnsi" w:cstheme="minorHAnsi"/>
                <w:sz w:val="22"/>
                <w:szCs w:val="22"/>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Normal</w:t>
            </w:r>
          </w:p>
        </w:tc>
      </w:tr>
    </w:tbl>
    <w:p w:rsidR="00EA7A6C" w:rsidRDefault="00EA7A6C" w:rsidP="00EA7A6C">
      <w:pPr>
        <w:jc w:val="center"/>
      </w:pPr>
    </w:p>
    <w:p w:rsidR="00EA7A6C" w:rsidRDefault="00EA7A6C" w:rsidP="00EA7A6C">
      <w:pPr>
        <w:jc w:val="center"/>
      </w:pPr>
    </w:p>
    <w:p w:rsidR="00EA7A6C" w:rsidRDefault="00B17699" w:rsidP="00B17699">
      <w:r w:rsidRPr="00B17699">
        <w:rPr>
          <w:rFonts w:ascii="Verdana" w:hAnsi="Verdana" w:cs="Tahoma"/>
          <w:b/>
          <w:i/>
          <w:iCs/>
          <w:snapToGrid w:val="0"/>
          <w:color w:val="003400"/>
          <w:sz w:val="22"/>
          <w:szCs w:val="22"/>
        </w:rPr>
        <w:t>7.6.</w:t>
      </w:r>
      <w:r>
        <w:rPr>
          <w:rFonts w:ascii="Verdana" w:hAnsi="Verdana" w:cs="Tahoma"/>
          <w:b/>
          <w:i/>
          <w:iCs/>
          <w:snapToGrid w:val="0"/>
          <w:color w:val="003400"/>
          <w:sz w:val="22"/>
          <w:szCs w:val="22"/>
        </w:rPr>
        <w:t>2 Export Dashboard</w:t>
      </w:r>
    </w:p>
    <w:p w:rsidR="00EA7A6C" w:rsidRDefault="00EA7A6C" w:rsidP="00EA7A6C">
      <w:pPr>
        <w:jc w:val="center"/>
      </w:pPr>
    </w:p>
    <w:p w:rsidR="00EA7A6C" w:rsidRDefault="00EA7A6C" w:rsidP="00EA7A6C">
      <w:pPr>
        <w:jc w:val="center"/>
      </w:pPr>
      <w:r>
        <w:object w:dxaOrig="4102" w:dyaOrig="1692">
          <v:shape id="_x0000_i1039" type="#_x0000_t75" style="width:204.8pt;height:84.15pt" o:ole="">
            <v:imagedata r:id="rId43" o:title=""/>
          </v:shape>
          <o:OLEObject Type="Embed" ProgID="Visio.Drawing.11" ShapeID="_x0000_i1039" DrawAspect="Content" ObjectID="_1399952117" r:id="rId44"/>
        </w:object>
      </w:r>
    </w:p>
    <w:p w:rsidR="00EA7A6C" w:rsidRDefault="00EA7A6C" w:rsidP="00EA7A6C">
      <w:pPr>
        <w:jc w:val="center"/>
      </w:pP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Dashboard _UC02</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F36EC7" w:rsidRDefault="00EA7A6C" w:rsidP="00EA7A6C">
            <w:pPr>
              <w:rPr>
                <w:rFonts w:eastAsia="SimSun"/>
                <w:lang w:eastAsia="zh-CN"/>
              </w:rPr>
            </w:pPr>
            <w:r w:rsidRPr="00F36EC7">
              <w:rPr>
                <w:rFonts w:eastAsia="Calibri"/>
              </w:rPr>
              <w:t>Export Dashboard</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This function allows Project Manager to export Dashboard to Microsoft </w:t>
            </w:r>
            <w:r>
              <w:lastRenderedPageBreak/>
              <w:t>Excel file.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lastRenderedPageBreak/>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Dashboard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Pr="00786603" w:rsidRDefault="00EA7A6C" w:rsidP="00EA7A6C">
            <w:pPr>
              <w:rPr>
                <w:rFonts w:eastAsia="Calibri"/>
              </w:rPr>
            </w:pPr>
            <w:r>
              <w:rPr>
                <w:rFonts w:eastAsia="Calibri"/>
              </w:rPr>
              <w:t xml:space="preserve">1. </w:t>
            </w:r>
            <w:r w:rsidRPr="00786603">
              <w:rPr>
                <w:rFonts w:eastAsia="Calibri"/>
              </w:rPr>
              <w:t>Filter project list (optional).</w:t>
            </w:r>
          </w:p>
          <w:p w:rsidR="00EA7A6C" w:rsidRPr="00786603" w:rsidRDefault="00EA7A6C" w:rsidP="00EA7A6C">
            <w:pPr>
              <w:rPr>
                <w:rFonts w:eastAsia="SimSun"/>
                <w:lang w:eastAsia="zh-CN"/>
              </w:rPr>
            </w:pPr>
            <w:r>
              <w:rPr>
                <w:rFonts w:eastAsia="Calibri"/>
              </w:rPr>
              <w:t xml:space="preserve">2. </w:t>
            </w:r>
            <w:r w:rsidRPr="00786603">
              <w:rPr>
                <w:rFonts w:eastAsia="Calibri"/>
              </w:rPr>
              <w:t>User Click on “Export” button.</w:t>
            </w:r>
          </w:p>
          <w:p w:rsidR="00EA7A6C" w:rsidRPr="00D40BE3" w:rsidRDefault="00EA7A6C" w:rsidP="00EA7A6C">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Default="00EA7A6C" w:rsidP="00EA7A6C">
            <w:pPr>
              <w:rPr>
                <w:rFonts w:eastAsia="SimSun"/>
                <w:lang w:eastAsia="zh-CN"/>
              </w:rPr>
            </w:pPr>
          </w:p>
          <w:p w:rsidR="00EA7A6C" w:rsidRPr="00D40BE3" w:rsidRDefault="00EA7A6C" w:rsidP="00EA7A6C">
            <w:pPr>
              <w:rPr>
                <w:rFonts w:eastAsia="SimSun"/>
                <w:lang w:eastAsia="zh-CN"/>
              </w:rPr>
            </w:pPr>
            <w:r>
              <w:rPr>
                <w:rFonts w:eastAsia="SimSun"/>
                <w:lang w:eastAsia="zh-CN"/>
              </w:rPr>
              <w:t>3. Export file.</w:t>
            </w: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Normal</w:t>
            </w:r>
          </w:p>
        </w:tc>
      </w:tr>
    </w:tbl>
    <w:p w:rsidR="00EA7A6C" w:rsidRDefault="00EA7A6C" w:rsidP="00EA7A6C">
      <w:pPr>
        <w:jc w:val="center"/>
      </w:pPr>
    </w:p>
    <w:p w:rsidR="00EA7A6C" w:rsidRPr="00B17699" w:rsidRDefault="00EA7A6C" w:rsidP="00B17699">
      <w:pPr>
        <w:pStyle w:val="ListParagraph"/>
        <w:numPr>
          <w:ilvl w:val="1"/>
          <w:numId w:val="46"/>
        </w:numPr>
        <w:spacing w:after="200" w:line="276" w:lineRule="auto"/>
        <w:rPr>
          <w:rFonts w:ascii="Verdana" w:hAnsi="Verdana" w:cs="Tahoma"/>
          <w:b/>
          <w:i/>
          <w:iCs/>
          <w:snapToGrid w:val="0"/>
          <w:color w:val="003400"/>
          <w:sz w:val="22"/>
          <w:szCs w:val="22"/>
        </w:rPr>
      </w:pPr>
      <w:r w:rsidRPr="00B17699">
        <w:rPr>
          <w:rFonts w:ascii="Verdana" w:hAnsi="Verdana" w:cs="Tahoma"/>
          <w:b/>
          <w:i/>
          <w:iCs/>
          <w:snapToGrid w:val="0"/>
          <w:color w:val="003400"/>
          <w:sz w:val="22"/>
          <w:szCs w:val="22"/>
        </w:rPr>
        <w:t>Planner</w:t>
      </w: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B17699" w:rsidRDefault="00B17699" w:rsidP="00EA7A6C">
      <w:pPr>
        <w:pStyle w:val="ListParagraph"/>
      </w:pPr>
      <w:r>
        <w:object w:dxaOrig="8918" w:dyaOrig="6378">
          <v:shape id="_x0000_i1041" type="#_x0000_t75" style="width:446.05pt;height:318.85pt" o:ole="">
            <v:imagedata r:id="rId45" o:title=""/>
          </v:shape>
          <o:OLEObject Type="Embed" ProgID="Visio.Drawing.11" ShapeID="_x0000_i1041" DrawAspect="Content" ObjectID="_1399952118" r:id="rId46"/>
        </w:object>
      </w:r>
    </w:p>
    <w:p w:rsidR="00B17699" w:rsidRDefault="00B17699" w:rsidP="00EA7A6C">
      <w:pPr>
        <w:pStyle w:val="ListParagraph"/>
      </w:pPr>
    </w:p>
    <w:p w:rsidR="00EA7A6C" w:rsidRPr="00B17699" w:rsidRDefault="00B17699" w:rsidP="00EA7A6C">
      <w:pPr>
        <w:pStyle w:val="ListParagraph"/>
        <w:rPr>
          <w:rFonts w:ascii="Verdana" w:hAnsi="Verdana" w:cs="Tahoma"/>
          <w:b/>
          <w:i/>
          <w:iCs/>
          <w:snapToGrid w:val="0"/>
          <w:color w:val="003400"/>
          <w:sz w:val="22"/>
          <w:szCs w:val="22"/>
        </w:rPr>
      </w:pPr>
      <w:r w:rsidRPr="00B17699">
        <w:rPr>
          <w:rFonts w:ascii="Verdana" w:hAnsi="Verdana" w:cs="Tahoma"/>
          <w:b/>
          <w:i/>
          <w:iCs/>
          <w:snapToGrid w:val="0"/>
          <w:color w:val="003400"/>
          <w:sz w:val="22"/>
          <w:szCs w:val="22"/>
        </w:rPr>
        <w:t>7.3.1 Filter Task</w:t>
      </w: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B17699" w:rsidP="00EA7A6C">
      <w:pPr>
        <w:pStyle w:val="ListParagraph"/>
        <w:rPr>
          <w:color w:val="4BACC6" w:themeColor="accent5"/>
          <w:sz w:val="40"/>
          <w:szCs w:val="40"/>
        </w:rPr>
      </w:pPr>
      <w:r>
        <w:object w:dxaOrig="5475" w:dyaOrig="1661">
          <v:shape id="_x0000_i1042" type="#_x0000_t75" style="width:273.95pt;height:83.2pt" o:ole="">
            <v:imagedata r:id="rId47" o:title=""/>
          </v:shape>
          <o:OLEObject Type="Embed" ProgID="Visio.Drawing.11" ShapeID="_x0000_i1042" DrawAspect="Content" ObjectID="_1399952119" r:id="rId48"/>
        </w:object>
      </w: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Default="00EA7A6C" w:rsidP="00EA7A6C">
      <w:pPr>
        <w:pStyle w:val="ListParagraph"/>
        <w:rPr>
          <w:color w:val="4BACC6" w:themeColor="accent5"/>
          <w:sz w:val="40"/>
          <w:szCs w:val="40"/>
        </w:rPr>
      </w:pPr>
    </w:p>
    <w:p w:rsidR="00EA7A6C" w:rsidRPr="00582F62" w:rsidRDefault="00EA7A6C" w:rsidP="00EA7A6C">
      <w:pPr>
        <w:pStyle w:val="ListParagraph"/>
        <w:rPr>
          <w:color w:val="4BACC6" w:themeColor="accent5"/>
          <w:sz w:val="40"/>
          <w:szCs w:val="40"/>
        </w:rPr>
      </w:pPr>
    </w:p>
    <w:p w:rsidR="00EA7A6C" w:rsidRDefault="00EA7A6C" w:rsidP="00EA7A6C">
      <w:pPr>
        <w:jc w:val="center"/>
      </w:pP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lastRenderedPageBreak/>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Planner_UC01</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8A41D4" w:rsidRDefault="00EA7A6C" w:rsidP="00EA7A6C">
            <w:pPr>
              <w:rPr>
                <w:rFonts w:eastAsia="SimSun"/>
                <w:lang w:eastAsia="zh-CN"/>
              </w:rPr>
            </w:pPr>
            <w:r>
              <w:rPr>
                <w:rFonts w:eastAsia="Calibri"/>
              </w:rPr>
              <w:t>Filter Task</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This function allows Project Manager and Team Member to filter tasks that are displayed on screen.</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 Team Member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xml:space="preserve"> or “Team Member”; Users must go to Planner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Default="00EA7A6C" w:rsidP="00EA7A6C">
            <w:pPr>
              <w:rPr>
                <w:rFonts w:eastAsia="SimSun"/>
                <w:lang w:eastAsia="zh-CN"/>
              </w:rPr>
            </w:pPr>
            <w:r w:rsidRPr="00D40BE3">
              <w:rPr>
                <w:rFonts w:eastAsia="SimSun"/>
                <w:lang w:eastAsia="zh-CN"/>
              </w:rPr>
              <w:t>1</w:t>
            </w:r>
            <w:r>
              <w:rPr>
                <w:rFonts w:eastAsia="SimSun"/>
                <w:lang w:eastAsia="zh-CN"/>
              </w:rPr>
              <w:t>.</w:t>
            </w:r>
            <w:r>
              <w:rPr>
                <w:rFonts w:eastAsia="Calibri"/>
              </w:rPr>
              <w:t xml:space="preserve"> Select conditions to filter and click “Search” button.</w:t>
            </w:r>
          </w:p>
          <w:p w:rsidR="00EA7A6C" w:rsidRPr="00D40BE3" w:rsidRDefault="00EA7A6C" w:rsidP="00EA7A6C">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2. Show task list after filtering.</w:t>
            </w:r>
          </w:p>
          <w:p w:rsidR="00EA7A6C" w:rsidRPr="00D40BE3" w:rsidRDefault="00EA7A6C" w:rsidP="00EA7A6C">
            <w:pPr>
              <w:rPr>
                <w:rFonts w:eastAsia="SimSun"/>
                <w:lang w:eastAsia="zh-CN"/>
              </w:rPr>
            </w:pP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Normal</w:t>
            </w:r>
          </w:p>
        </w:tc>
      </w:tr>
    </w:tbl>
    <w:p w:rsidR="0018221F" w:rsidRDefault="0018221F" w:rsidP="0018221F"/>
    <w:p w:rsidR="0018221F" w:rsidRDefault="0018221F" w:rsidP="0018221F">
      <w:pPr>
        <w:pStyle w:val="ListParagraph"/>
      </w:pPr>
    </w:p>
    <w:p w:rsidR="0018221F" w:rsidRPr="0018221F" w:rsidRDefault="0018221F" w:rsidP="0018221F">
      <w:pPr>
        <w:pStyle w:val="ListParagraph"/>
        <w:rPr>
          <w:rFonts w:ascii="Verdana" w:hAnsi="Verdana" w:cs="Tahoma"/>
          <w:b/>
          <w:i/>
          <w:iCs/>
          <w:snapToGrid w:val="0"/>
          <w:color w:val="003400"/>
          <w:sz w:val="22"/>
          <w:szCs w:val="22"/>
        </w:rPr>
      </w:pPr>
      <w:r w:rsidRPr="0018221F">
        <w:rPr>
          <w:rFonts w:ascii="Verdana" w:hAnsi="Verdana" w:cs="Tahoma"/>
          <w:b/>
          <w:i/>
          <w:iCs/>
          <w:snapToGrid w:val="0"/>
          <w:color w:val="003400"/>
          <w:sz w:val="22"/>
          <w:szCs w:val="22"/>
        </w:rPr>
        <w:t>7.3.2 Add Task</w:t>
      </w:r>
    </w:p>
    <w:p w:rsidR="0018221F" w:rsidRDefault="0018221F" w:rsidP="0018221F"/>
    <w:p w:rsidR="0018221F" w:rsidRDefault="0018221F" w:rsidP="00EA7A6C">
      <w:pPr>
        <w:jc w:val="center"/>
      </w:pPr>
    </w:p>
    <w:p w:rsidR="00EA7A6C" w:rsidRDefault="0018221F" w:rsidP="00EA7A6C">
      <w:pPr>
        <w:jc w:val="center"/>
      </w:pPr>
      <w:r>
        <w:object w:dxaOrig="3481" w:dyaOrig="1661">
          <v:shape id="_x0000_i1043" type="#_x0000_t75" style="width:173.9pt;height:83.2pt" o:ole="">
            <v:imagedata r:id="rId49" o:title=""/>
          </v:shape>
          <o:OLEObject Type="Embed" ProgID="Visio.Drawing.11" ShapeID="_x0000_i1043" DrawAspect="Content" ObjectID="_1399952120" r:id="rId50"/>
        </w:object>
      </w: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Planner_UC02</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8A41D4" w:rsidRDefault="00EA7A6C" w:rsidP="0018221F">
            <w:pPr>
              <w:rPr>
                <w:rFonts w:eastAsia="SimSun"/>
                <w:lang w:eastAsia="zh-CN"/>
              </w:rPr>
            </w:pPr>
            <w:r>
              <w:rPr>
                <w:rFonts w:eastAsia="Calibri"/>
              </w:rPr>
              <w:t xml:space="preserve">Add </w:t>
            </w:r>
            <w:r w:rsidRPr="0060275D">
              <w:rPr>
                <w:rFonts w:eastAsia="Calibri"/>
              </w:rPr>
              <w:t>Task</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This function allows Project Manager to plan and add specific tasks to his/her project.</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lastRenderedPageBreak/>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Default="00EA7A6C" w:rsidP="00EA7A6C">
            <w:pPr>
              <w:rPr>
                <w:rFonts w:eastAsia="SimSun"/>
                <w:lang w:eastAsia="zh-CN"/>
              </w:rPr>
            </w:pPr>
            <w:r w:rsidRPr="00D40BE3">
              <w:rPr>
                <w:rFonts w:eastAsia="SimSun"/>
                <w:lang w:eastAsia="zh-CN"/>
              </w:rPr>
              <w:t>1</w:t>
            </w:r>
            <w:r>
              <w:rPr>
                <w:rFonts w:eastAsia="SimSun"/>
                <w:lang w:eastAsia="zh-CN"/>
              </w:rPr>
              <w:t>.</w:t>
            </w:r>
            <w:r>
              <w:rPr>
                <w:rFonts w:eastAsia="Calibri"/>
              </w:rPr>
              <w:t xml:space="preserve"> Click “Add New Task” button</w:t>
            </w:r>
            <w:r>
              <w:rPr>
                <w:rFonts w:eastAsia="SimSun"/>
                <w:lang w:eastAsia="zh-CN"/>
              </w:rPr>
              <w:t xml:space="preserve"> </w:t>
            </w:r>
          </w:p>
          <w:p w:rsidR="00EA7A6C" w:rsidRPr="00D40BE3"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 xml:space="preserve">3. </w:t>
            </w:r>
            <w:r>
              <w:rPr>
                <w:rFonts w:eastAsia="Calibri"/>
              </w:rPr>
              <w:t>Fill up</w:t>
            </w:r>
            <w:r>
              <w:rPr>
                <w:rFonts w:eastAsia="SimSun"/>
                <w:lang w:eastAsia="zh-CN"/>
              </w:rPr>
              <w:t xml:space="preserve"> task’s information.</w:t>
            </w:r>
          </w:p>
          <w:p w:rsidR="00EA7A6C" w:rsidRDefault="00EA7A6C" w:rsidP="00EA7A6C">
            <w:pPr>
              <w:rPr>
                <w:rFonts w:eastAsia="SimSun"/>
                <w:lang w:eastAsia="zh-CN"/>
              </w:rPr>
            </w:pPr>
          </w:p>
          <w:p w:rsidR="00EA7A6C" w:rsidRPr="00D40BE3" w:rsidRDefault="00EA7A6C" w:rsidP="00EA7A6C">
            <w:pPr>
              <w:rPr>
                <w:rFonts w:eastAsia="SimSun"/>
                <w:lang w:eastAsia="zh-CN"/>
              </w:rPr>
            </w:pPr>
            <w:r>
              <w:rPr>
                <w:rFonts w:eastAsia="SimSun"/>
                <w:lang w:eastAsia="zh-CN"/>
              </w:rPr>
              <w:t>6. Click “Save” button.</w:t>
            </w: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2. Redirect to Task Adding Page.</w:t>
            </w:r>
          </w:p>
          <w:p w:rsidR="00EA7A6C"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3</w:t>
            </w:r>
            <w:r w:rsidRPr="00D40BE3">
              <w:rPr>
                <w:rFonts w:eastAsia="SimSun"/>
                <w:lang w:eastAsia="zh-CN"/>
              </w:rPr>
              <w:t>.</w:t>
            </w:r>
            <w:r>
              <w:rPr>
                <w:rFonts w:eastAsia="SimSun"/>
                <w:lang w:eastAsia="zh-CN"/>
              </w:rPr>
              <w:t xml:space="preserve"> Validate task’s information.</w:t>
            </w:r>
          </w:p>
          <w:p w:rsidR="00EA7A6C" w:rsidRDefault="00EA7A6C" w:rsidP="00EA7A6C">
            <w:pPr>
              <w:rPr>
                <w:rFonts w:eastAsia="SimSun"/>
                <w:lang w:eastAsia="zh-CN"/>
              </w:rPr>
            </w:pPr>
          </w:p>
          <w:p w:rsidR="00EA7A6C" w:rsidRPr="00D40BE3" w:rsidRDefault="00EA7A6C" w:rsidP="00EA7A6C">
            <w:pPr>
              <w:rPr>
                <w:rFonts w:eastAsia="SimSun"/>
                <w:lang w:eastAsia="zh-CN"/>
              </w:rPr>
            </w:pPr>
            <w:r>
              <w:rPr>
                <w:rFonts w:eastAsia="SimSun"/>
                <w:lang w:eastAsia="zh-CN"/>
              </w:rPr>
              <w:t xml:space="preserve">5. </w:t>
            </w:r>
            <w:r w:rsidRPr="00D40BE3">
              <w:rPr>
                <w:rFonts w:eastAsia="SimSun"/>
                <w:lang w:eastAsia="zh-CN"/>
              </w:rPr>
              <w:t>Display “Complete!” message</w:t>
            </w:r>
            <w:r>
              <w:rPr>
                <w:rFonts w:eastAsia="SimSun"/>
                <w:lang w:eastAsia="zh-CN"/>
              </w:rPr>
              <w:t>.</w:t>
            </w: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3</w:t>
            </w:r>
            <w:r w:rsidRPr="00D40BE3">
              <w:rPr>
                <w:rFonts w:eastAsia="SimSun"/>
                <w:lang w:eastAsia="zh-CN"/>
              </w:rPr>
              <w:t xml:space="preserve">A: if </w:t>
            </w:r>
            <w:r>
              <w:t>task</w:t>
            </w:r>
            <w:r w:rsidRPr="00D40BE3">
              <w:rPr>
                <w:rFonts w:eastAsia="SimSun"/>
                <w:lang w:eastAsia="zh-CN"/>
              </w:rPr>
              <w:t xml:space="preserve"> information is not correct, show error message and ask to input again.</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High</w:t>
            </w:r>
          </w:p>
        </w:tc>
      </w:tr>
    </w:tbl>
    <w:p w:rsidR="00EA7A6C" w:rsidRDefault="00EA7A6C" w:rsidP="00EA7A6C">
      <w:pPr>
        <w:jc w:val="center"/>
      </w:pPr>
    </w:p>
    <w:p w:rsidR="0018221F" w:rsidRDefault="0018221F" w:rsidP="0018221F">
      <w:pPr>
        <w:pStyle w:val="ListParagraph"/>
        <w:rPr>
          <w:rFonts w:ascii="Verdana" w:hAnsi="Verdana" w:cs="Tahoma"/>
          <w:b/>
          <w:i/>
          <w:iCs/>
          <w:snapToGrid w:val="0"/>
          <w:color w:val="003400"/>
          <w:sz w:val="22"/>
          <w:szCs w:val="22"/>
        </w:rPr>
      </w:pPr>
      <w:r w:rsidRPr="0018221F">
        <w:rPr>
          <w:rFonts w:ascii="Verdana" w:hAnsi="Verdana" w:cs="Tahoma"/>
          <w:b/>
          <w:i/>
          <w:iCs/>
          <w:snapToGrid w:val="0"/>
          <w:color w:val="003400"/>
          <w:sz w:val="22"/>
          <w:szCs w:val="22"/>
        </w:rPr>
        <w:t>7.3.</w:t>
      </w:r>
      <w:r>
        <w:rPr>
          <w:rFonts w:ascii="Verdana" w:hAnsi="Verdana" w:cs="Tahoma"/>
          <w:b/>
          <w:i/>
          <w:iCs/>
          <w:snapToGrid w:val="0"/>
          <w:color w:val="003400"/>
          <w:sz w:val="22"/>
          <w:szCs w:val="22"/>
        </w:rPr>
        <w:t xml:space="preserve">3 Update </w:t>
      </w:r>
      <w:r w:rsidRPr="0018221F">
        <w:rPr>
          <w:rFonts w:ascii="Verdana" w:hAnsi="Verdana" w:cs="Tahoma"/>
          <w:b/>
          <w:i/>
          <w:iCs/>
          <w:snapToGrid w:val="0"/>
          <w:color w:val="003400"/>
          <w:sz w:val="22"/>
          <w:szCs w:val="22"/>
        </w:rPr>
        <w:t>Task</w:t>
      </w:r>
    </w:p>
    <w:p w:rsidR="0018221F" w:rsidRDefault="0018221F" w:rsidP="0018221F">
      <w:pPr>
        <w:pStyle w:val="ListParagraph"/>
        <w:rPr>
          <w:rFonts w:ascii="Verdana" w:hAnsi="Verdana" w:cs="Tahoma"/>
          <w:b/>
          <w:i/>
          <w:iCs/>
          <w:snapToGrid w:val="0"/>
          <w:color w:val="003400"/>
          <w:sz w:val="22"/>
          <w:szCs w:val="22"/>
        </w:rPr>
      </w:pPr>
    </w:p>
    <w:p w:rsidR="0018221F" w:rsidRPr="0018221F" w:rsidRDefault="0018221F" w:rsidP="0018221F">
      <w:pPr>
        <w:pStyle w:val="ListParagraph"/>
        <w:rPr>
          <w:rFonts w:ascii="Verdana" w:hAnsi="Verdana" w:cs="Tahoma"/>
          <w:b/>
          <w:i/>
          <w:iCs/>
          <w:snapToGrid w:val="0"/>
          <w:color w:val="003400"/>
          <w:sz w:val="22"/>
          <w:szCs w:val="22"/>
        </w:rPr>
      </w:pPr>
      <w:r>
        <w:object w:dxaOrig="5475" w:dyaOrig="1661">
          <v:shape id="_x0000_i1044" type="#_x0000_t75" style="width:273.95pt;height:83.2pt" o:ole="">
            <v:imagedata r:id="rId51" o:title=""/>
          </v:shape>
          <o:OLEObject Type="Embed" ProgID="Visio.Drawing.11" ShapeID="_x0000_i1044" DrawAspect="Content" ObjectID="_1399952121" r:id="rId52"/>
        </w:object>
      </w:r>
    </w:p>
    <w:p w:rsidR="0018221F" w:rsidRDefault="0018221F" w:rsidP="00EA7A6C">
      <w:pPr>
        <w:jc w:val="center"/>
      </w:pPr>
    </w:p>
    <w:p w:rsidR="00EA7A6C" w:rsidRDefault="00EA7A6C" w:rsidP="00EA7A6C">
      <w:pPr>
        <w:jc w:val="center"/>
      </w:pP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Planner_UC03</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8A41D4" w:rsidRDefault="00EA7A6C" w:rsidP="00EA7A6C">
            <w:pPr>
              <w:rPr>
                <w:rFonts w:eastAsia="SimSun"/>
                <w:lang w:eastAsia="zh-CN"/>
              </w:rPr>
            </w:pPr>
            <w:r>
              <w:rPr>
                <w:rFonts w:eastAsia="Calibri"/>
              </w:rPr>
              <w:t>Update</w:t>
            </w:r>
            <w:r w:rsidRPr="0060275D">
              <w:rPr>
                <w:rFonts w:eastAsia="Calibri"/>
              </w:rPr>
              <w:t xml:space="preserve"> Task</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This function allows Project Manager and Team Members to update status of tasks or change information of tasks. (modifying scope depend on authority of user)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w:t>
            </w:r>
            <w:r>
              <w:t xml:space="preserve"> Team Member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xml:space="preserve"> or “</w:t>
            </w:r>
            <w:r>
              <w:t>Team Member</w:t>
            </w:r>
            <w:r>
              <w:rPr>
                <w:rFonts w:eastAsia="SimSun"/>
                <w:lang w:eastAsia="zh-CN"/>
              </w:rPr>
              <w:t>”; Users must go to Planner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1</w:t>
            </w:r>
            <w:r>
              <w:rPr>
                <w:rFonts w:eastAsia="SimSun"/>
                <w:lang w:eastAsia="zh-CN"/>
              </w:rPr>
              <w:t>.</w:t>
            </w:r>
            <w:r>
              <w:rPr>
                <w:rFonts w:eastAsia="Calibri"/>
              </w:rPr>
              <w:t xml:space="preserve"> Filer Planner (optional).</w:t>
            </w:r>
          </w:p>
          <w:p w:rsidR="00EA7A6C" w:rsidRPr="00D40BE3" w:rsidRDefault="00EA7A6C" w:rsidP="00EA7A6C">
            <w:pPr>
              <w:rPr>
                <w:rFonts w:eastAsia="SimSun"/>
                <w:lang w:eastAsia="zh-CN"/>
              </w:rPr>
            </w:pPr>
            <w:r>
              <w:rPr>
                <w:rFonts w:eastAsia="SimSun"/>
                <w:lang w:eastAsia="zh-CN"/>
              </w:rPr>
              <w:t>2</w:t>
            </w:r>
            <w:r w:rsidRPr="00D40BE3">
              <w:rPr>
                <w:rFonts w:eastAsia="SimSun"/>
                <w:lang w:eastAsia="zh-CN"/>
              </w:rPr>
              <w:t xml:space="preserve">. </w:t>
            </w:r>
            <w:r>
              <w:rPr>
                <w:rFonts w:eastAsia="Calibri"/>
              </w:rPr>
              <w:t>Click on a task tile</w:t>
            </w:r>
            <w:r w:rsidRPr="00D40BE3">
              <w:rPr>
                <w:rFonts w:eastAsia="SimSun"/>
                <w:lang w:eastAsia="zh-CN"/>
              </w:rPr>
              <w:t xml:space="preserve">. </w:t>
            </w:r>
          </w:p>
          <w:p w:rsidR="00EA7A6C" w:rsidRPr="00D40BE3"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4. Update task’s information.</w:t>
            </w:r>
          </w:p>
          <w:p w:rsidR="00EA7A6C" w:rsidRDefault="00EA7A6C" w:rsidP="00EA7A6C">
            <w:pPr>
              <w:rPr>
                <w:rFonts w:eastAsia="SimSun"/>
                <w:lang w:eastAsia="zh-CN"/>
              </w:rPr>
            </w:pPr>
          </w:p>
          <w:p w:rsidR="00EA7A6C" w:rsidRPr="00D40BE3" w:rsidRDefault="00EA7A6C" w:rsidP="00EA7A6C">
            <w:pPr>
              <w:rPr>
                <w:rFonts w:eastAsia="SimSun"/>
                <w:lang w:eastAsia="zh-CN"/>
              </w:rPr>
            </w:pPr>
            <w:r>
              <w:rPr>
                <w:rFonts w:eastAsia="SimSun"/>
                <w:lang w:eastAsia="zh-CN"/>
              </w:rPr>
              <w:t>6. Click “Save” button.</w:t>
            </w: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3</w:t>
            </w:r>
            <w:r w:rsidRPr="00D40BE3">
              <w:rPr>
                <w:rFonts w:eastAsia="SimSun"/>
                <w:lang w:eastAsia="zh-CN"/>
              </w:rPr>
              <w:t>.</w:t>
            </w:r>
            <w:r>
              <w:rPr>
                <w:rFonts w:eastAsia="SimSun"/>
                <w:lang w:eastAsia="zh-CN"/>
              </w:rPr>
              <w:t xml:space="preserve"> </w:t>
            </w:r>
            <w:r>
              <w:rPr>
                <w:rFonts w:eastAsia="Calibri"/>
              </w:rPr>
              <w:t>Redirect to Task Updating Page</w:t>
            </w:r>
            <w:r>
              <w:rPr>
                <w:rFonts w:eastAsia="SimSun"/>
                <w:lang w:eastAsia="zh-CN"/>
              </w:rPr>
              <w:t>.</w:t>
            </w:r>
          </w:p>
          <w:p w:rsidR="00EA7A6C" w:rsidRDefault="00EA7A6C" w:rsidP="00EA7A6C">
            <w:pPr>
              <w:rPr>
                <w:rFonts w:eastAsia="SimSun"/>
                <w:lang w:eastAsia="zh-CN"/>
              </w:rPr>
            </w:pPr>
          </w:p>
          <w:p w:rsidR="00EA7A6C" w:rsidRPr="00D40BE3" w:rsidRDefault="00EA7A6C" w:rsidP="00EA7A6C">
            <w:pPr>
              <w:rPr>
                <w:rFonts w:eastAsia="SimSun"/>
                <w:lang w:eastAsia="zh-CN"/>
              </w:rPr>
            </w:pPr>
            <w:r>
              <w:rPr>
                <w:rFonts w:eastAsia="SimSun"/>
                <w:lang w:eastAsia="zh-CN"/>
              </w:rPr>
              <w:t>5. Validate task’s information.</w:t>
            </w: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lastRenderedPageBreak/>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5</w:t>
            </w:r>
            <w:r w:rsidRPr="00D40BE3">
              <w:rPr>
                <w:rFonts w:eastAsia="SimSun"/>
                <w:lang w:eastAsia="zh-CN"/>
              </w:rPr>
              <w:t xml:space="preserve">A: if </w:t>
            </w:r>
            <w:r>
              <w:t>task</w:t>
            </w:r>
            <w:r w:rsidRPr="00D40BE3">
              <w:rPr>
                <w:rFonts w:eastAsia="SimSun"/>
                <w:lang w:eastAsia="zh-CN"/>
              </w:rPr>
              <w:t xml:space="preserve"> information is not correct, show error message and ask to input again.</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High</w:t>
            </w:r>
          </w:p>
        </w:tc>
      </w:tr>
    </w:tbl>
    <w:p w:rsidR="00EA7A6C" w:rsidRDefault="00EA7A6C" w:rsidP="00EA7A6C">
      <w:pPr>
        <w:jc w:val="center"/>
      </w:pPr>
    </w:p>
    <w:p w:rsidR="00EA7A6C" w:rsidRDefault="0018221F" w:rsidP="00EA7A6C">
      <w:pPr>
        <w:jc w:val="center"/>
      </w:pPr>
      <w:r>
        <w:t xml:space="preserve"> </w:t>
      </w:r>
    </w:p>
    <w:p w:rsidR="0018221F" w:rsidRDefault="0018221F" w:rsidP="0018221F">
      <w:pPr>
        <w:jc w:val="center"/>
      </w:pPr>
    </w:p>
    <w:p w:rsidR="0018221F" w:rsidRDefault="0018221F" w:rsidP="0018221F">
      <w:pPr>
        <w:pStyle w:val="ListParagraph"/>
        <w:rPr>
          <w:rFonts w:ascii="Verdana" w:hAnsi="Verdana" w:cs="Tahoma"/>
          <w:b/>
          <w:i/>
          <w:iCs/>
          <w:snapToGrid w:val="0"/>
          <w:color w:val="003400"/>
          <w:sz w:val="22"/>
          <w:szCs w:val="22"/>
        </w:rPr>
      </w:pPr>
      <w:r w:rsidRPr="0018221F">
        <w:rPr>
          <w:rFonts w:ascii="Verdana" w:hAnsi="Verdana" w:cs="Tahoma"/>
          <w:b/>
          <w:i/>
          <w:iCs/>
          <w:snapToGrid w:val="0"/>
          <w:color w:val="003400"/>
          <w:sz w:val="22"/>
          <w:szCs w:val="22"/>
        </w:rPr>
        <w:t>7.3.</w:t>
      </w:r>
      <w:r>
        <w:rPr>
          <w:rFonts w:ascii="Verdana" w:hAnsi="Verdana" w:cs="Tahoma"/>
          <w:b/>
          <w:i/>
          <w:iCs/>
          <w:snapToGrid w:val="0"/>
          <w:color w:val="003400"/>
          <w:sz w:val="22"/>
          <w:szCs w:val="22"/>
        </w:rPr>
        <w:t xml:space="preserve">4 Delete </w:t>
      </w:r>
      <w:r w:rsidRPr="0018221F">
        <w:rPr>
          <w:rFonts w:ascii="Verdana" w:hAnsi="Verdana" w:cs="Tahoma"/>
          <w:b/>
          <w:i/>
          <w:iCs/>
          <w:snapToGrid w:val="0"/>
          <w:color w:val="003400"/>
          <w:sz w:val="22"/>
          <w:szCs w:val="22"/>
        </w:rPr>
        <w:t>Task</w:t>
      </w:r>
    </w:p>
    <w:p w:rsidR="0018221F" w:rsidRDefault="0018221F" w:rsidP="0018221F">
      <w:pPr>
        <w:pStyle w:val="ListParagraph"/>
        <w:rPr>
          <w:rFonts w:ascii="Verdana" w:hAnsi="Verdana" w:cs="Tahoma"/>
          <w:b/>
          <w:i/>
          <w:iCs/>
          <w:snapToGrid w:val="0"/>
          <w:color w:val="003400"/>
          <w:sz w:val="22"/>
          <w:szCs w:val="22"/>
        </w:rPr>
      </w:pPr>
    </w:p>
    <w:p w:rsidR="0018221F" w:rsidRDefault="0018221F" w:rsidP="0018221F">
      <w:pPr>
        <w:pStyle w:val="ListParagraph"/>
        <w:rPr>
          <w:rFonts w:ascii="Verdana" w:hAnsi="Verdana" w:cs="Tahoma"/>
          <w:b/>
          <w:i/>
          <w:iCs/>
          <w:snapToGrid w:val="0"/>
          <w:color w:val="003400"/>
          <w:sz w:val="22"/>
          <w:szCs w:val="22"/>
        </w:rPr>
      </w:pPr>
      <w:r>
        <w:object w:dxaOrig="3481" w:dyaOrig="1661">
          <v:shape id="_x0000_i1045" type="#_x0000_t75" style="width:173.9pt;height:83.2pt" o:ole="">
            <v:imagedata r:id="rId53" o:title=""/>
          </v:shape>
          <o:OLEObject Type="Embed" ProgID="Visio.Drawing.11" ShapeID="_x0000_i1045" DrawAspect="Content" ObjectID="_1399952122" r:id="rId54"/>
        </w:object>
      </w:r>
    </w:p>
    <w:p w:rsidR="0018221F" w:rsidRDefault="0018221F" w:rsidP="00EA7A6C">
      <w:pPr>
        <w:jc w:val="center"/>
      </w:pP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Planner_UC04</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8A41D4" w:rsidRDefault="00EA7A6C" w:rsidP="00EA7A6C">
            <w:pPr>
              <w:rPr>
                <w:rFonts w:eastAsia="SimSun"/>
                <w:lang w:eastAsia="zh-CN"/>
              </w:rPr>
            </w:pPr>
            <w:r w:rsidRPr="0060275D">
              <w:rPr>
                <w:rFonts w:eastAsia="Calibri"/>
              </w:rPr>
              <w:t>Delete Task</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This function allows Project Manager delete task on Planner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 xml:space="preserve">1. </w:t>
            </w:r>
            <w:r>
              <w:rPr>
                <w:rFonts w:eastAsia="Calibri"/>
              </w:rPr>
              <w:t>Select a task, which he/she want to delete</w:t>
            </w:r>
            <w:r w:rsidRPr="00D40BE3">
              <w:rPr>
                <w:rFonts w:eastAsia="SimSun"/>
                <w:lang w:eastAsia="zh-CN"/>
              </w:rPr>
              <w:t>.</w:t>
            </w:r>
          </w:p>
          <w:p w:rsidR="00EA7A6C" w:rsidRPr="00D40BE3" w:rsidRDefault="00EA7A6C" w:rsidP="00EA7A6C">
            <w:pPr>
              <w:rPr>
                <w:rFonts w:eastAsia="SimSun"/>
                <w:lang w:eastAsia="zh-CN"/>
              </w:rPr>
            </w:pPr>
            <w:r>
              <w:rPr>
                <w:rFonts w:eastAsia="SimSun"/>
                <w:lang w:eastAsia="zh-CN"/>
              </w:rPr>
              <w:t>2</w:t>
            </w:r>
            <w:r w:rsidRPr="00D40BE3">
              <w:rPr>
                <w:rFonts w:eastAsia="SimSun"/>
                <w:lang w:eastAsia="zh-CN"/>
              </w:rPr>
              <w:t xml:space="preserve">. </w:t>
            </w:r>
            <w:r>
              <w:rPr>
                <w:rFonts w:eastAsia="Calibri"/>
              </w:rPr>
              <w:t>Click “Delete” button</w:t>
            </w:r>
            <w:r w:rsidRPr="00D40BE3">
              <w:rPr>
                <w:rFonts w:eastAsia="SimSun"/>
                <w:lang w:eastAsia="zh-CN"/>
              </w:rPr>
              <w:t xml:space="preserve">. </w:t>
            </w:r>
          </w:p>
          <w:p w:rsidR="00EA7A6C" w:rsidRPr="00D40BE3" w:rsidRDefault="00EA7A6C" w:rsidP="00EA7A6C">
            <w:pPr>
              <w:rPr>
                <w:rFonts w:eastAsia="SimSun"/>
                <w:lang w:eastAsia="zh-CN"/>
              </w:rPr>
            </w:pPr>
          </w:p>
          <w:p w:rsidR="00EA7A6C" w:rsidRPr="00D40BE3" w:rsidRDefault="00EA7A6C" w:rsidP="00EA7A6C">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Default="00EA7A6C" w:rsidP="00EA7A6C">
            <w:pPr>
              <w:rPr>
                <w:rFonts w:eastAsia="SimSun"/>
                <w:lang w:eastAsia="zh-CN"/>
              </w:rPr>
            </w:pPr>
          </w:p>
          <w:p w:rsidR="00EA7A6C" w:rsidRDefault="00EA7A6C" w:rsidP="00EA7A6C">
            <w:pPr>
              <w:rPr>
                <w:rFonts w:eastAsia="SimSun"/>
                <w:lang w:eastAsia="zh-CN"/>
              </w:rPr>
            </w:pPr>
            <w:r>
              <w:rPr>
                <w:rFonts w:eastAsia="SimSun"/>
                <w:lang w:eastAsia="zh-CN"/>
              </w:rPr>
              <w:t>3</w:t>
            </w:r>
            <w:r w:rsidRPr="00D40BE3">
              <w:rPr>
                <w:rFonts w:eastAsia="SimSun"/>
                <w:lang w:eastAsia="zh-CN"/>
              </w:rPr>
              <w:t>.</w:t>
            </w:r>
            <w:r>
              <w:rPr>
                <w:rFonts w:eastAsia="SimSun"/>
                <w:lang w:eastAsia="zh-CN"/>
              </w:rPr>
              <w:t xml:space="preserve"> Display “Delete Successfully” message.</w:t>
            </w:r>
          </w:p>
          <w:p w:rsidR="00EA7A6C" w:rsidRPr="00D40BE3" w:rsidRDefault="00EA7A6C" w:rsidP="00EA7A6C">
            <w:pPr>
              <w:rPr>
                <w:rFonts w:eastAsia="SimSun"/>
                <w:lang w:eastAsia="zh-CN"/>
              </w:rPr>
            </w:pP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High</w:t>
            </w:r>
          </w:p>
        </w:tc>
      </w:tr>
    </w:tbl>
    <w:p w:rsidR="00EA7A6C" w:rsidRDefault="00EA7A6C" w:rsidP="00EA7A6C">
      <w:pPr>
        <w:jc w:val="center"/>
      </w:pPr>
    </w:p>
    <w:p w:rsidR="00EA7A6C" w:rsidRDefault="00EA7A6C" w:rsidP="00EA7A6C">
      <w:pPr>
        <w:jc w:val="center"/>
      </w:pPr>
    </w:p>
    <w:p w:rsidR="00EA7A6C" w:rsidRDefault="00EA7A6C" w:rsidP="00EA7A6C">
      <w:pPr>
        <w:jc w:val="center"/>
      </w:pPr>
    </w:p>
    <w:p w:rsidR="0018221F" w:rsidRDefault="0018221F" w:rsidP="0018221F">
      <w:pPr>
        <w:pStyle w:val="ListParagraph"/>
        <w:rPr>
          <w:rFonts w:ascii="Verdana" w:hAnsi="Verdana" w:cs="Tahoma"/>
          <w:b/>
          <w:i/>
          <w:iCs/>
          <w:snapToGrid w:val="0"/>
          <w:color w:val="003400"/>
          <w:sz w:val="22"/>
          <w:szCs w:val="22"/>
        </w:rPr>
      </w:pPr>
      <w:r w:rsidRPr="0018221F">
        <w:rPr>
          <w:rFonts w:ascii="Verdana" w:hAnsi="Verdana" w:cs="Tahoma"/>
          <w:b/>
          <w:i/>
          <w:iCs/>
          <w:snapToGrid w:val="0"/>
          <w:color w:val="003400"/>
          <w:sz w:val="22"/>
          <w:szCs w:val="22"/>
        </w:rPr>
        <w:t>7.3.</w:t>
      </w:r>
      <w:r>
        <w:rPr>
          <w:rFonts w:ascii="Verdana" w:hAnsi="Verdana" w:cs="Tahoma"/>
          <w:b/>
          <w:i/>
          <w:iCs/>
          <w:snapToGrid w:val="0"/>
          <w:color w:val="003400"/>
          <w:sz w:val="22"/>
          <w:szCs w:val="22"/>
        </w:rPr>
        <w:t xml:space="preserve">5 Import </w:t>
      </w:r>
      <w:r w:rsidRPr="0018221F">
        <w:rPr>
          <w:rFonts w:ascii="Verdana" w:hAnsi="Verdana" w:cs="Tahoma"/>
          <w:b/>
          <w:i/>
          <w:iCs/>
          <w:snapToGrid w:val="0"/>
          <w:color w:val="003400"/>
          <w:sz w:val="22"/>
          <w:szCs w:val="22"/>
        </w:rPr>
        <w:t>Task</w:t>
      </w:r>
    </w:p>
    <w:p w:rsidR="00EA7A6C" w:rsidRDefault="00EA7A6C" w:rsidP="00EA7A6C">
      <w:pPr>
        <w:jc w:val="center"/>
      </w:pPr>
    </w:p>
    <w:p w:rsidR="00EA7A6C" w:rsidRDefault="0018221F" w:rsidP="0018221F">
      <w:r>
        <w:object w:dxaOrig="3481" w:dyaOrig="1661">
          <v:shape id="_x0000_i1046" type="#_x0000_t75" style="width:193.55pt;height:92.55pt" o:ole="">
            <v:imagedata r:id="rId55" o:title=""/>
          </v:shape>
          <o:OLEObject Type="Embed" ProgID="Visio.Drawing.11" ShapeID="_x0000_i1046" DrawAspect="Content" ObjectID="_1399952123" r:id="rId56"/>
        </w:object>
      </w: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Planner_UC05</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8A41D4" w:rsidRDefault="00EA7A6C" w:rsidP="00EA7A6C">
            <w:pPr>
              <w:rPr>
                <w:rFonts w:eastAsia="SimSun"/>
                <w:lang w:eastAsia="zh-CN"/>
              </w:rPr>
            </w:pPr>
            <w:r w:rsidRPr="004670EA">
              <w:rPr>
                <w:rFonts w:eastAsia="Calibri"/>
              </w:rPr>
              <w:t>Import Task</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This function allows Project Manager to import task from Microsoft Project file.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Users must go to Planner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 xml:space="preserve">1. </w:t>
            </w:r>
            <w:r>
              <w:rPr>
                <w:rFonts w:eastAsia="Calibri"/>
              </w:rPr>
              <w:t>User clicks “Import” button</w:t>
            </w:r>
            <w:r w:rsidRPr="00D40BE3">
              <w:rPr>
                <w:rFonts w:eastAsia="SimSun"/>
                <w:lang w:eastAsia="zh-CN"/>
              </w:rPr>
              <w:t>.</w:t>
            </w:r>
          </w:p>
          <w:p w:rsidR="00EA7A6C" w:rsidRPr="00D40BE3" w:rsidRDefault="00EA7A6C" w:rsidP="00EA7A6C">
            <w:pPr>
              <w:rPr>
                <w:rFonts w:eastAsia="SimSun"/>
                <w:lang w:eastAsia="zh-CN"/>
              </w:rPr>
            </w:pPr>
          </w:p>
          <w:p w:rsidR="00EA7A6C" w:rsidRPr="00D40BE3" w:rsidRDefault="00EA7A6C" w:rsidP="00EA7A6C">
            <w:pPr>
              <w:rPr>
                <w:rFonts w:eastAsia="SimSun"/>
                <w:lang w:eastAsia="zh-CN"/>
              </w:rPr>
            </w:pPr>
            <w:r w:rsidRPr="00D40BE3">
              <w:rPr>
                <w:rFonts w:eastAsia="SimSun"/>
                <w:lang w:eastAsia="zh-CN"/>
              </w:rPr>
              <w:t xml:space="preserve">3. </w:t>
            </w:r>
            <w:r>
              <w:rPr>
                <w:rFonts w:eastAsia="Calibri"/>
              </w:rPr>
              <w:t>User selects a *.mpp file from PC and clicks “OK” button</w:t>
            </w:r>
            <w:r w:rsidRPr="00D40BE3">
              <w:rPr>
                <w:rFonts w:eastAsia="SimSun"/>
                <w:lang w:eastAsia="zh-CN"/>
              </w:rPr>
              <w:t xml:space="preserve">. </w:t>
            </w:r>
          </w:p>
          <w:p w:rsidR="00EA7A6C" w:rsidRPr="00D40BE3" w:rsidRDefault="00EA7A6C" w:rsidP="00EA7A6C">
            <w:pPr>
              <w:rPr>
                <w:rFonts w:eastAsia="SimSun"/>
                <w:lang w:eastAsia="zh-CN"/>
              </w:rPr>
            </w:pPr>
          </w:p>
          <w:p w:rsidR="00EA7A6C" w:rsidRPr="00D40BE3" w:rsidRDefault="00EA7A6C" w:rsidP="00EA7A6C">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Pr="00D40BE3" w:rsidRDefault="00EA7A6C" w:rsidP="00EA7A6C">
            <w:pPr>
              <w:rPr>
                <w:rFonts w:eastAsia="SimSun"/>
                <w:lang w:eastAsia="zh-CN"/>
              </w:rPr>
            </w:pPr>
            <w:r w:rsidRPr="00D40BE3">
              <w:rPr>
                <w:rFonts w:eastAsia="SimSun"/>
                <w:lang w:eastAsia="zh-CN"/>
              </w:rPr>
              <w:t xml:space="preserve">2. Display </w:t>
            </w:r>
            <w:r>
              <w:t>window to user select *.mpp file.</w:t>
            </w:r>
          </w:p>
          <w:p w:rsidR="00EA7A6C" w:rsidRDefault="00EA7A6C" w:rsidP="00EA7A6C">
            <w:pPr>
              <w:rPr>
                <w:rFonts w:eastAsia="SimSun"/>
                <w:lang w:eastAsia="zh-CN"/>
              </w:rPr>
            </w:pPr>
          </w:p>
          <w:p w:rsidR="00EA7A6C" w:rsidRPr="00D40BE3" w:rsidRDefault="00EA7A6C" w:rsidP="00EA7A6C">
            <w:pPr>
              <w:rPr>
                <w:rFonts w:eastAsia="SimSun"/>
                <w:lang w:eastAsia="zh-CN"/>
              </w:rPr>
            </w:pPr>
            <w:r w:rsidRPr="00D40BE3">
              <w:rPr>
                <w:rFonts w:eastAsia="SimSun"/>
                <w:lang w:eastAsia="zh-CN"/>
              </w:rPr>
              <w:t>4.</w:t>
            </w:r>
            <w:r>
              <w:rPr>
                <w:rFonts w:eastAsia="SimSun"/>
                <w:lang w:eastAsia="zh-CN"/>
              </w:rPr>
              <w:t xml:space="preserve"> Import tasks in the file to Planner</w:t>
            </w:r>
            <w:r w:rsidRPr="00D40BE3">
              <w:rPr>
                <w:rFonts w:eastAsia="SimSun"/>
                <w:lang w:eastAsia="zh-CN"/>
              </w:rPr>
              <w:t>.</w:t>
            </w: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 xml:space="preserve">3A: </w:t>
            </w:r>
            <w:r w:rsidRPr="00D40BE3">
              <w:rPr>
                <w:rFonts w:eastAsia="SimSun"/>
                <w:lang w:eastAsia="zh-CN"/>
              </w:rPr>
              <w:t xml:space="preserve">if </w:t>
            </w:r>
            <w:r>
              <w:t>the file</w:t>
            </w:r>
            <w:r w:rsidRPr="00D40BE3">
              <w:rPr>
                <w:rFonts w:eastAsia="SimSun"/>
                <w:lang w:eastAsia="zh-CN"/>
              </w:rPr>
              <w:t xml:space="preserve"> is not correct, show error message and ask to input again.</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Low</w:t>
            </w:r>
          </w:p>
        </w:tc>
      </w:tr>
    </w:tbl>
    <w:p w:rsidR="00EA7A6C" w:rsidRDefault="00EA7A6C" w:rsidP="00EA7A6C">
      <w:pPr>
        <w:jc w:val="center"/>
      </w:pPr>
    </w:p>
    <w:p w:rsidR="00EA7A6C" w:rsidRPr="0018221F" w:rsidRDefault="00EA7A6C" w:rsidP="00EA7A6C">
      <w:pPr>
        <w:jc w:val="center"/>
        <w:rPr>
          <w:rFonts w:ascii="Verdana" w:hAnsi="Verdana" w:cs="Tahoma"/>
          <w:b/>
          <w:i/>
          <w:iCs/>
          <w:snapToGrid w:val="0"/>
          <w:color w:val="003400"/>
          <w:sz w:val="22"/>
          <w:szCs w:val="22"/>
        </w:rPr>
      </w:pPr>
    </w:p>
    <w:p w:rsidR="00EA7A6C" w:rsidRPr="0018221F" w:rsidRDefault="00EA7A6C" w:rsidP="0018221F">
      <w:pPr>
        <w:pStyle w:val="ListParagraph"/>
        <w:numPr>
          <w:ilvl w:val="1"/>
          <w:numId w:val="47"/>
        </w:numPr>
        <w:spacing w:after="200" w:line="276" w:lineRule="auto"/>
        <w:rPr>
          <w:rFonts w:ascii="Verdana" w:hAnsi="Verdana" w:cs="Tahoma"/>
          <w:b/>
          <w:i/>
          <w:iCs/>
          <w:snapToGrid w:val="0"/>
          <w:color w:val="003400"/>
          <w:sz w:val="22"/>
          <w:szCs w:val="22"/>
        </w:rPr>
      </w:pPr>
      <w:r w:rsidRPr="0018221F">
        <w:rPr>
          <w:rFonts w:ascii="Verdana" w:hAnsi="Verdana" w:cs="Tahoma"/>
          <w:b/>
          <w:i/>
          <w:iCs/>
          <w:snapToGrid w:val="0"/>
          <w:color w:val="003400"/>
          <w:sz w:val="22"/>
          <w:szCs w:val="22"/>
        </w:rPr>
        <w:t>Report</w:t>
      </w:r>
    </w:p>
    <w:p w:rsidR="00EA7A6C" w:rsidRDefault="00EA7A6C" w:rsidP="00EA7A6C">
      <w:pPr>
        <w:jc w:val="center"/>
      </w:pPr>
    </w:p>
    <w:p w:rsidR="00EA7A6C" w:rsidRDefault="00EA7A6C" w:rsidP="00EA7A6C">
      <w:pPr>
        <w:jc w:val="center"/>
      </w:pPr>
    </w:p>
    <w:p w:rsidR="0018221F" w:rsidRDefault="0018221F" w:rsidP="0018221F"/>
    <w:p w:rsidR="00EA7A6C" w:rsidRDefault="0018221F" w:rsidP="0018221F">
      <w:r>
        <w:object w:dxaOrig="7127" w:dyaOrig="3548">
          <v:shape id="_x0000_i1047" type="#_x0000_t75" style="width:356.25pt;height:177.65pt" o:ole="">
            <v:imagedata r:id="rId57" o:title=""/>
          </v:shape>
          <o:OLEObject Type="Embed" ProgID="Visio.Drawing.11" ShapeID="_x0000_i1047" DrawAspect="Content" ObjectID="_1399952124" r:id="rId58"/>
        </w:object>
      </w:r>
    </w:p>
    <w:p w:rsidR="0018221F" w:rsidRDefault="0018221F" w:rsidP="00EA7A6C">
      <w:pPr>
        <w:jc w:val="center"/>
      </w:pPr>
    </w:p>
    <w:p w:rsidR="0018221F" w:rsidRPr="0018221F" w:rsidRDefault="0018221F" w:rsidP="0018221F">
      <w:pPr>
        <w:jc w:val="center"/>
        <w:rPr>
          <w:rFonts w:ascii="Verdana" w:hAnsi="Verdana" w:cs="Tahoma"/>
          <w:b/>
          <w:i/>
          <w:iCs/>
          <w:snapToGrid w:val="0"/>
          <w:color w:val="003400"/>
          <w:sz w:val="22"/>
          <w:szCs w:val="22"/>
        </w:rPr>
      </w:pPr>
    </w:p>
    <w:p w:rsidR="0018221F" w:rsidRPr="0018221F" w:rsidRDefault="0018221F" w:rsidP="0018221F">
      <w:pPr>
        <w:pStyle w:val="ListParagraph"/>
        <w:numPr>
          <w:ilvl w:val="2"/>
          <w:numId w:val="47"/>
        </w:numPr>
        <w:spacing w:after="200" w:line="276" w:lineRule="auto"/>
        <w:rPr>
          <w:rFonts w:ascii="Verdana" w:hAnsi="Verdana" w:cs="Tahoma"/>
          <w:b/>
          <w:i/>
          <w:iCs/>
          <w:snapToGrid w:val="0"/>
          <w:color w:val="003400"/>
          <w:sz w:val="22"/>
          <w:szCs w:val="22"/>
        </w:rPr>
      </w:pPr>
      <w:r>
        <w:rPr>
          <w:rFonts w:ascii="Verdana" w:hAnsi="Verdana" w:cs="Tahoma"/>
          <w:b/>
          <w:i/>
          <w:iCs/>
          <w:snapToGrid w:val="0"/>
          <w:color w:val="003400"/>
          <w:sz w:val="22"/>
          <w:szCs w:val="22"/>
        </w:rPr>
        <w:t xml:space="preserve">Print </w:t>
      </w:r>
      <w:r w:rsidRPr="0018221F">
        <w:rPr>
          <w:rFonts w:ascii="Verdana" w:hAnsi="Verdana" w:cs="Tahoma"/>
          <w:b/>
          <w:i/>
          <w:iCs/>
          <w:snapToGrid w:val="0"/>
          <w:color w:val="003400"/>
          <w:sz w:val="22"/>
          <w:szCs w:val="22"/>
        </w:rPr>
        <w:t>Report</w:t>
      </w:r>
    </w:p>
    <w:p w:rsidR="0018221F" w:rsidRDefault="0018221F" w:rsidP="00EA7A6C">
      <w:pPr>
        <w:jc w:val="center"/>
      </w:pPr>
    </w:p>
    <w:p w:rsidR="0018221F" w:rsidRDefault="0018221F" w:rsidP="00EA7A6C">
      <w:pPr>
        <w:jc w:val="center"/>
      </w:pPr>
    </w:p>
    <w:tbl>
      <w:tblPr>
        <w:tblW w:w="0" w:type="auto"/>
        <w:tblCellMar>
          <w:left w:w="0" w:type="dxa"/>
          <w:right w:w="0" w:type="dxa"/>
        </w:tblCellMar>
        <w:tblLook w:val="0000"/>
      </w:tblPr>
      <w:tblGrid>
        <w:gridCol w:w="1818"/>
        <w:gridCol w:w="3743"/>
        <w:gridCol w:w="3655"/>
      </w:tblGrid>
      <w:tr w:rsidR="00EA7A6C" w:rsidRPr="00D40BE3" w:rsidTr="00EA7A6C">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User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MS PGothic"/>
              </w:rPr>
            </w:pPr>
            <w:r>
              <w:rPr>
                <w:rFonts w:eastAsia="Calibri"/>
              </w:rPr>
              <w:t>Report_UC01</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8A41D4" w:rsidRDefault="00EA7A6C" w:rsidP="00EA7A6C">
            <w:pPr>
              <w:rPr>
                <w:rFonts w:eastAsia="SimSun"/>
                <w:lang w:eastAsia="zh-CN"/>
              </w:rPr>
            </w:pPr>
            <w:r w:rsidRPr="008A41D4">
              <w:rPr>
                <w:rFonts w:eastAsia="Calibri"/>
              </w:rPr>
              <w:t>Print Report</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This function allows Project Manager and </w:t>
            </w:r>
            <w:r>
              <w:rPr>
                <w:rFonts w:eastAsia="SimSun"/>
                <w:lang w:eastAsia="zh-CN"/>
              </w:rPr>
              <w:t>Team Member</w:t>
            </w:r>
            <w:r>
              <w:t xml:space="preserve"> to view and print report about planner, timesheet, DMS or overall of the project.</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t xml:space="preserve">Project </w:t>
            </w:r>
            <w:r>
              <w:rPr>
                <w:rFonts w:eastAsia="SimSun"/>
                <w:lang w:eastAsia="zh-CN"/>
              </w:rPr>
              <w:t>Manager; Team Member</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rsidR="00EA7A6C" w:rsidRDefault="00EA7A6C" w:rsidP="00EA7A6C">
            <w:pPr>
              <w:rPr>
                <w:rFonts w:eastAsia="SimSun"/>
                <w:lang w:eastAsia="zh-CN"/>
              </w:rPr>
            </w:pPr>
            <w:r w:rsidRPr="00D40BE3">
              <w:rPr>
                <w:rFonts w:eastAsia="SimSun"/>
                <w:lang w:eastAsia="zh-CN"/>
              </w:rPr>
              <w:t>User</w:t>
            </w:r>
            <w:r>
              <w:rPr>
                <w:rFonts w:eastAsia="SimSun"/>
                <w:lang w:eastAsia="zh-CN"/>
              </w:rPr>
              <w:t>s</w:t>
            </w:r>
            <w:r w:rsidRPr="00D40BE3">
              <w:rPr>
                <w:rFonts w:eastAsia="SimSun"/>
                <w:lang w:eastAsia="zh-CN"/>
              </w:rPr>
              <w:t xml:space="preserve"> must log in with role “</w:t>
            </w:r>
            <w:r>
              <w:rPr>
                <w:rFonts w:eastAsia="SimSun"/>
                <w:lang w:eastAsia="zh-CN"/>
              </w:rPr>
              <w:t>Project Manager</w:t>
            </w:r>
            <w:r w:rsidRPr="00D40BE3">
              <w:rPr>
                <w:rFonts w:eastAsia="SimSun"/>
                <w:lang w:eastAsia="zh-CN"/>
              </w:rPr>
              <w:t>”</w:t>
            </w:r>
            <w:r>
              <w:rPr>
                <w:rFonts w:eastAsia="SimSun"/>
                <w:lang w:eastAsia="zh-CN"/>
              </w:rPr>
              <w:t xml:space="preserve"> or “Team Member” ; Users must go to Report page</w:t>
            </w:r>
          </w:p>
        </w:tc>
      </w:tr>
      <w:tr w:rsidR="00EA7A6C" w:rsidRPr="00D40BE3" w:rsidTr="00EA7A6C">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Post-conditions</w:t>
            </w:r>
          </w:p>
        </w:tc>
        <w:tc>
          <w:tcPr>
            <w:tcW w:w="7398" w:type="dxa"/>
            <w:gridSpan w:val="2"/>
            <w:tcBorders>
              <w:top w:val="nil"/>
              <w:left w:val="nil"/>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EA7A6C" w:rsidRPr="00D40BE3" w:rsidRDefault="00EA7A6C" w:rsidP="00EA7A6C">
            <w:pPr>
              <w:rPr>
                <w:rFonts w:eastAsia="SimSun"/>
                <w:lang w:eastAsia="zh-CN"/>
              </w:rPr>
            </w:pPr>
            <w:r w:rsidRPr="00D40BE3">
              <w:rPr>
                <w:rFonts w:eastAsia="SimSun"/>
                <w:lang w:eastAsia="zh-CN"/>
              </w:rPr>
              <w:t xml:space="preserve">1. </w:t>
            </w:r>
            <w:r>
              <w:rPr>
                <w:rFonts w:eastAsia="Calibri"/>
              </w:rPr>
              <w:t>Select report by clicking on name of report (planner, timesheet, DMS...)</w:t>
            </w:r>
            <w:r w:rsidRPr="00D40BE3">
              <w:rPr>
                <w:rFonts w:eastAsia="SimSun"/>
                <w:lang w:eastAsia="zh-CN"/>
              </w:rPr>
              <w:t>.</w:t>
            </w:r>
          </w:p>
          <w:p w:rsidR="00EA7A6C" w:rsidRPr="00D40BE3" w:rsidRDefault="00EA7A6C" w:rsidP="00EA7A6C">
            <w:pPr>
              <w:rPr>
                <w:rFonts w:eastAsia="SimSun"/>
                <w:lang w:eastAsia="zh-CN"/>
              </w:rPr>
            </w:pPr>
            <w:r w:rsidRPr="00D40BE3">
              <w:rPr>
                <w:rFonts w:eastAsia="SimSun"/>
                <w:lang w:eastAsia="zh-CN"/>
              </w:rPr>
              <w:t xml:space="preserve">3. </w:t>
            </w:r>
            <w:r>
              <w:rPr>
                <w:rFonts w:eastAsia="Calibri"/>
              </w:rPr>
              <w:t>User clicks “Print” button</w:t>
            </w:r>
            <w:r w:rsidRPr="00D40BE3">
              <w:rPr>
                <w:rFonts w:eastAsia="SimSun"/>
                <w:lang w:eastAsia="zh-CN"/>
              </w:rPr>
              <w:t xml:space="preserve">. </w:t>
            </w:r>
          </w:p>
          <w:p w:rsidR="00EA7A6C" w:rsidRPr="00D40BE3" w:rsidRDefault="00EA7A6C" w:rsidP="00EA7A6C">
            <w:pPr>
              <w:rPr>
                <w:rFonts w:eastAsia="SimSun"/>
                <w:lang w:eastAsia="zh-CN"/>
              </w:rPr>
            </w:pPr>
          </w:p>
          <w:p w:rsidR="00EA7A6C" w:rsidRPr="00D40BE3" w:rsidRDefault="00EA7A6C" w:rsidP="00EA7A6C">
            <w:pPr>
              <w:rPr>
                <w:rFonts w:eastAsia="SimSun"/>
                <w:lang w:eastAsia="zh-CN"/>
              </w:rPr>
            </w:pPr>
          </w:p>
        </w:tc>
        <w:tc>
          <w:tcPr>
            <w:tcW w:w="3655" w:type="dxa"/>
            <w:tcBorders>
              <w:top w:val="nil"/>
              <w:left w:val="nil"/>
              <w:bottom w:val="single" w:sz="8" w:space="0" w:color="auto"/>
              <w:right w:val="single" w:sz="8" w:space="0" w:color="auto"/>
            </w:tcBorders>
            <w:shd w:val="clear" w:color="auto" w:fill="FFFF99"/>
          </w:tcPr>
          <w:p w:rsidR="00EA7A6C" w:rsidRPr="00D40BE3" w:rsidRDefault="00EA7A6C" w:rsidP="00EA7A6C">
            <w:pPr>
              <w:rPr>
                <w:rFonts w:eastAsia="SimSun"/>
                <w:lang w:eastAsia="zh-CN"/>
              </w:rPr>
            </w:pPr>
          </w:p>
          <w:p w:rsidR="00EA7A6C" w:rsidRDefault="00EA7A6C" w:rsidP="00EA7A6C">
            <w:pPr>
              <w:rPr>
                <w:rFonts w:eastAsia="SimSun"/>
                <w:lang w:eastAsia="zh-CN"/>
              </w:rPr>
            </w:pPr>
            <w:r w:rsidRPr="00D40BE3">
              <w:rPr>
                <w:rFonts w:eastAsia="SimSun"/>
                <w:lang w:eastAsia="zh-CN"/>
              </w:rPr>
              <w:t xml:space="preserve">2. Display </w:t>
            </w:r>
            <w:r>
              <w:t xml:space="preserve">Report </w:t>
            </w:r>
          </w:p>
          <w:p w:rsidR="00EA7A6C" w:rsidRPr="00D40BE3" w:rsidRDefault="00EA7A6C" w:rsidP="00EA7A6C">
            <w:pPr>
              <w:rPr>
                <w:rFonts w:eastAsia="SimSun"/>
                <w:lang w:eastAsia="zh-CN"/>
              </w:rPr>
            </w:pPr>
            <w:r w:rsidRPr="00D40BE3">
              <w:rPr>
                <w:rFonts w:eastAsia="SimSun"/>
                <w:lang w:eastAsia="zh-CN"/>
              </w:rPr>
              <w:t xml:space="preserve">4. </w:t>
            </w:r>
            <w:r>
              <w:rPr>
                <w:rFonts w:eastAsia="SimSun"/>
                <w:lang w:eastAsia="zh-CN"/>
              </w:rPr>
              <w:t>Export Report</w:t>
            </w:r>
            <w:r w:rsidRPr="00D40BE3">
              <w:rPr>
                <w:rFonts w:eastAsia="SimSun"/>
                <w:lang w:eastAsia="zh-CN"/>
              </w:rPr>
              <w:t>.</w:t>
            </w:r>
          </w:p>
        </w:tc>
      </w:tr>
      <w:tr w:rsidR="00EA7A6C" w:rsidRPr="00D40BE3" w:rsidTr="00EA7A6C">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rsidR="00EA7A6C" w:rsidRPr="00D40BE3" w:rsidRDefault="00EA7A6C" w:rsidP="00EA7A6C">
            <w:pPr>
              <w:rPr>
                <w:rFonts w:eastAsia="SimSun"/>
                <w:lang w:eastAsia="zh-CN"/>
              </w:rPr>
            </w:pPr>
            <w:r>
              <w:rPr>
                <w:rFonts w:eastAsia="SimSun"/>
                <w:lang w:eastAsia="zh-CN"/>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Relationship</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7165D7">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Business rule</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sidRPr="00D40BE3">
              <w:rPr>
                <w:rFonts w:eastAsia="MS PGothic"/>
              </w:rPr>
              <w:t>N/A</w:t>
            </w:r>
          </w:p>
        </w:tc>
      </w:tr>
      <w:tr w:rsidR="00EA7A6C" w:rsidRPr="00D40BE3" w:rsidTr="00EA7A6C">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EA7A6C" w:rsidRPr="007165D7" w:rsidRDefault="00EA7A6C" w:rsidP="00EA7A6C">
            <w:pPr>
              <w:rPr>
                <w:rFonts w:eastAsia="MS PGothic"/>
              </w:rPr>
            </w:pPr>
            <w:r w:rsidRPr="007165D7">
              <w:rPr>
                <w:rFonts w:eastAsia="MS PGothic"/>
              </w:rPr>
              <w:t>Priority</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A7A6C" w:rsidRPr="00D40BE3" w:rsidRDefault="00EA7A6C" w:rsidP="00EA7A6C">
            <w:pPr>
              <w:rPr>
                <w:rFonts w:eastAsia="MS PGothic"/>
              </w:rPr>
            </w:pPr>
            <w:r>
              <w:rPr>
                <w:rFonts w:eastAsia="MS PGothic"/>
              </w:rPr>
              <w:t>High</w:t>
            </w:r>
          </w:p>
        </w:tc>
      </w:tr>
    </w:tbl>
    <w:p w:rsidR="000B25B5" w:rsidRPr="00462E7D" w:rsidRDefault="000B25B5" w:rsidP="000B25B5"/>
    <w:p w:rsidR="003E7027" w:rsidRDefault="00FF772A" w:rsidP="00254B75">
      <w:pPr>
        <w:pStyle w:val="Heading1"/>
      </w:pPr>
      <w:bookmarkStart w:id="60" w:name="_Toc286137278"/>
      <w:r>
        <w:lastRenderedPageBreak/>
        <w:t xml:space="preserve">8. </w:t>
      </w:r>
      <w:r w:rsidR="003E7027">
        <w:t>NON-FUNCTIONAL Requirements</w:t>
      </w:r>
      <w:bookmarkEnd w:id="60"/>
    </w:p>
    <w:p w:rsidR="00F24850" w:rsidRDefault="00F24850" w:rsidP="00254B75">
      <w:r w:rsidRPr="00961440">
        <w:t xml:space="preserve">This </w:t>
      </w:r>
      <w:r>
        <w:t>chapter</w:t>
      </w:r>
      <w:r w:rsidRPr="00961440">
        <w:t xml:space="preserve"> of the document describes </w:t>
      </w:r>
      <w:r>
        <w:t xml:space="preserve">all the </w:t>
      </w:r>
      <w:r w:rsidR="004124C8">
        <w:t>non-</w:t>
      </w:r>
      <w:r w:rsidRPr="00961440">
        <w:t xml:space="preserve">functions </w:t>
      </w:r>
      <w:r w:rsidR="004124C8">
        <w:t>requirement of</w:t>
      </w:r>
      <w:r w:rsidRPr="00961440">
        <w:t xml:space="preserve"> the </w:t>
      </w:r>
      <w:r w:rsidR="00D95FE2">
        <w:t>PMS</w:t>
      </w:r>
      <w:r w:rsidR="004124C8">
        <w:t>.</w:t>
      </w:r>
    </w:p>
    <w:p w:rsidR="00AF19E0" w:rsidRPr="00DB7C8C" w:rsidRDefault="00AF19E0" w:rsidP="00254B75">
      <w:r>
        <w:t xml:space="preserve">The </w:t>
      </w:r>
      <w:r w:rsidR="00D95FE2">
        <w:t>PMS</w:t>
      </w:r>
      <w:r>
        <w:t>’s usability, availability, performance are very important factors to ensure that the system operate effectively and keep hundred miners safe.</w:t>
      </w:r>
    </w:p>
    <w:p w:rsidR="00CF588B" w:rsidRDefault="00606F99" w:rsidP="00254B75">
      <w:pPr>
        <w:pStyle w:val="Heading2"/>
      </w:pPr>
      <w:bookmarkStart w:id="61" w:name="_Toc521150205"/>
      <w:bookmarkStart w:id="62" w:name="_Toc286137279"/>
      <w:r>
        <w:t>8</w:t>
      </w:r>
      <w:r w:rsidR="00345D46">
        <w:t xml:space="preserve">.1 </w:t>
      </w:r>
      <w:r w:rsidR="003E7027">
        <w:t>Usability</w:t>
      </w:r>
      <w:bookmarkEnd w:id="61"/>
      <w:bookmarkEnd w:id="62"/>
    </w:p>
    <w:p w:rsidR="00922EF4" w:rsidRDefault="00922EF4" w:rsidP="00254B75">
      <w:r>
        <w:t xml:space="preserve">The </w:t>
      </w:r>
      <w:r w:rsidR="00F46C62">
        <w:t>PMS</w:t>
      </w:r>
      <w:r w:rsidR="00D95FE2">
        <w:t xml:space="preserve"> </w:t>
      </w:r>
      <w:r>
        <w:t>usability is the key factor to ensure that the system run exactly as well as the operators can control the system efficiently.</w:t>
      </w:r>
    </w:p>
    <w:p w:rsidR="00CF588B" w:rsidRDefault="00CF588B" w:rsidP="00254B75">
      <w:r>
        <w:t xml:space="preserve">The </w:t>
      </w:r>
      <w:r w:rsidR="00F46C62">
        <w:t>PMS</w:t>
      </w:r>
      <w:r w:rsidR="00D95FE2">
        <w:t xml:space="preserve"> </w:t>
      </w:r>
      <w:r>
        <w:t>application shall</w:t>
      </w:r>
      <w:r w:rsidR="00C11E23">
        <w:t xml:space="preserve"> provide clear, friendly and easy interface to operate</w:t>
      </w:r>
      <w:r>
        <w:t xml:space="preserve"> so that system us</w:t>
      </w:r>
      <w:r w:rsidR="000A6CE2">
        <w:t>ers have to spend no more than one hour</w:t>
      </w:r>
      <w:r>
        <w:t xml:space="preserve"> learning to use the system.</w:t>
      </w:r>
    </w:p>
    <w:p w:rsidR="008606D7" w:rsidRDefault="00606F99" w:rsidP="00254B75">
      <w:pPr>
        <w:pStyle w:val="Heading3"/>
      </w:pPr>
      <w:r>
        <w:t>8</w:t>
      </w:r>
      <w:r w:rsidR="008606D7">
        <w:t>.1.1 Background knowledge</w:t>
      </w:r>
    </w:p>
    <w:p w:rsidR="008606D7" w:rsidRDefault="00F46C62" w:rsidP="00254B75">
      <w:r>
        <w:t>PMS</w:t>
      </w:r>
      <w:r w:rsidR="00D95FE2">
        <w:t xml:space="preserve"> </w:t>
      </w:r>
      <w:r w:rsidR="008606D7">
        <w:t xml:space="preserve">users are assumed to have very basic knowledge at using computer systems. </w:t>
      </w:r>
    </w:p>
    <w:p w:rsidR="003E7027" w:rsidRDefault="00606F99" w:rsidP="00254B75">
      <w:pPr>
        <w:pStyle w:val="Heading3"/>
      </w:pPr>
      <w:r>
        <w:t>8</w:t>
      </w:r>
      <w:r w:rsidR="00ED04BD">
        <w:t xml:space="preserve">.1.2 </w:t>
      </w:r>
      <w:r w:rsidR="00DB7C8C">
        <w:t>Training</w:t>
      </w:r>
    </w:p>
    <w:p w:rsidR="00DB7C8C" w:rsidRPr="008606D7" w:rsidRDefault="00985256" w:rsidP="00254B75">
      <w:bookmarkStart w:id="63" w:name="_Toc521150206"/>
      <w:r>
        <w:t>Operators</w:t>
      </w:r>
      <w:r w:rsidR="009847A5">
        <w:t>’</w:t>
      </w:r>
      <w:r w:rsidR="00DB7C8C" w:rsidRPr="008606D7">
        <w:t xml:space="preserve"> training time requirement: </w:t>
      </w:r>
      <w:r w:rsidR="000D6E69">
        <w:t>6</w:t>
      </w:r>
      <w:r w:rsidR="00DB7C8C" w:rsidRPr="008606D7">
        <w:t xml:space="preserve">0 minutes. </w:t>
      </w:r>
    </w:p>
    <w:p w:rsidR="003E7027" w:rsidRDefault="00606F99" w:rsidP="00254B75">
      <w:pPr>
        <w:pStyle w:val="Heading2"/>
      </w:pPr>
      <w:bookmarkStart w:id="64" w:name="_Toc286137280"/>
      <w:r>
        <w:t>8</w:t>
      </w:r>
      <w:r w:rsidR="00345D46">
        <w:t xml:space="preserve">.2 </w:t>
      </w:r>
      <w:r w:rsidR="003E7027">
        <w:t>Reliability</w:t>
      </w:r>
      <w:bookmarkEnd w:id="63"/>
      <w:bookmarkEnd w:id="64"/>
    </w:p>
    <w:p w:rsidR="00316DEA" w:rsidRDefault="00606F99" w:rsidP="00254B75">
      <w:pPr>
        <w:pStyle w:val="Heading3"/>
        <w:rPr>
          <w:rFonts w:eastAsia="Arial Unicode MS"/>
        </w:rPr>
      </w:pPr>
      <w:r>
        <w:rPr>
          <w:rFonts w:eastAsia="Arial Unicode MS"/>
        </w:rPr>
        <w:t>8</w:t>
      </w:r>
      <w:r w:rsidR="00316DEA">
        <w:rPr>
          <w:rFonts w:eastAsia="Arial Unicode MS"/>
        </w:rPr>
        <w:t>.2.1 Availability</w:t>
      </w:r>
    </w:p>
    <w:p w:rsidR="00762B03" w:rsidRPr="00762B03" w:rsidRDefault="00762B03" w:rsidP="00254B75">
      <w:pPr>
        <w:rPr>
          <w:rFonts w:eastAsia="Arial Unicode MS"/>
        </w:rPr>
      </w:pPr>
      <w:r>
        <w:rPr>
          <w:rFonts w:eastAsia="Arial Unicode MS"/>
        </w:rPr>
        <w:t xml:space="preserve">Whenever </w:t>
      </w:r>
      <w:r w:rsidR="00D95FE2">
        <w:rPr>
          <w:rFonts w:eastAsia="Arial Unicode MS"/>
        </w:rPr>
        <w:t xml:space="preserve">the system </w:t>
      </w:r>
      <w:r>
        <w:rPr>
          <w:rFonts w:eastAsia="Arial Unicode MS"/>
        </w:rPr>
        <w:t xml:space="preserve">is during operation time no matter how many people working inside, the </w:t>
      </w:r>
      <w:r w:rsidR="00F46C62">
        <w:rPr>
          <w:rFonts w:eastAsia="Arial Unicode MS"/>
        </w:rPr>
        <w:t>PMS</w:t>
      </w:r>
      <w:r w:rsidR="00D95FE2">
        <w:rPr>
          <w:rFonts w:eastAsia="Arial Unicode MS"/>
        </w:rPr>
        <w:t xml:space="preserve"> </w:t>
      </w:r>
      <w:r>
        <w:rPr>
          <w:rFonts w:eastAsia="Arial Unicode MS"/>
        </w:rPr>
        <w:t>has to be ON.</w:t>
      </w:r>
    </w:p>
    <w:p w:rsidR="00BA4728" w:rsidRDefault="00606F99" w:rsidP="00254B75">
      <w:pPr>
        <w:pStyle w:val="Heading3"/>
        <w:rPr>
          <w:rFonts w:eastAsia="Arial Unicode MS"/>
        </w:rPr>
      </w:pPr>
      <w:r>
        <w:rPr>
          <w:rFonts w:eastAsia="Arial Unicode MS"/>
        </w:rPr>
        <w:t>8</w:t>
      </w:r>
      <w:r w:rsidR="00BA4728">
        <w:rPr>
          <w:rFonts w:eastAsia="Arial Unicode MS"/>
        </w:rPr>
        <w:t xml:space="preserve">.2.2 Mean Time </w:t>
      </w:r>
      <w:r w:rsidR="00786798">
        <w:rPr>
          <w:rFonts w:eastAsia="Arial Unicode MS"/>
        </w:rPr>
        <w:t>b</w:t>
      </w:r>
      <w:r w:rsidR="00BA4728">
        <w:rPr>
          <w:rFonts w:eastAsia="Arial Unicode MS"/>
        </w:rPr>
        <w:t>etween Failures (MTBF)</w:t>
      </w:r>
    </w:p>
    <w:p w:rsidR="00604B44" w:rsidRPr="00604B44" w:rsidRDefault="007268D9" w:rsidP="00254B75">
      <w:pPr>
        <w:pStyle w:val="BodyText"/>
        <w:rPr>
          <w:rFonts w:eastAsia="Arial Unicode MS"/>
        </w:rPr>
      </w:pPr>
      <w:r>
        <w:rPr>
          <w:rFonts w:eastAsia="Arial Unicode MS"/>
        </w:rPr>
        <w:t>Mean Time b</w:t>
      </w:r>
      <w:r w:rsidR="00604B44" w:rsidRPr="00653DA5">
        <w:rPr>
          <w:rFonts w:eastAsia="Arial Unicode MS"/>
        </w:rPr>
        <w:t xml:space="preserve">etween Failures (MTBF): more than 6 months. </w:t>
      </w:r>
    </w:p>
    <w:p w:rsidR="00BA4728" w:rsidRDefault="00606F99" w:rsidP="00254B75">
      <w:pPr>
        <w:pStyle w:val="Heading3"/>
        <w:rPr>
          <w:rFonts w:eastAsia="Arial Unicode MS"/>
        </w:rPr>
      </w:pPr>
      <w:r>
        <w:rPr>
          <w:rFonts w:eastAsia="Arial Unicode MS"/>
        </w:rPr>
        <w:t>8</w:t>
      </w:r>
      <w:r w:rsidR="00BA4728">
        <w:rPr>
          <w:rFonts w:eastAsia="Arial Unicode MS"/>
        </w:rPr>
        <w:t>.2.3 Mean Time to Repair (MTTR)</w:t>
      </w:r>
    </w:p>
    <w:p w:rsidR="001E4E67" w:rsidRPr="001E4E67" w:rsidRDefault="001E4E67" w:rsidP="00254B75">
      <w:pPr>
        <w:pStyle w:val="BodyText"/>
        <w:rPr>
          <w:rFonts w:eastAsia="Arial Unicode MS"/>
        </w:rPr>
      </w:pPr>
      <w:r w:rsidRPr="00653DA5">
        <w:rPr>
          <w:rFonts w:eastAsia="Arial Unicode MS"/>
        </w:rPr>
        <w:t xml:space="preserve">Mean Time To Repair (MTTR): less than </w:t>
      </w:r>
      <w:r>
        <w:rPr>
          <w:rFonts w:eastAsia="Arial Unicode MS"/>
        </w:rPr>
        <w:t>48</w:t>
      </w:r>
      <w:r w:rsidRPr="00653DA5">
        <w:rPr>
          <w:rFonts w:eastAsia="Arial Unicode MS"/>
        </w:rPr>
        <w:t xml:space="preserve"> hours.</w:t>
      </w:r>
    </w:p>
    <w:p w:rsidR="00BA4728" w:rsidRDefault="00606F99" w:rsidP="00254B75">
      <w:pPr>
        <w:pStyle w:val="Heading3"/>
        <w:rPr>
          <w:rFonts w:eastAsia="Arial Unicode MS"/>
        </w:rPr>
      </w:pPr>
      <w:r>
        <w:rPr>
          <w:rFonts w:eastAsia="Arial Unicode MS"/>
        </w:rPr>
        <w:t>8</w:t>
      </w:r>
      <w:r w:rsidR="00BA4728">
        <w:rPr>
          <w:rFonts w:eastAsia="Arial Unicode MS"/>
        </w:rPr>
        <w:t>.2.4 Accuracy</w:t>
      </w:r>
    </w:p>
    <w:p w:rsidR="00C60F2B" w:rsidRPr="00C60F2B" w:rsidRDefault="00C60F2B" w:rsidP="00254B75">
      <w:pPr>
        <w:pStyle w:val="BodyText"/>
        <w:rPr>
          <w:rFonts w:eastAsia="Arial Unicode MS"/>
        </w:rPr>
      </w:pPr>
      <w:r w:rsidRPr="00653DA5">
        <w:rPr>
          <w:rFonts w:eastAsia="Arial Unicode MS"/>
        </w:rPr>
        <w:t>Accuracy: 100%</w:t>
      </w:r>
    </w:p>
    <w:p w:rsidR="00BA4728" w:rsidRDefault="00606F99" w:rsidP="00254B75">
      <w:pPr>
        <w:pStyle w:val="Heading3"/>
        <w:rPr>
          <w:rFonts w:eastAsia="Arial Unicode MS"/>
        </w:rPr>
      </w:pPr>
      <w:r>
        <w:rPr>
          <w:rFonts w:eastAsia="Arial Unicode MS"/>
        </w:rPr>
        <w:t>8</w:t>
      </w:r>
      <w:r w:rsidR="00BA4728">
        <w:rPr>
          <w:rFonts w:eastAsia="Arial Unicode MS"/>
        </w:rPr>
        <w:t>.2.5 Maximum Bugs and Defect Rate</w:t>
      </w:r>
    </w:p>
    <w:p w:rsidR="00C60F2B" w:rsidRPr="00C60F2B" w:rsidRDefault="00C60F2B" w:rsidP="00254B75">
      <w:pPr>
        <w:pStyle w:val="BodyText"/>
        <w:rPr>
          <w:rFonts w:eastAsia="Arial Unicode MS"/>
        </w:rPr>
      </w:pPr>
      <w:r w:rsidRPr="00653DA5">
        <w:rPr>
          <w:rFonts w:eastAsia="Arial Unicode MS"/>
        </w:rPr>
        <w:t>Maximum Bugs and Defect Rate: 0.3 bugs per thousand lines of code (0.3 bugs/KLOC).</w:t>
      </w:r>
    </w:p>
    <w:p w:rsidR="006027FF" w:rsidRDefault="00606F99" w:rsidP="00254B75">
      <w:pPr>
        <w:pStyle w:val="Heading3"/>
        <w:rPr>
          <w:rFonts w:eastAsia="Arial Unicode MS"/>
        </w:rPr>
      </w:pPr>
      <w:r>
        <w:rPr>
          <w:rFonts w:eastAsia="Arial Unicode MS"/>
        </w:rPr>
        <w:lastRenderedPageBreak/>
        <w:t>8</w:t>
      </w:r>
      <w:r w:rsidR="006027FF">
        <w:rPr>
          <w:rFonts w:eastAsia="Arial Unicode MS"/>
        </w:rPr>
        <w:t>.2.6 Critical Bug</w:t>
      </w:r>
      <w:r w:rsidR="00E93298">
        <w:rPr>
          <w:rFonts w:eastAsia="Arial Unicode MS"/>
        </w:rPr>
        <w:t>s</w:t>
      </w:r>
    </w:p>
    <w:p w:rsidR="00E93298" w:rsidRPr="00653DA5" w:rsidRDefault="00E93298" w:rsidP="00254B75">
      <w:pPr>
        <w:pStyle w:val="BodyText"/>
        <w:rPr>
          <w:rFonts w:eastAsia="Arial Unicode MS"/>
        </w:rPr>
      </w:pPr>
      <w:r w:rsidRPr="00653DA5">
        <w:rPr>
          <w:rFonts w:eastAsia="Arial Unicode MS"/>
        </w:rPr>
        <w:t xml:space="preserve">Critical bugs: </w:t>
      </w:r>
    </w:p>
    <w:p w:rsidR="00E93298" w:rsidRPr="00653DA5" w:rsidRDefault="00B75E9C" w:rsidP="00254B75">
      <w:pPr>
        <w:pStyle w:val="BodyText"/>
        <w:rPr>
          <w:rFonts w:eastAsia="Arial Unicode MS"/>
        </w:rPr>
      </w:pPr>
      <w:r>
        <w:rPr>
          <w:rFonts w:eastAsia="Arial Unicode MS"/>
        </w:rPr>
        <w:tab/>
        <w:t>+ Loss ofLog</w:t>
      </w:r>
      <w:r w:rsidR="00E93298" w:rsidRPr="00653DA5">
        <w:rPr>
          <w:rFonts w:eastAsia="Arial Unicode MS"/>
        </w:rPr>
        <w:t xml:space="preserve">: </w:t>
      </w:r>
      <w:r w:rsidR="003F6CF2">
        <w:rPr>
          <w:rFonts w:eastAsia="Arial Unicode MS"/>
        </w:rPr>
        <w:t>No</w:t>
      </w:r>
    </w:p>
    <w:p w:rsidR="00E93298" w:rsidRPr="005225D3" w:rsidRDefault="00B75E9C" w:rsidP="00254B75">
      <w:pPr>
        <w:pStyle w:val="BodyText"/>
        <w:rPr>
          <w:rFonts w:eastAsia="Arial Unicode MS"/>
        </w:rPr>
      </w:pPr>
      <w:r>
        <w:rPr>
          <w:rFonts w:eastAsia="Arial Unicode MS"/>
        </w:rPr>
        <w:tab/>
        <w:t>+ U</w:t>
      </w:r>
      <w:r w:rsidR="00E93298" w:rsidRPr="00653DA5">
        <w:rPr>
          <w:rFonts w:eastAsia="Arial Unicode MS"/>
        </w:rPr>
        <w:t xml:space="preserve">nable to </w:t>
      </w:r>
      <w:r>
        <w:rPr>
          <w:rFonts w:eastAsia="Arial Unicode MS"/>
        </w:rPr>
        <w:t>operate any function</w:t>
      </w:r>
      <w:r w:rsidR="00E93298" w:rsidRPr="00653DA5">
        <w:rPr>
          <w:rFonts w:eastAsia="Arial Unicode MS"/>
        </w:rPr>
        <w:t xml:space="preserve">: </w:t>
      </w:r>
      <w:r w:rsidR="00BE2482">
        <w:rPr>
          <w:rFonts w:eastAsia="Arial Unicode MS"/>
        </w:rPr>
        <w:t>No</w:t>
      </w:r>
    </w:p>
    <w:p w:rsidR="003E7027" w:rsidRDefault="00606F99" w:rsidP="00254B75">
      <w:pPr>
        <w:pStyle w:val="Heading2"/>
      </w:pPr>
      <w:bookmarkStart w:id="65" w:name="_Toc521150207"/>
      <w:bookmarkStart w:id="66" w:name="_Toc286137281"/>
      <w:r>
        <w:t>8</w:t>
      </w:r>
      <w:r w:rsidR="00345D46">
        <w:t xml:space="preserve">.3 </w:t>
      </w:r>
      <w:r w:rsidR="003E7027">
        <w:t>Performance</w:t>
      </w:r>
      <w:bookmarkEnd w:id="65"/>
      <w:bookmarkEnd w:id="66"/>
    </w:p>
    <w:p w:rsidR="005225D3" w:rsidRDefault="00606F99" w:rsidP="00254B75">
      <w:pPr>
        <w:pStyle w:val="Heading3"/>
      </w:pPr>
      <w:r>
        <w:t>8</w:t>
      </w:r>
      <w:r w:rsidR="00A13418">
        <w:t>.3.1 Response Time</w:t>
      </w:r>
    </w:p>
    <w:p w:rsidR="00A13418" w:rsidRDefault="00A13418" w:rsidP="00254B75">
      <w:r w:rsidRPr="001F4C34">
        <w:t xml:space="preserve">Response time for a </w:t>
      </w:r>
      <w:r>
        <w:t>respond</w:t>
      </w:r>
      <w:r w:rsidR="00D43436">
        <w:t>:</w:t>
      </w:r>
    </w:p>
    <w:p w:rsidR="00D43436" w:rsidRDefault="00CF6EA5" w:rsidP="00254B75">
      <w:r>
        <w:tab/>
      </w:r>
      <w:r>
        <w:tab/>
        <w:t>Average</w:t>
      </w:r>
      <w:r w:rsidR="00D43436">
        <w:t xml:space="preserve">: </w:t>
      </w:r>
      <w:r w:rsidR="00FC5317">
        <w:t>50 mil</w:t>
      </w:r>
      <w:r w:rsidR="00AA6483">
        <w:t>l</w:t>
      </w:r>
      <w:r w:rsidR="00FC5317">
        <w:t>isecond</w:t>
      </w:r>
      <w:r w:rsidR="00113476">
        <w:t>s</w:t>
      </w:r>
    </w:p>
    <w:p w:rsidR="00D43436" w:rsidRPr="00A13418" w:rsidRDefault="00D43436" w:rsidP="00254B75">
      <w:r>
        <w:tab/>
      </w:r>
      <w:r>
        <w:tab/>
        <w:t>Maximum:</w:t>
      </w:r>
      <w:r w:rsidR="00FC5317">
        <w:t xml:space="preserve"> 80 mil</w:t>
      </w:r>
      <w:r w:rsidR="00AA6483">
        <w:t>l</w:t>
      </w:r>
      <w:r w:rsidR="00FC5317">
        <w:t>isecond</w:t>
      </w:r>
      <w:r w:rsidR="00113476">
        <w:t>s</w:t>
      </w:r>
    </w:p>
    <w:p w:rsidR="00A13418" w:rsidRDefault="00606F99" w:rsidP="00254B75">
      <w:pPr>
        <w:pStyle w:val="Heading3"/>
      </w:pPr>
      <w:r>
        <w:t>8</w:t>
      </w:r>
      <w:r w:rsidR="00A13418">
        <w:t>.3.2 Capacity</w:t>
      </w:r>
    </w:p>
    <w:p w:rsidR="000D43A1" w:rsidRPr="000D43A1" w:rsidRDefault="000D43A1" w:rsidP="00254B75">
      <w:r>
        <w:t>Only one operator at the same time.</w:t>
      </w:r>
    </w:p>
    <w:p w:rsidR="00A13418" w:rsidRDefault="00606F99" w:rsidP="00254B75">
      <w:pPr>
        <w:pStyle w:val="Heading3"/>
      </w:pPr>
      <w:r>
        <w:t>8</w:t>
      </w:r>
      <w:r w:rsidR="00A13418">
        <w:t>.3.3 Resource utilization</w:t>
      </w:r>
    </w:p>
    <w:p w:rsidR="000D1C3D" w:rsidRPr="003115B6" w:rsidRDefault="000D1C3D" w:rsidP="00254B75">
      <w:pPr>
        <w:pStyle w:val="BodyText"/>
      </w:pPr>
      <w:r w:rsidRPr="003115B6">
        <w:t xml:space="preserve">Memory: </w:t>
      </w:r>
    </w:p>
    <w:p w:rsidR="000D1C3D" w:rsidRPr="003115B6" w:rsidRDefault="000D1C3D" w:rsidP="00254B75">
      <w:pPr>
        <w:pStyle w:val="BodyText"/>
      </w:pPr>
      <w:r w:rsidRPr="003115B6">
        <w:t xml:space="preserve">+ </w:t>
      </w:r>
      <w:r w:rsidR="003115B6">
        <w:t xml:space="preserve">512MB </w:t>
      </w:r>
      <w:r w:rsidRPr="003115B6">
        <w:t>of RAM</w:t>
      </w:r>
    </w:p>
    <w:p w:rsidR="000D1C3D" w:rsidRPr="003115B6" w:rsidRDefault="000D1C3D" w:rsidP="00254B75">
      <w:pPr>
        <w:pStyle w:val="BodyText"/>
      </w:pPr>
      <w:r w:rsidRPr="003115B6">
        <w:t>Operating System:</w:t>
      </w:r>
    </w:p>
    <w:p w:rsidR="000D1C3D" w:rsidRPr="003115B6" w:rsidRDefault="000D1C3D" w:rsidP="00254B75">
      <w:pPr>
        <w:pStyle w:val="BodyText"/>
      </w:pPr>
      <w:r w:rsidRPr="003115B6">
        <w:tab/>
        <w:t xml:space="preserve">+ Microsoft Windows XP or </w:t>
      </w:r>
      <w:r w:rsidR="000D43A1" w:rsidRPr="003115B6">
        <w:t>newer version</w:t>
      </w:r>
    </w:p>
    <w:p w:rsidR="000D43A1" w:rsidRPr="003115B6" w:rsidRDefault="000D1C3D" w:rsidP="00254B75">
      <w:pPr>
        <w:pStyle w:val="BodyText"/>
      </w:pPr>
      <w:r w:rsidRPr="003115B6">
        <w:tab/>
        <w:t xml:space="preserve">+ Mac OS X 10.0 or </w:t>
      </w:r>
      <w:r w:rsidR="000D43A1" w:rsidRPr="003115B6">
        <w:t>newer version</w:t>
      </w:r>
    </w:p>
    <w:p w:rsidR="005225D3" w:rsidRPr="003115B6" w:rsidRDefault="000D1C3D" w:rsidP="00254B75">
      <w:pPr>
        <w:pStyle w:val="BodyText"/>
      </w:pPr>
      <w:r w:rsidRPr="003115B6">
        <w:tab/>
        <w:t xml:space="preserve">+ Linux 3.5 or </w:t>
      </w:r>
      <w:r w:rsidR="000D43A1" w:rsidRPr="003115B6">
        <w:t>newer version</w:t>
      </w:r>
    </w:p>
    <w:p w:rsidR="003E7027" w:rsidRDefault="00606F99" w:rsidP="00254B75">
      <w:pPr>
        <w:pStyle w:val="Heading2"/>
      </w:pPr>
      <w:bookmarkStart w:id="67" w:name="_Toc521150208"/>
      <w:bookmarkStart w:id="68" w:name="_Toc286137282"/>
      <w:r>
        <w:t>8</w:t>
      </w:r>
      <w:r w:rsidR="00345D46">
        <w:t xml:space="preserve">.4 </w:t>
      </w:r>
      <w:r w:rsidR="003E7027">
        <w:t>Supportability</w:t>
      </w:r>
      <w:bookmarkEnd w:id="67"/>
      <w:bookmarkEnd w:id="68"/>
    </w:p>
    <w:p w:rsidR="003E7027" w:rsidRPr="00B60C0E" w:rsidRDefault="00606F99" w:rsidP="00254B75">
      <w:pPr>
        <w:pStyle w:val="Heading3"/>
      </w:pPr>
      <w:r>
        <w:t>8</w:t>
      </w:r>
      <w:r w:rsidR="008109B6" w:rsidRPr="00B60C0E">
        <w:t>.4.1 Coding standards</w:t>
      </w:r>
    </w:p>
    <w:p w:rsidR="009B5FE5" w:rsidRDefault="00790E18" w:rsidP="00254B75">
      <w:r>
        <w:t xml:space="preserve">According to “Standard Java Coding Convention” </w:t>
      </w:r>
    </w:p>
    <w:p w:rsidR="00790E18" w:rsidRDefault="00790E18" w:rsidP="00254B75">
      <w:r>
        <w:t>– 09be-HD/PM/HDCV/FSOFT</w:t>
      </w:r>
      <w:r w:rsidR="009B5FE5">
        <w:t xml:space="preserve"> - </w:t>
      </w:r>
      <w:r>
        <w:t>Version 1/1.</w:t>
      </w:r>
    </w:p>
    <w:p w:rsidR="00B60C0E" w:rsidRDefault="00606F99" w:rsidP="00254B75">
      <w:pPr>
        <w:pStyle w:val="Heading3"/>
      </w:pPr>
      <w:r>
        <w:t>8</w:t>
      </w:r>
      <w:r w:rsidR="00B60C0E">
        <w:t>.4.2 Maintenance Utilities</w:t>
      </w:r>
    </w:p>
    <w:p w:rsidR="00B60C0E" w:rsidRPr="00790E18" w:rsidRDefault="00B60C0E" w:rsidP="00254B75">
      <w:r>
        <w:t>Support working hou</w:t>
      </w:r>
      <w:r w:rsidR="00CF6EA5">
        <w:t>rs phone call technical support</w:t>
      </w:r>
      <w:r>
        <w:t>: 8:00 to 16:00 from Monday to Friday.</w:t>
      </w:r>
    </w:p>
    <w:p w:rsidR="003E7027" w:rsidRDefault="00606F99" w:rsidP="00254B75">
      <w:pPr>
        <w:pStyle w:val="Heading2"/>
      </w:pPr>
      <w:bookmarkStart w:id="69" w:name="_Toc521150209"/>
      <w:bookmarkStart w:id="70" w:name="_Toc286137283"/>
      <w:r>
        <w:t>8</w:t>
      </w:r>
      <w:r w:rsidR="00345D46">
        <w:t xml:space="preserve">.5 </w:t>
      </w:r>
      <w:r w:rsidR="003E7027">
        <w:t>Design Constraints</w:t>
      </w:r>
      <w:bookmarkEnd w:id="69"/>
      <w:bookmarkEnd w:id="70"/>
    </w:p>
    <w:p w:rsidR="007D0FFD" w:rsidRPr="00653DA5" w:rsidRDefault="007D0FFD" w:rsidP="00254B75">
      <w:pPr>
        <w:pStyle w:val="BodyText"/>
      </w:pPr>
      <w:r w:rsidRPr="00653DA5">
        <w:t>Coding standard:</w:t>
      </w:r>
    </w:p>
    <w:p w:rsidR="007D0FFD" w:rsidRPr="00653DA5" w:rsidRDefault="007D0FFD" w:rsidP="00254B75">
      <w:pPr>
        <w:pStyle w:val="BodyText"/>
      </w:pPr>
      <w:r w:rsidRPr="00653DA5">
        <w:tab/>
      </w:r>
      <w:r w:rsidR="00AC502A">
        <w:t>+ This</w:t>
      </w:r>
      <w:r w:rsidR="00CF6EA5">
        <w:t xml:space="preserve"> application </w:t>
      </w:r>
      <w:r w:rsidR="0094420B">
        <w:t>will</w:t>
      </w:r>
      <w:r w:rsidR="00CF6EA5">
        <w:t xml:space="preserve"> be developed</w:t>
      </w:r>
      <w:r w:rsidRPr="00653DA5">
        <w:t xml:space="preserve"> in Java programming language, version J2EE 6.</w:t>
      </w:r>
    </w:p>
    <w:p w:rsidR="007D0FFD" w:rsidRPr="00653DA5" w:rsidRDefault="007D0FFD" w:rsidP="00254B75">
      <w:pPr>
        <w:pStyle w:val="BodyText"/>
      </w:pPr>
      <w:r w:rsidRPr="00653DA5">
        <w:t xml:space="preserve">Software process requirements: </w:t>
      </w:r>
    </w:p>
    <w:p w:rsidR="007D0FFD" w:rsidRPr="00653DA5" w:rsidRDefault="007D0FFD" w:rsidP="00254B75">
      <w:pPr>
        <w:pStyle w:val="BodyText"/>
      </w:pPr>
      <w:r w:rsidRPr="00653DA5">
        <w:tab/>
        <w:t>+ The software process shall confront to the CMMI 5 standard.</w:t>
      </w:r>
    </w:p>
    <w:p w:rsidR="007D0FFD" w:rsidRPr="00653DA5" w:rsidRDefault="007D0FFD" w:rsidP="00254B75">
      <w:pPr>
        <w:pStyle w:val="BodyText"/>
      </w:pPr>
      <w:r w:rsidRPr="00653DA5">
        <w:lastRenderedPageBreak/>
        <w:t>Developmental tools:</w:t>
      </w:r>
    </w:p>
    <w:p w:rsidR="007D0FFD" w:rsidRPr="007D0FFD" w:rsidRDefault="007D0FFD" w:rsidP="00254B75">
      <w:pPr>
        <w:pStyle w:val="BodyText"/>
      </w:pPr>
      <w:r w:rsidRPr="00653DA5">
        <w:t xml:space="preserve">+ </w:t>
      </w:r>
      <w:r w:rsidR="006E16E0">
        <w:t xml:space="preserve">This </w:t>
      </w:r>
      <w:r w:rsidRPr="00653DA5">
        <w:t>a</w:t>
      </w:r>
      <w:r w:rsidR="00210FAD">
        <w:t xml:space="preserve">pplication </w:t>
      </w:r>
      <w:r w:rsidR="0094420B">
        <w:t>will</w:t>
      </w:r>
      <w:r w:rsidR="00083F08">
        <w:t xml:space="preserve"> be </w:t>
      </w:r>
      <w:r w:rsidR="00210FAD">
        <w:t>developed using</w:t>
      </w:r>
      <w:r w:rsidR="00D95FE2">
        <w:t xml:space="preserve"> Eclipse</w:t>
      </w:r>
      <w:r w:rsidRPr="00653DA5">
        <w:t xml:space="preserve"> from Sun Microsystems</w:t>
      </w:r>
      <w:r w:rsidR="00D95FE2">
        <w:t>.</w:t>
      </w:r>
    </w:p>
    <w:p w:rsidR="003E7027" w:rsidRDefault="00606F99" w:rsidP="00254B75">
      <w:pPr>
        <w:pStyle w:val="Heading3"/>
      </w:pPr>
      <w:r>
        <w:t>8</w:t>
      </w:r>
      <w:r w:rsidR="00832A2F">
        <w:t>.5.1 Software Languages</w:t>
      </w:r>
    </w:p>
    <w:p w:rsidR="008614EC" w:rsidRPr="008614EC" w:rsidRDefault="001271D2" w:rsidP="00254B75">
      <w:r>
        <w:tab/>
      </w:r>
      <w:r w:rsidR="008614EC">
        <w:t>GUI , Help documents, all other support documents are in English.</w:t>
      </w:r>
    </w:p>
    <w:p w:rsidR="00832A2F" w:rsidRDefault="00606F99" w:rsidP="00254B75">
      <w:pPr>
        <w:pStyle w:val="Heading3"/>
      </w:pPr>
      <w:r>
        <w:t>8</w:t>
      </w:r>
      <w:r w:rsidR="00832A2F">
        <w:t>.5.2 Software Process Requirement</w:t>
      </w:r>
    </w:p>
    <w:p w:rsidR="004A6805" w:rsidRPr="00456549" w:rsidRDefault="004A6805" w:rsidP="00254B75">
      <w:pPr>
        <w:pStyle w:val="BodyText"/>
      </w:pPr>
      <w:r>
        <w:tab/>
      </w:r>
      <w:r w:rsidR="00456549">
        <w:t xml:space="preserve">The software process has to meet </w:t>
      </w:r>
      <w:r w:rsidR="00456549" w:rsidRPr="00456549">
        <w:t>the CMMI 5 standard.</w:t>
      </w:r>
    </w:p>
    <w:p w:rsidR="00832A2F" w:rsidRDefault="00606F99" w:rsidP="00254B75">
      <w:pPr>
        <w:pStyle w:val="Heading3"/>
      </w:pPr>
      <w:r>
        <w:t>8</w:t>
      </w:r>
      <w:r w:rsidR="00832A2F">
        <w:t>.5.3 Development Tools</w:t>
      </w:r>
    </w:p>
    <w:p w:rsidR="00456549" w:rsidRPr="00456549" w:rsidRDefault="00456549" w:rsidP="00254B75">
      <w:r>
        <w:t xml:space="preserve">The </w:t>
      </w:r>
      <w:r w:rsidR="00F46C62">
        <w:t>PMS</w:t>
      </w:r>
      <w:r w:rsidR="00D95FE2">
        <w:t xml:space="preserve"> </w:t>
      </w:r>
      <w:r>
        <w:t>shall be developed using E</w:t>
      </w:r>
      <w:r w:rsidRPr="00456549">
        <w:t>clipse</w:t>
      </w:r>
      <w:r>
        <w:t xml:space="preserve"> 3.6 , SQA activity using FSOFT template and j-unit.</w:t>
      </w:r>
    </w:p>
    <w:p w:rsidR="003E7027" w:rsidRDefault="00606F99" w:rsidP="00254B75">
      <w:pPr>
        <w:pStyle w:val="Heading2"/>
      </w:pPr>
      <w:bookmarkStart w:id="71" w:name="_Toc521150210"/>
      <w:bookmarkStart w:id="72" w:name="_Toc286137284"/>
      <w:r>
        <w:t>8</w:t>
      </w:r>
      <w:r w:rsidR="00345D46">
        <w:t xml:space="preserve">.6 </w:t>
      </w:r>
      <w:r w:rsidR="003E7027">
        <w:t>On-line User Documentation and Help System Requirements</w:t>
      </w:r>
      <w:bookmarkEnd w:id="71"/>
      <w:bookmarkEnd w:id="72"/>
    </w:p>
    <w:p w:rsidR="004504CB" w:rsidRPr="004504CB" w:rsidRDefault="004504CB" w:rsidP="00254B75">
      <w:r w:rsidRPr="00653DA5">
        <w:t xml:space="preserve">The </w:t>
      </w:r>
      <w:r w:rsidR="0010722A">
        <w:t>deployment</w:t>
      </w:r>
      <w:r w:rsidRPr="00653DA5">
        <w:t xml:space="preserve"> of the application shall be </w:t>
      </w:r>
      <w:r w:rsidR="0010722A">
        <w:t xml:space="preserve">provided by a technical agent </w:t>
      </w:r>
      <w:r w:rsidR="00810EF3">
        <w:t>include</w:t>
      </w:r>
      <w:r w:rsidRPr="00653DA5">
        <w:t xml:space="preserve"> full help document for user.</w:t>
      </w:r>
    </w:p>
    <w:p w:rsidR="003E7027" w:rsidRDefault="00606F99" w:rsidP="00254B75">
      <w:pPr>
        <w:pStyle w:val="Heading2"/>
      </w:pPr>
      <w:bookmarkStart w:id="73" w:name="_Toc521150211"/>
      <w:bookmarkStart w:id="74" w:name="_Toc286137285"/>
      <w:r>
        <w:t>8</w:t>
      </w:r>
      <w:r w:rsidR="00345D46">
        <w:t xml:space="preserve">.7 </w:t>
      </w:r>
      <w:r w:rsidR="003E7027">
        <w:t>Purchased Components</w:t>
      </w:r>
      <w:bookmarkEnd w:id="73"/>
      <w:bookmarkEnd w:id="74"/>
    </w:p>
    <w:p w:rsidR="004504CB" w:rsidRPr="004504CB" w:rsidRDefault="004504CB" w:rsidP="00254B75">
      <w:pPr>
        <w:pStyle w:val="BodyText"/>
      </w:pPr>
      <w:r>
        <w:tab/>
        <w:t>None</w:t>
      </w:r>
    </w:p>
    <w:p w:rsidR="003E7027" w:rsidRDefault="00606F99" w:rsidP="00254B75">
      <w:pPr>
        <w:pStyle w:val="Heading2"/>
      </w:pPr>
      <w:bookmarkStart w:id="75" w:name="_Toc521150212"/>
      <w:bookmarkStart w:id="76" w:name="_Toc286137286"/>
      <w:r>
        <w:t>8</w:t>
      </w:r>
      <w:r w:rsidR="00345D46">
        <w:t xml:space="preserve">.8 </w:t>
      </w:r>
      <w:r w:rsidR="003E7027">
        <w:t>Interfaces</w:t>
      </w:r>
      <w:bookmarkEnd w:id="75"/>
      <w:bookmarkEnd w:id="76"/>
    </w:p>
    <w:p w:rsidR="003E7027" w:rsidRDefault="00606F99" w:rsidP="00254B75">
      <w:pPr>
        <w:pStyle w:val="Heading3"/>
      </w:pPr>
      <w:r>
        <w:t>8</w:t>
      </w:r>
      <w:r w:rsidR="00FC47A0">
        <w:t xml:space="preserve">.8.1 </w:t>
      </w:r>
      <w:r w:rsidR="003E7027">
        <w:t>User Interfaces</w:t>
      </w:r>
    </w:p>
    <w:p w:rsidR="00FC47A0" w:rsidRPr="00FC47A0" w:rsidRDefault="00FC47A0" w:rsidP="00254B75">
      <w:r>
        <w:tab/>
        <w:t>As shown in Functional requirements – chapter 6</w:t>
      </w:r>
    </w:p>
    <w:p w:rsidR="003E7027" w:rsidRDefault="00606F99" w:rsidP="00254B75">
      <w:r w:rsidRPr="00606F99">
        <w:rPr>
          <w:rStyle w:val="Heading3Char"/>
        </w:rPr>
        <w:t>8.8.2</w:t>
      </w:r>
      <w:r w:rsidR="003E7027" w:rsidRPr="00544305">
        <w:t>Hardware Interfaces</w:t>
      </w:r>
    </w:p>
    <w:p w:rsidR="00EF4D85" w:rsidRPr="00EF4D85" w:rsidRDefault="007815BD" w:rsidP="00254B75">
      <w:r>
        <w:t>API to interact with sensors are provided in advance.</w:t>
      </w:r>
    </w:p>
    <w:p w:rsidR="003E7027" w:rsidRDefault="00660074" w:rsidP="00254B75">
      <w:pPr>
        <w:pStyle w:val="Heading2"/>
      </w:pPr>
      <w:bookmarkStart w:id="77" w:name="_Toc521150213"/>
      <w:bookmarkStart w:id="78" w:name="_Toc286137287"/>
      <w:r>
        <w:t>8</w:t>
      </w:r>
      <w:r w:rsidR="00345D46">
        <w:t xml:space="preserve">.9 </w:t>
      </w:r>
      <w:r w:rsidR="003E7027">
        <w:t>Licensing Requirements</w:t>
      </w:r>
      <w:bookmarkEnd w:id="77"/>
      <w:bookmarkEnd w:id="78"/>
    </w:p>
    <w:p w:rsidR="00EA680A" w:rsidRPr="00BA1BDE" w:rsidRDefault="00BA1BDE" w:rsidP="00254B75">
      <w:r>
        <w:t xml:space="preserve">The </w:t>
      </w:r>
      <w:r w:rsidR="00F46C62">
        <w:t>PMS</w:t>
      </w:r>
      <w:r w:rsidR="00D95FE2">
        <w:t xml:space="preserve"> </w:t>
      </w:r>
      <w:r>
        <w:t>is</w:t>
      </w:r>
      <w:r w:rsidR="00EA680A" w:rsidRPr="00653DA5">
        <w:t xml:space="preserve"> only </w:t>
      </w:r>
      <w:r w:rsidR="008B5C07">
        <w:t>appl</w:t>
      </w:r>
      <w:r>
        <w:t xml:space="preserve">icable for </w:t>
      </w:r>
      <w:r w:rsidR="00BB633E">
        <w:t>Project Management</w:t>
      </w:r>
      <w:r>
        <w:t xml:space="preserve"> Department</w:t>
      </w:r>
      <w:r w:rsidR="00376CAE">
        <w:t>,</w:t>
      </w:r>
      <w:r w:rsidR="0029170D">
        <w:t xml:space="preserve"> which</w:t>
      </w:r>
      <w:r>
        <w:t xml:space="preserve"> legally buy this product. No other use is legal.</w:t>
      </w:r>
      <w:r>
        <w:tab/>
      </w:r>
    </w:p>
    <w:p w:rsidR="003E7027" w:rsidRDefault="00660074" w:rsidP="00254B75">
      <w:pPr>
        <w:pStyle w:val="Heading2"/>
      </w:pPr>
      <w:bookmarkStart w:id="79" w:name="_Toc521150214"/>
      <w:bookmarkStart w:id="80" w:name="_Toc286137288"/>
      <w:r>
        <w:t>8</w:t>
      </w:r>
      <w:r w:rsidR="00345D46">
        <w:t xml:space="preserve">.10 </w:t>
      </w:r>
      <w:r w:rsidR="003E7027">
        <w:t>Legal, Copyright, and Other Notices</w:t>
      </w:r>
      <w:bookmarkEnd w:id="79"/>
      <w:bookmarkEnd w:id="80"/>
    </w:p>
    <w:p w:rsidR="00BA1BDE" w:rsidRPr="00BA1BDE" w:rsidRDefault="00BA1BDE" w:rsidP="00254B75">
      <w:r>
        <w:t xml:space="preserve">This </w:t>
      </w:r>
      <w:r w:rsidR="00F46C62">
        <w:t>PMS</w:t>
      </w:r>
      <w:r w:rsidR="00D95FE2">
        <w:t xml:space="preserve"> </w:t>
      </w:r>
      <w:r>
        <w:t>is protected under the national law of copyright.</w:t>
      </w:r>
    </w:p>
    <w:p w:rsidR="003E7027" w:rsidRDefault="00660074" w:rsidP="00254B75">
      <w:pPr>
        <w:pStyle w:val="Heading2"/>
      </w:pPr>
      <w:bookmarkStart w:id="81" w:name="_Toc521150215"/>
      <w:bookmarkStart w:id="82" w:name="_Toc286137289"/>
      <w:r>
        <w:lastRenderedPageBreak/>
        <w:t>8</w:t>
      </w:r>
      <w:r w:rsidR="00345D46">
        <w:t xml:space="preserve">.11 </w:t>
      </w:r>
      <w:r w:rsidR="003E7027">
        <w:t>Applicable Standards</w:t>
      </w:r>
      <w:bookmarkEnd w:id="81"/>
      <w:bookmarkEnd w:id="82"/>
    </w:p>
    <w:p w:rsidR="007F1577" w:rsidRPr="00653DA5" w:rsidRDefault="007F1577" w:rsidP="00254B75">
      <w:r w:rsidRPr="00653DA5">
        <w:t>The system shall confront to the ISO 90003:2001 standard.</w:t>
      </w:r>
    </w:p>
    <w:p w:rsidR="007F1577" w:rsidRPr="007F1577" w:rsidRDefault="007F1577" w:rsidP="00254B75">
      <w:pPr>
        <w:pStyle w:val="BodyText"/>
      </w:pPr>
    </w:p>
    <w:p w:rsidR="003E7027" w:rsidRDefault="00860F5B" w:rsidP="00254B75">
      <w:pPr>
        <w:pStyle w:val="Heading1"/>
      </w:pPr>
      <w:bookmarkStart w:id="83" w:name="_Toc521150216"/>
      <w:bookmarkStart w:id="84" w:name="_Toc286137290"/>
      <w:r>
        <w:lastRenderedPageBreak/>
        <w:t xml:space="preserve">9. </w:t>
      </w:r>
      <w:r w:rsidR="003E7027">
        <w:t>Supporting Information</w:t>
      </w:r>
      <w:bookmarkEnd w:id="83"/>
      <w:bookmarkEnd w:id="84"/>
    </w:p>
    <w:bookmarkEnd w:id="3"/>
    <w:bookmarkEnd w:id="4"/>
    <w:bookmarkEnd w:id="5"/>
    <w:bookmarkEnd w:id="6"/>
    <w:bookmarkEnd w:id="7"/>
    <w:bookmarkEnd w:id="8"/>
    <w:bookmarkEnd w:id="13"/>
    <w:bookmarkEnd w:id="14"/>
    <w:p w:rsidR="00D85C11" w:rsidRDefault="00D85C11" w:rsidP="00254B75">
      <w:pPr>
        <w:pStyle w:val="BodyText"/>
        <w:rPr>
          <w:lang w:val="en-US"/>
        </w:rPr>
      </w:pPr>
    </w:p>
    <w:p w:rsidR="00D85C11" w:rsidRPr="00D85C11" w:rsidRDefault="00D85C11" w:rsidP="00254B75">
      <w:pPr>
        <w:pStyle w:val="BodyText"/>
        <w:rPr>
          <w:lang w:val="en-US"/>
        </w:rPr>
      </w:pPr>
    </w:p>
    <w:p w:rsidR="009631AD" w:rsidRPr="00F44FE3" w:rsidRDefault="00D85C11" w:rsidP="00254B75">
      <w:r w:rsidRPr="0092620E">
        <w:rPr>
          <w:b/>
        </w:rPr>
        <w:t>List of figures</w:t>
      </w:r>
      <w:r w:rsidR="003A3D55" w:rsidRPr="00F44FE3">
        <w:t>:</w:t>
      </w:r>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r>
        <w:fldChar w:fldCharType="begin"/>
      </w:r>
      <w:r w:rsidR="0092620E">
        <w:instrText xml:space="preserve"> TOC \h \z \c "Figure" </w:instrText>
      </w:r>
      <w:r>
        <w:fldChar w:fldCharType="separate"/>
      </w:r>
      <w:hyperlink w:anchor="_Toc286136508" w:history="1">
        <w:r w:rsidR="0092620E" w:rsidRPr="00F821CF">
          <w:rPr>
            <w:rStyle w:val="Hyperlink"/>
            <w:noProof/>
          </w:rPr>
          <w:t xml:space="preserve">Figure 1 </w:t>
        </w:r>
        <w:r w:rsidR="00F46C62">
          <w:rPr>
            <w:rStyle w:val="Hyperlink"/>
            <w:noProof/>
          </w:rPr>
          <w:t>PMS</w:t>
        </w:r>
        <w:r w:rsidR="0092620E" w:rsidRPr="00F821CF">
          <w:rPr>
            <w:rStyle w:val="Hyperlink"/>
            <w:noProof/>
          </w:rPr>
          <w:t>Overview</w:t>
        </w:r>
        <w:r w:rsidR="0092620E">
          <w:rPr>
            <w:noProof/>
            <w:webHidden/>
          </w:rPr>
          <w:tab/>
        </w:r>
        <w:r>
          <w:rPr>
            <w:noProof/>
            <w:webHidden/>
          </w:rPr>
          <w:fldChar w:fldCharType="begin"/>
        </w:r>
        <w:r w:rsidR="0092620E">
          <w:rPr>
            <w:noProof/>
            <w:webHidden/>
          </w:rPr>
          <w:instrText xml:space="preserve"> PAGEREF _Toc286136508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09" w:history="1">
        <w:r w:rsidR="0092620E" w:rsidRPr="00F821CF">
          <w:rPr>
            <w:rStyle w:val="Hyperlink"/>
            <w:noProof/>
          </w:rPr>
          <w:t>Figure 2 Derived use case diagram</w:t>
        </w:r>
        <w:r w:rsidR="0092620E">
          <w:rPr>
            <w:noProof/>
            <w:webHidden/>
          </w:rPr>
          <w:tab/>
        </w:r>
        <w:r>
          <w:rPr>
            <w:noProof/>
            <w:webHidden/>
          </w:rPr>
          <w:fldChar w:fldCharType="begin"/>
        </w:r>
        <w:r w:rsidR="0092620E">
          <w:rPr>
            <w:noProof/>
            <w:webHidden/>
          </w:rPr>
          <w:instrText xml:space="preserve"> PAGEREF _Toc286136509 \h </w:instrText>
        </w:r>
        <w:r>
          <w:rPr>
            <w:noProof/>
            <w:webHidden/>
          </w:rPr>
        </w:r>
        <w:r>
          <w:rPr>
            <w:noProof/>
            <w:webHidden/>
          </w:rPr>
          <w:fldChar w:fldCharType="separate"/>
        </w:r>
        <w:r w:rsidR="006E1DB2">
          <w:rPr>
            <w:b/>
            <w:bCs/>
            <w:noProof/>
            <w:webHidden/>
            <w:lang w:val="en-US"/>
          </w:rPr>
          <w:t>Error! Bookmark not defined.</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0" w:history="1">
        <w:r w:rsidR="0092620E" w:rsidRPr="00F821CF">
          <w:rPr>
            <w:rStyle w:val="Hyperlink"/>
            <w:noProof/>
          </w:rPr>
          <w:t>Figure 3 Home Screen</w:t>
        </w:r>
        <w:r w:rsidR="0092620E">
          <w:rPr>
            <w:noProof/>
            <w:webHidden/>
          </w:rPr>
          <w:tab/>
        </w:r>
        <w:r>
          <w:rPr>
            <w:noProof/>
            <w:webHidden/>
          </w:rPr>
          <w:fldChar w:fldCharType="begin"/>
        </w:r>
        <w:r w:rsidR="0092620E">
          <w:rPr>
            <w:noProof/>
            <w:webHidden/>
          </w:rPr>
          <w:instrText xml:space="preserve"> PAGEREF _Toc286136510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1" w:history="1">
        <w:r w:rsidR="0092620E" w:rsidRPr="00F821CF">
          <w:rPr>
            <w:rStyle w:val="Hyperlink"/>
            <w:noProof/>
          </w:rPr>
          <w:t>Figure 4 Login Screen</w:t>
        </w:r>
        <w:r w:rsidR="0092620E">
          <w:rPr>
            <w:noProof/>
            <w:webHidden/>
          </w:rPr>
          <w:tab/>
        </w:r>
        <w:r>
          <w:rPr>
            <w:noProof/>
            <w:webHidden/>
          </w:rPr>
          <w:fldChar w:fldCharType="begin"/>
        </w:r>
        <w:r w:rsidR="0092620E">
          <w:rPr>
            <w:noProof/>
            <w:webHidden/>
          </w:rPr>
          <w:instrText xml:space="preserve"> PAGEREF _Toc286136511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2" w:history="1">
        <w:r w:rsidR="0092620E" w:rsidRPr="00F821CF">
          <w:rPr>
            <w:rStyle w:val="Hyperlink"/>
            <w:noProof/>
          </w:rPr>
          <w:t>Figure 5 Logout Screen</w:t>
        </w:r>
        <w:r w:rsidR="0092620E">
          <w:rPr>
            <w:noProof/>
            <w:webHidden/>
          </w:rPr>
          <w:tab/>
        </w:r>
        <w:r>
          <w:rPr>
            <w:noProof/>
            <w:webHidden/>
          </w:rPr>
          <w:fldChar w:fldCharType="begin"/>
        </w:r>
        <w:r w:rsidR="0092620E">
          <w:rPr>
            <w:noProof/>
            <w:webHidden/>
          </w:rPr>
          <w:instrText xml:space="preserve"> PAGEREF _Toc286136512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3" w:history="1">
        <w:r w:rsidR="0092620E" w:rsidRPr="00F821CF">
          <w:rPr>
            <w:rStyle w:val="Hyperlink"/>
            <w:noProof/>
          </w:rPr>
          <w:t>Figure 6 Monitor Screen</w:t>
        </w:r>
        <w:r w:rsidR="0092620E">
          <w:rPr>
            <w:noProof/>
            <w:webHidden/>
          </w:rPr>
          <w:tab/>
        </w:r>
        <w:r>
          <w:rPr>
            <w:noProof/>
            <w:webHidden/>
          </w:rPr>
          <w:fldChar w:fldCharType="begin"/>
        </w:r>
        <w:r w:rsidR="0092620E">
          <w:rPr>
            <w:noProof/>
            <w:webHidden/>
          </w:rPr>
          <w:instrText xml:space="preserve"> PAGEREF _Toc286136513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4" w:history="1">
        <w:r w:rsidR="0092620E" w:rsidRPr="00F821CF">
          <w:rPr>
            <w:rStyle w:val="Hyperlink"/>
            <w:noProof/>
          </w:rPr>
          <w:t xml:space="preserve">Figure 7 </w:t>
        </w:r>
        <w:r w:rsidR="00CD67FF">
          <w:rPr>
            <w:rStyle w:val="Hyperlink"/>
            <w:noProof/>
          </w:rPr>
          <w:t>Filter Task</w:t>
        </w:r>
        <w:r w:rsidR="0092620E">
          <w:rPr>
            <w:noProof/>
            <w:webHidden/>
          </w:rPr>
          <w:tab/>
        </w:r>
        <w:r>
          <w:rPr>
            <w:noProof/>
            <w:webHidden/>
          </w:rPr>
          <w:fldChar w:fldCharType="begin"/>
        </w:r>
        <w:r w:rsidR="0092620E">
          <w:rPr>
            <w:noProof/>
            <w:webHidden/>
          </w:rPr>
          <w:instrText xml:space="preserve"> PAGEREF _Toc286136514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5" w:history="1">
        <w:r w:rsidR="0092620E" w:rsidRPr="00F821CF">
          <w:rPr>
            <w:rStyle w:val="Hyperlink"/>
            <w:noProof/>
          </w:rPr>
          <w:t>Figure 8 Water sensor operation - Sequence Diagram</w:t>
        </w:r>
        <w:r w:rsidR="0092620E">
          <w:rPr>
            <w:noProof/>
            <w:webHidden/>
          </w:rPr>
          <w:tab/>
        </w:r>
        <w:r>
          <w:rPr>
            <w:noProof/>
            <w:webHidden/>
          </w:rPr>
          <w:fldChar w:fldCharType="begin"/>
        </w:r>
        <w:r w:rsidR="0092620E">
          <w:rPr>
            <w:noProof/>
            <w:webHidden/>
          </w:rPr>
          <w:instrText xml:space="preserve"> PAGEREF _Toc286136515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6" w:history="1">
        <w:r w:rsidR="0092620E" w:rsidRPr="00F821CF">
          <w:rPr>
            <w:rStyle w:val="Hyperlink"/>
            <w:noProof/>
          </w:rPr>
          <w:t xml:space="preserve">Figure 9 </w:t>
        </w:r>
        <w:r w:rsidR="00CD67FF">
          <w:rPr>
            <w:rStyle w:val="Hyperlink"/>
            <w:noProof/>
          </w:rPr>
          <w:t>Add New Task</w:t>
        </w:r>
        <w:r w:rsidR="0092620E">
          <w:rPr>
            <w:noProof/>
            <w:webHidden/>
          </w:rPr>
          <w:tab/>
        </w:r>
        <w:r>
          <w:rPr>
            <w:noProof/>
            <w:webHidden/>
          </w:rPr>
          <w:fldChar w:fldCharType="begin"/>
        </w:r>
        <w:r w:rsidR="0092620E">
          <w:rPr>
            <w:noProof/>
            <w:webHidden/>
          </w:rPr>
          <w:instrText xml:space="preserve"> PAGEREF _Toc286136516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7" w:history="1">
        <w:r w:rsidR="0092620E" w:rsidRPr="00F821CF">
          <w:rPr>
            <w:rStyle w:val="Hyperlink"/>
            <w:noProof/>
          </w:rPr>
          <w:t>Figure 10 Methane Sensor operation - Sequence Diagram</w:t>
        </w:r>
        <w:r w:rsidR="0092620E">
          <w:rPr>
            <w:noProof/>
            <w:webHidden/>
          </w:rPr>
          <w:tab/>
        </w:r>
        <w:r>
          <w:rPr>
            <w:noProof/>
            <w:webHidden/>
          </w:rPr>
          <w:fldChar w:fldCharType="begin"/>
        </w:r>
        <w:r w:rsidR="0092620E">
          <w:rPr>
            <w:noProof/>
            <w:webHidden/>
          </w:rPr>
          <w:instrText xml:space="preserve"> PAGEREF _Toc286136517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8" w:history="1">
        <w:r w:rsidR="0092620E" w:rsidRPr="00F821CF">
          <w:rPr>
            <w:rStyle w:val="Hyperlink"/>
            <w:noProof/>
          </w:rPr>
          <w:t xml:space="preserve">Figure 11 </w:t>
        </w:r>
        <w:r w:rsidR="004A7558">
          <w:rPr>
            <w:rStyle w:val="Hyperlink"/>
            <w:noProof/>
          </w:rPr>
          <w:t>Filter Dashboard</w:t>
        </w:r>
        <w:r w:rsidR="0092620E" w:rsidRPr="00F821CF">
          <w:rPr>
            <w:rStyle w:val="Hyperlink"/>
            <w:noProof/>
          </w:rPr>
          <w:t xml:space="preserve"> Screen</w:t>
        </w:r>
        <w:r w:rsidR="0092620E">
          <w:rPr>
            <w:noProof/>
            <w:webHidden/>
          </w:rPr>
          <w:tab/>
        </w:r>
        <w:r>
          <w:rPr>
            <w:noProof/>
            <w:webHidden/>
          </w:rPr>
          <w:fldChar w:fldCharType="begin"/>
        </w:r>
        <w:r w:rsidR="0092620E">
          <w:rPr>
            <w:noProof/>
            <w:webHidden/>
          </w:rPr>
          <w:instrText xml:space="preserve"> PAGEREF _Toc286136518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19" w:history="1">
        <w:r w:rsidR="0092620E" w:rsidRPr="00F821CF">
          <w:rPr>
            <w:rStyle w:val="Hyperlink"/>
            <w:noProof/>
          </w:rPr>
          <w:t xml:space="preserve">Figure 12 Main Use Case Diagrams of the </w:t>
        </w:r>
        <w:r w:rsidR="00D95FE2">
          <w:rPr>
            <w:rStyle w:val="Hyperlink"/>
            <w:noProof/>
          </w:rPr>
          <w:t>PMS</w:t>
        </w:r>
        <w:r w:rsidR="0092620E">
          <w:rPr>
            <w:noProof/>
            <w:webHidden/>
          </w:rPr>
          <w:tab/>
        </w:r>
        <w:r>
          <w:rPr>
            <w:noProof/>
            <w:webHidden/>
          </w:rPr>
          <w:fldChar w:fldCharType="begin"/>
        </w:r>
        <w:r w:rsidR="0092620E">
          <w:rPr>
            <w:noProof/>
            <w:webHidden/>
          </w:rPr>
          <w:instrText xml:space="preserve"> PAGEREF _Toc286136519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0" w:history="1">
        <w:r w:rsidR="0092620E" w:rsidRPr="00F821CF">
          <w:rPr>
            <w:rStyle w:val="Hyperlink"/>
            <w:noProof/>
          </w:rPr>
          <w:t>Figure 13 Log-in Use Case model</w:t>
        </w:r>
        <w:r w:rsidR="0092620E">
          <w:rPr>
            <w:noProof/>
            <w:webHidden/>
          </w:rPr>
          <w:tab/>
        </w:r>
        <w:r>
          <w:rPr>
            <w:noProof/>
            <w:webHidden/>
          </w:rPr>
          <w:fldChar w:fldCharType="begin"/>
        </w:r>
        <w:r w:rsidR="0092620E">
          <w:rPr>
            <w:noProof/>
            <w:webHidden/>
          </w:rPr>
          <w:instrText xml:space="preserve"> PAGEREF _Toc286136520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1" w:history="1">
        <w:r w:rsidR="0092620E" w:rsidRPr="00F821CF">
          <w:rPr>
            <w:rStyle w:val="Hyperlink"/>
            <w:noProof/>
          </w:rPr>
          <w:t>Figure 14: Log-out Use Case model</w:t>
        </w:r>
        <w:r w:rsidR="0092620E">
          <w:rPr>
            <w:noProof/>
            <w:webHidden/>
          </w:rPr>
          <w:tab/>
        </w:r>
        <w:r>
          <w:rPr>
            <w:noProof/>
            <w:webHidden/>
          </w:rPr>
          <w:fldChar w:fldCharType="begin"/>
        </w:r>
        <w:r w:rsidR="0092620E">
          <w:rPr>
            <w:noProof/>
            <w:webHidden/>
          </w:rPr>
          <w:instrText xml:space="preserve"> PAGEREF _Toc286136521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2" w:history="1">
        <w:r w:rsidR="0092620E" w:rsidRPr="00F821CF">
          <w:rPr>
            <w:rStyle w:val="Hyperlink"/>
            <w:noProof/>
          </w:rPr>
          <w:t>Figure 15 Monitor current level Use Case model</w:t>
        </w:r>
        <w:r w:rsidR="0092620E">
          <w:rPr>
            <w:noProof/>
            <w:webHidden/>
          </w:rPr>
          <w:tab/>
        </w:r>
        <w:r>
          <w:rPr>
            <w:noProof/>
            <w:webHidden/>
          </w:rPr>
          <w:fldChar w:fldCharType="begin"/>
        </w:r>
        <w:r w:rsidR="0092620E">
          <w:rPr>
            <w:noProof/>
            <w:webHidden/>
          </w:rPr>
          <w:instrText xml:space="preserve"> PAGEREF _Toc286136522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3" w:history="1">
        <w:r w:rsidR="0092620E" w:rsidRPr="00F821CF">
          <w:rPr>
            <w:rStyle w:val="Hyperlink"/>
            <w:noProof/>
          </w:rPr>
          <w:t xml:space="preserve">Figure 16 </w:t>
        </w:r>
        <w:r w:rsidR="00CD67FF">
          <w:rPr>
            <w:rStyle w:val="Hyperlink"/>
            <w:noProof/>
          </w:rPr>
          <w:t>Filter Task</w:t>
        </w:r>
        <w:r w:rsidR="0092620E" w:rsidRPr="00F821CF">
          <w:rPr>
            <w:rStyle w:val="Hyperlink"/>
            <w:noProof/>
          </w:rPr>
          <w:t xml:space="preserve"> Use Case model</w:t>
        </w:r>
        <w:r w:rsidR="0092620E">
          <w:rPr>
            <w:noProof/>
            <w:webHidden/>
          </w:rPr>
          <w:tab/>
        </w:r>
        <w:r>
          <w:rPr>
            <w:noProof/>
            <w:webHidden/>
          </w:rPr>
          <w:fldChar w:fldCharType="begin"/>
        </w:r>
        <w:r w:rsidR="0092620E">
          <w:rPr>
            <w:noProof/>
            <w:webHidden/>
          </w:rPr>
          <w:instrText xml:space="preserve"> PAGEREF _Toc286136523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4" w:history="1">
        <w:r w:rsidR="0092620E" w:rsidRPr="00F821CF">
          <w:rPr>
            <w:rStyle w:val="Hyperlink"/>
            <w:noProof/>
          </w:rPr>
          <w:t xml:space="preserve">Figure 17 </w:t>
        </w:r>
        <w:r w:rsidR="00CD67FF">
          <w:rPr>
            <w:rStyle w:val="Hyperlink"/>
            <w:noProof/>
          </w:rPr>
          <w:t>Add New Task</w:t>
        </w:r>
        <w:r w:rsidR="0092620E" w:rsidRPr="00F821CF">
          <w:rPr>
            <w:rStyle w:val="Hyperlink"/>
            <w:noProof/>
          </w:rPr>
          <w:t xml:space="preserve"> Use Case model</w:t>
        </w:r>
        <w:r w:rsidR="0092620E">
          <w:rPr>
            <w:noProof/>
            <w:webHidden/>
          </w:rPr>
          <w:tab/>
        </w:r>
        <w:r>
          <w:rPr>
            <w:noProof/>
            <w:webHidden/>
          </w:rPr>
          <w:fldChar w:fldCharType="begin"/>
        </w:r>
        <w:r w:rsidR="0092620E">
          <w:rPr>
            <w:noProof/>
            <w:webHidden/>
          </w:rPr>
          <w:instrText xml:space="preserve"> PAGEREF _Toc286136524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25" w:history="1">
        <w:r w:rsidR="0092620E" w:rsidRPr="00F821CF">
          <w:rPr>
            <w:rStyle w:val="Hyperlink"/>
            <w:noProof/>
          </w:rPr>
          <w:t xml:space="preserve">Figure 18 </w:t>
        </w:r>
        <w:r w:rsidR="004A7558">
          <w:rPr>
            <w:rStyle w:val="Hyperlink"/>
            <w:noProof/>
          </w:rPr>
          <w:t>Filter Dashboard</w:t>
        </w:r>
        <w:r w:rsidR="0092620E" w:rsidRPr="00F821CF">
          <w:rPr>
            <w:rStyle w:val="Hyperlink"/>
            <w:noProof/>
          </w:rPr>
          <w:t xml:space="preserve"> Use Case model</w:t>
        </w:r>
        <w:r w:rsidR="0092620E">
          <w:rPr>
            <w:noProof/>
            <w:webHidden/>
          </w:rPr>
          <w:tab/>
        </w:r>
        <w:r>
          <w:rPr>
            <w:noProof/>
            <w:webHidden/>
          </w:rPr>
          <w:fldChar w:fldCharType="begin"/>
        </w:r>
        <w:r w:rsidR="0092620E">
          <w:rPr>
            <w:noProof/>
            <w:webHidden/>
          </w:rPr>
          <w:instrText xml:space="preserve"> PAGEREF _Toc286136525 \h </w:instrText>
        </w:r>
        <w:r>
          <w:rPr>
            <w:noProof/>
            <w:webHidden/>
          </w:rPr>
        </w:r>
        <w:r>
          <w:rPr>
            <w:noProof/>
            <w:webHidden/>
          </w:rPr>
          <w:fldChar w:fldCharType="separate"/>
        </w:r>
        <w:r w:rsidR="006E1DB2">
          <w:rPr>
            <w:noProof/>
            <w:webHidden/>
          </w:rPr>
          <w:t>2</w:t>
        </w:r>
        <w:r>
          <w:rPr>
            <w:noProof/>
            <w:webHidden/>
          </w:rPr>
          <w:fldChar w:fldCharType="end"/>
        </w:r>
      </w:hyperlink>
    </w:p>
    <w:p w:rsidR="00AB4C7B" w:rsidRDefault="00B946C4" w:rsidP="00254B75">
      <w:r>
        <w:fldChar w:fldCharType="end"/>
      </w:r>
    </w:p>
    <w:p w:rsidR="00576533" w:rsidRDefault="00576533" w:rsidP="00254B75"/>
    <w:p w:rsidR="00D161CB" w:rsidRDefault="00D161CB" w:rsidP="00254B75">
      <w:pPr>
        <w:rPr>
          <w:b/>
        </w:rPr>
      </w:pPr>
      <w:r w:rsidRPr="0092620E">
        <w:rPr>
          <w:b/>
        </w:rPr>
        <w:t>List of tables:</w:t>
      </w:r>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r>
        <w:rPr>
          <w:b/>
        </w:rPr>
        <w:fldChar w:fldCharType="begin"/>
      </w:r>
      <w:r w:rsidR="0092620E">
        <w:rPr>
          <w:b/>
        </w:rPr>
        <w:instrText xml:space="preserve"> TOC \h \z \c "Table" </w:instrText>
      </w:r>
      <w:r>
        <w:rPr>
          <w:b/>
        </w:rPr>
        <w:fldChar w:fldCharType="separate"/>
      </w:r>
      <w:hyperlink w:anchor="_Toc286136530" w:history="1">
        <w:r w:rsidR="0092620E" w:rsidRPr="00B71FC1">
          <w:rPr>
            <w:rStyle w:val="Hyperlink"/>
            <w:noProof/>
          </w:rPr>
          <w:t>Table 1 Abbreviations</w:t>
        </w:r>
        <w:r w:rsidR="0092620E">
          <w:rPr>
            <w:noProof/>
            <w:webHidden/>
          </w:rPr>
          <w:tab/>
        </w:r>
        <w:r>
          <w:rPr>
            <w:noProof/>
            <w:webHidden/>
          </w:rPr>
          <w:fldChar w:fldCharType="begin"/>
        </w:r>
        <w:r w:rsidR="0092620E">
          <w:rPr>
            <w:noProof/>
            <w:webHidden/>
          </w:rPr>
          <w:instrText xml:space="preserve"> PAGEREF _Toc286136530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1" w:history="1">
        <w:r w:rsidR="0092620E" w:rsidRPr="00B71FC1">
          <w:rPr>
            <w:rStyle w:val="Hyperlink"/>
            <w:noProof/>
          </w:rPr>
          <w:t>Table 2 Users' attributes</w:t>
        </w:r>
        <w:r w:rsidR="0092620E">
          <w:rPr>
            <w:noProof/>
            <w:webHidden/>
          </w:rPr>
          <w:tab/>
        </w:r>
        <w:r>
          <w:rPr>
            <w:noProof/>
            <w:webHidden/>
          </w:rPr>
          <w:fldChar w:fldCharType="begin"/>
        </w:r>
        <w:r w:rsidR="0092620E">
          <w:rPr>
            <w:noProof/>
            <w:webHidden/>
          </w:rPr>
          <w:instrText xml:space="preserve"> PAGEREF _Toc286136531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2" w:history="1">
        <w:r w:rsidR="0092620E" w:rsidRPr="00B71FC1">
          <w:rPr>
            <w:rStyle w:val="Hyperlink"/>
            <w:noProof/>
          </w:rPr>
          <w:t>Table 3 Items' attributes</w:t>
        </w:r>
        <w:r w:rsidR="0092620E">
          <w:rPr>
            <w:noProof/>
            <w:webHidden/>
          </w:rPr>
          <w:tab/>
        </w:r>
        <w:r>
          <w:rPr>
            <w:noProof/>
            <w:webHidden/>
          </w:rPr>
          <w:fldChar w:fldCharType="begin"/>
        </w:r>
        <w:r w:rsidR="0092620E">
          <w:rPr>
            <w:noProof/>
            <w:webHidden/>
          </w:rPr>
          <w:instrText xml:space="preserve"> PAGEREF _Toc286136532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3" w:history="1">
        <w:r w:rsidR="0092620E" w:rsidRPr="00B71FC1">
          <w:rPr>
            <w:rStyle w:val="Hyperlink"/>
            <w:noProof/>
          </w:rPr>
          <w:t>Table 4 Main functions' actors</w:t>
        </w:r>
        <w:r w:rsidR="0092620E">
          <w:rPr>
            <w:noProof/>
            <w:webHidden/>
          </w:rPr>
          <w:tab/>
        </w:r>
        <w:r>
          <w:rPr>
            <w:noProof/>
            <w:webHidden/>
          </w:rPr>
          <w:fldChar w:fldCharType="begin"/>
        </w:r>
        <w:r w:rsidR="0092620E">
          <w:rPr>
            <w:noProof/>
            <w:webHidden/>
          </w:rPr>
          <w:instrText xml:space="preserve"> PAGEREF _Toc286136533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4" w:history="1">
        <w:r w:rsidR="0092620E" w:rsidRPr="00B71FC1">
          <w:rPr>
            <w:rStyle w:val="Hyperlink"/>
            <w:noProof/>
          </w:rPr>
          <w:t>Table 5 Use cases List</w:t>
        </w:r>
        <w:r w:rsidR="0092620E">
          <w:rPr>
            <w:noProof/>
            <w:webHidden/>
          </w:rPr>
          <w:tab/>
        </w:r>
        <w:r>
          <w:rPr>
            <w:noProof/>
            <w:webHidden/>
          </w:rPr>
          <w:fldChar w:fldCharType="begin"/>
        </w:r>
        <w:r w:rsidR="0092620E">
          <w:rPr>
            <w:noProof/>
            <w:webHidden/>
          </w:rPr>
          <w:instrText xml:space="preserve"> PAGEREF _Toc286136534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5" w:history="1">
        <w:r w:rsidR="0092620E" w:rsidRPr="00B71FC1">
          <w:rPr>
            <w:rStyle w:val="Hyperlink"/>
            <w:noProof/>
          </w:rPr>
          <w:t>Table 6 Log-in scenario</w:t>
        </w:r>
        <w:r w:rsidR="0092620E">
          <w:rPr>
            <w:noProof/>
            <w:webHidden/>
          </w:rPr>
          <w:tab/>
        </w:r>
        <w:r>
          <w:rPr>
            <w:noProof/>
            <w:webHidden/>
          </w:rPr>
          <w:fldChar w:fldCharType="begin"/>
        </w:r>
        <w:r w:rsidR="0092620E">
          <w:rPr>
            <w:noProof/>
            <w:webHidden/>
          </w:rPr>
          <w:instrText xml:space="preserve"> PAGEREF _Toc286136535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6" w:history="1">
        <w:r w:rsidR="0092620E" w:rsidRPr="00B71FC1">
          <w:rPr>
            <w:rStyle w:val="Hyperlink"/>
            <w:noProof/>
          </w:rPr>
          <w:t>Table 7 Log-out scenario</w:t>
        </w:r>
        <w:r w:rsidR="0092620E">
          <w:rPr>
            <w:noProof/>
            <w:webHidden/>
          </w:rPr>
          <w:tab/>
        </w:r>
        <w:r>
          <w:rPr>
            <w:noProof/>
            <w:webHidden/>
          </w:rPr>
          <w:fldChar w:fldCharType="begin"/>
        </w:r>
        <w:r w:rsidR="0092620E">
          <w:rPr>
            <w:noProof/>
            <w:webHidden/>
          </w:rPr>
          <w:instrText xml:space="preserve"> PAGEREF _Toc286136536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7" w:history="1">
        <w:r w:rsidR="0092620E" w:rsidRPr="00B71FC1">
          <w:rPr>
            <w:rStyle w:val="Hyperlink"/>
            <w:noProof/>
          </w:rPr>
          <w:t>Table 8 Monitor current level scenario</w:t>
        </w:r>
        <w:r w:rsidR="0092620E">
          <w:rPr>
            <w:noProof/>
            <w:webHidden/>
          </w:rPr>
          <w:tab/>
        </w:r>
        <w:r>
          <w:rPr>
            <w:noProof/>
            <w:webHidden/>
          </w:rPr>
          <w:fldChar w:fldCharType="begin"/>
        </w:r>
        <w:r w:rsidR="0092620E">
          <w:rPr>
            <w:noProof/>
            <w:webHidden/>
          </w:rPr>
          <w:instrText xml:space="preserve"> PAGEREF _Toc286136537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8" w:history="1">
        <w:r w:rsidR="0092620E" w:rsidRPr="00B71FC1">
          <w:rPr>
            <w:rStyle w:val="Hyperlink"/>
            <w:noProof/>
          </w:rPr>
          <w:t xml:space="preserve">Table 9 </w:t>
        </w:r>
        <w:r w:rsidR="00CD67FF">
          <w:rPr>
            <w:rStyle w:val="Hyperlink"/>
            <w:noProof/>
          </w:rPr>
          <w:t>Filter Task</w:t>
        </w:r>
        <w:r w:rsidR="0092620E" w:rsidRPr="00B71FC1">
          <w:rPr>
            <w:rStyle w:val="Hyperlink"/>
            <w:noProof/>
          </w:rPr>
          <w:t xml:space="preserve"> scenario</w:t>
        </w:r>
        <w:r w:rsidR="0092620E">
          <w:rPr>
            <w:noProof/>
            <w:webHidden/>
          </w:rPr>
          <w:tab/>
        </w:r>
        <w:r>
          <w:rPr>
            <w:noProof/>
            <w:webHidden/>
          </w:rPr>
          <w:fldChar w:fldCharType="begin"/>
        </w:r>
        <w:r w:rsidR="0092620E">
          <w:rPr>
            <w:noProof/>
            <w:webHidden/>
          </w:rPr>
          <w:instrText xml:space="preserve"> PAGEREF _Toc286136538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39" w:history="1">
        <w:r w:rsidR="0092620E" w:rsidRPr="00B71FC1">
          <w:rPr>
            <w:rStyle w:val="Hyperlink"/>
            <w:noProof/>
          </w:rPr>
          <w:t xml:space="preserve">Table 10 </w:t>
        </w:r>
        <w:r w:rsidR="00CD67FF">
          <w:rPr>
            <w:rStyle w:val="Hyperlink"/>
            <w:noProof/>
          </w:rPr>
          <w:t>Add New Task</w:t>
        </w:r>
        <w:r w:rsidR="0092620E" w:rsidRPr="00B71FC1">
          <w:rPr>
            <w:rStyle w:val="Hyperlink"/>
            <w:noProof/>
          </w:rPr>
          <w:t xml:space="preserve"> scenario</w:t>
        </w:r>
        <w:r w:rsidR="0092620E">
          <w:rPr>
            <w:noProof/>
            <w:webHidden/>
          </w:rPr>
          <w:tab/>
        </w:r>
        <w:r>
          <w:rPr>
            <w:noProof/>
            <w:webHidden/>
          </w:rPr>
          <w:fldChar w:fldCharType="begin"/>
        </w:r>
        <w:r w:rsidR="0092620E">
          <w:rPr>
            <w:noProof/>
            <w:webHidden/>
          </w:rPr>
          <w:instrText xml:space="preserve"> PAGEREF _Toc286136539 \h </w:instrText>
        </w:r>
        <w:r>
          <w:rPr>
            <w:noProof/>
            <w:webHidden/>
          </w:rPr>
        </w:r>
        <w:r>
          <w:rPr>
            <w:noProof/>
            <w:webHidden/>
          </w:rPr>
          <w:fldChar w:fldCharType="separate"/>
        </w:r>
        <w:r w:rsidR="006E1DB2">
          <w:rPr>
            <w:noProof/>
            <w:webHidden/>
          </w:rPr>
          <w:t>2</w:t>
        </w:r>
        <w:r>
          <w:rPr>
            <w:noProof/>
            <w:webHidden/>
          </w:rPr>
          <w:fldChar w:fldCharType="end"/>
        </w:r>
      </w:hyperlink>
    </w:p>
    <w:p w:rsidR="0092620E" w:rsidRDefault="00B946C4">
      <w:pPr>
        <w:pStyle w:val="TableofFigures"/>
        <w:tabs>
          <w:tab w:val="right" w:leader="dot" w:pos="8990"/>
        </w:tabs>
        <w:rPr>
          <w:rFonts w:asciiTheme="minorHAnsi" w:eastAsiaTheme="minorEastAsia" w:hAnsiTheme="minorHAnsi" w:cstheme="minorBidi"/>
          <w:noProof/>
          <w:sz w:val="22"/>
          <w:szCs w:val="22"/>
          <w:lang w:val="en-US" w:eastAsia="ja-JP"/>
        </w:rPr>
      </w:pPr>
      <w:hyperlink w:anchor="_Toc286136540" w:history="1">
        <w:r w:rsidR="0092620E" w:rsidRPr="00B71FC1">
          <w:rPr>
            <w:rStyle w:val="Hyperlink"/>
            <w:noProof/>
          </w:rPr>
          <w:t xml:space="preserve">Table 11 </w:t>
        </w:r>
        <w:r w:rsidR="004A7558">
          <w:rPr>
            <w:rStyle w:val="Hyperlink"/>
            <w:noProof/>
          </w:rPr>
          <w:t>Filter Dashboard</w:t>
        </w:r>
        <w:r w:rsidR="0092620E" w:rsidRPr="00B71FC1">
          <w:rPr>
            <w:rStyle w:val="Hyperlink"/>
            <w:noProof/>
          </w:rPr>
          <w:t xml:space="preserve"> Scenario</w:t>
        </w:r>
        <w:r w:rsidR="0092620E">
          <w:rPr>
            <w:noProof/>
            <w:webHidden/>
          </w:rPr>
          <w:tab/>
        </w:r>
        <w:r>
          <w:rPr>
            <w:noProof/>
            <w:webHidden/>
          </w:rPr>
          <w:fldChar w:fldCharType="begin"/>
        </w:r>
        <w:r w:rsidR="0092620E">
          <w:rPr>
            <w:noProof/>
            <w:webHidden/>
          </w:rPr>
          <w:instrText xml:space="preserve"> PAGEREF _Toc286136540 \h </w:instrText>
        </w:r>
        <w:r>
          <w:rPr>
            <w:noProof/>
            <w:webHidden/>
          </w:rPr>
        </w:r>
        <w:r>
          <w:rPr>
            <w:noProof/>
            <w:webHidden/>
          </w:rPr>
          <w:fldChar w:fldCharType="separate"/>
        </w:r>
        <w:r w:rsidR="006E1DB2">
          <w:rPr>
            <w:noProof/>
            <w:webHidden/>
          </w:rPr>
          <w:t>2</w:t>
        </w:r>
        <w:r>
          <w:rPr>
            <w:noProof/>
            <w:webHidden/>
          </w:rPr>
          <w:fldChar w:fldCharType="end"/>
        </w:r>
      </w:hyperlink>
    </w:p>
    <w:p w:rsidR="0092620E" w:rsidRPr="0092620E" w:rsidRDefault="00B946C4" w:rsidP="00254B75">
      <w:pPr>
        <w:rPr>
          <w:b/>
        </w:rPr>
      </w:pPr>
      <w:r>
        <w:rPr>
          <w:b/>
        </w:rPr>
        <w:fldChar w:fldCharType="end"/>
      </w:r>
    </w:p>
    <w:p w:rsidR="00576533" w:rsidRPr="00F44FE3" w:rsidRDefault="00576533" w:rsidP="00254B75"/>
    <w:p w:rsidR="00D161CB" w:rsidRPr="003A3D55" w:rsidRDefault="00D161CB" w:rsidP="00254B75"/>
    <w:p w:rsidR="00D85C11" w:rsidRDefault="00D85C11" w:rsidP="00254B75"/>
    <w:sectPr w:rsidR="00D85C11" w:rsidSect="00AD1304">
      <w:headerReference w:type="default" r:id="rId59"/>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45F" w:rsidRDefault="0055745F" w:rsidP="00254B75">
      <w:r>
        <w:separator/>
      </w:r>
    </w:p>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p w:rsidR="0055745F" w:rsidRDefault="0055745F"/>
    <w:p w:rsidR="0055745F" w:rsidRDefault="0055745F"/>
  </w:endnote>
  <w:endnote w:type="continuationSeparator" w:id="1">
    <w:p w:rsidR="0055745F" w:rsidRDefault="0055745F" w:rsidP="00254B75">
      <w:r>
        <w:continuationSeparator/>
      </w:r>
    </w:p>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p w:rsidR="0055745F" w:rsidRDefault="0055745F"/>
    <w:p w:rsidR="0055745F" w:rsidRDefault="0055745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6C" w:rsidRDefault="00EA7A6C" w:rsidP="00254B75">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18221F">
      <w:rPr>
        <w:rStyle w:val="PageNumber"/>
        <w:noProof/>
      </w:rPr>
      <w:t>32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8221F">
      <w:rPr>
        <w:rStyle w:val="PageNumber"/>
        <w:noProof/>
      </w:rPr>
      <w:t>35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45F" w:rsidRDefault="0055745F" w:rsidP="00254B75">
      <w:r>
        <w:separator/>
      </w:r>
    </w:p>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p w:rsidR="0055745F" w:rsidRDefault="0055745F"/>
    <w:p w:rsidR="0055745F" w:rsidRDefault="0055745F"/>
  </w:footnote>
  <w:footnote w:type="continuationSeparator" w:id="1">
    <w:p w:rsidR="0055745F" w:rsidRDefault="0055745F" w:rsidP="00254B75">
      <w:r>
        <w:continuationSeparator/>
      </w:r>
    </w:p>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rsidP="00254B75"/>
    <w:p w:rsidR="0055745F" w:rsidRDefault="0055745F"/>
    <w:p w:rsidR="0055745F" w:rsidRDefault="0055745F"/>
    <w:p w:rsidR="0055745F" w:rsidRDefault="005574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6C" w:rsidRDefault="00EA7A6C" w:rsidP="00254B75">
    <w:pPr>
      <w:pStyle w:val="Header"/>
    </w:pPr>
    <w:r>
      <w:t xml:space="preserve">PMS </w:t>
    </w:r>
    <w:r w:rsidRPr="002744FC">
      <w:t xml:space="preserve"> </w:t>
    </w:r>
    <w:r>
      <w:t>- Software Requirement Specification</w:t>
    </w:r>
    <w:r>
      <w:tab/>
      <w:t>v.1.0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6C" w:rsidRDefault="00EA7A6C" w:rsidP="00254B75">
    <w:pPr>
      <w:pStyle w:val="Header"/>
    </w:pPr>
    <w:r>
      <w:t>Project Management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6C" w:rsidRDefault="00EA7A6C" w:rsidP="00254B75">
    <w:pPr>
      <w:pStyle w:val="Header"/>
    </w:pPr>
    <w:r>
      <w:t>PMS</w:t>
    </w:r>
    <w:r w:rsidRPr="002744FC">
      <w:t>_60163</w:t>
    </w:r>
    <w:r>
      <w:t xml:space="preserve"> - Software Requirement Specification</w:t>
    </w:r>
    <w:r>
      <w:tab/>
      <w:t>v.3.2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0F92"/>
    <w:multiLevelType w:val="hybridMultilevel"/>
    <w:tmpl w:val="D1984106"/>
    <w:lvl w:ilvl="0" w:tplc="FC34E73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8933042"/>
    <w:multiLevelType w:val="hybridMultilevel"/>
    <w:tmpl w:val="5D5267FA"/>
    <w:lvl w:ilvl="0" w:tplc="492EE1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97A3222"/>
    <w:multiLevelType w:val="hybridMultilevel"/>
    <w:tmpl w:val="16922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26F2B"/>
    <w:multiLevelType w:val="hybridMultilevel"/>
    <w:tmpl w:val="DEC6D448"/>
    <w:lvl w:ilvl="0" w:tplc="7E725692">
      <w:start w:val="3"/>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nsid w:val="0D577FD9"/>
    <w:multiLevelType w:val="hybridMultilevel"/>
    <w:tmpl w:val="DF5693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D2426"/>
    <w:multiLevelType w:val="hybridMultilevel"/>
    <w:tmpl w:val="77243BAE"/>
    <w:lvl w:ilvl="0" w:tplc="4EC661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8744B1A"/>
    <w:multiLevelType w:val="hybridMultilevel"/>
    <w:tmpl w:val="D4FA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41476"/>
    <w:multiLevelType w:val="multilevel"/>
    <w:tmpl w:val="98045A3E"/>
    <w:lvl w:ilvl="0">
      <w:start w:val="1"/>
      <w:numFmt w:val="decimal"/>
      <w:lvlText w:val="%1."/>
      <w:lvlJc w:val="left"/>
      <w:pPr>
        <w:ind w:left="360" w:hanging="360"/>
      </w:pPr>
      <w:rPr>
        <w:rFonts w:hint="default"/>
      </w:rPr>
    </w:lvl>
    <w:lvl w:ilvl="1">
      <w:start w:val="8"/>
      <w:numFmt w:val="decimal"/>
      <w:isLgl/>
      <w:lvlText w:val="%1.%2"/>
      <w:lvlJc w:val="left"/>
      <w:pPr>
        <w:ind w:left="1075" w:hanging="528"/>
      </w:pPr>
      <w:rPr>
        <w:rFonts w:hint="default"/>
      </w:rPr>
    </w:lvl>
    <w:lvl w:ilvl="2">
      <w:start w:val="2"/>
      <w:numFmt w:val="decimal"/>
      <w:isLgl/>
      <w:lvlText w:val="%1.%2.%3"/>
      <w:lvlJc w:val="left"/>
      <w:pPr>
        <w:ind w:left="1267" w:hanging="720"/>
      </w:pPr>
      <w:rPr>
        <w:rFonts w:hint="default"/>
      </w:rPr>
    </w:lvl>
    <w:lvl w:ilvl="3">
      <w:start w:val="1"/>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2347" w:hanging="1800"/>
      </w:pPr>
      <w:rPr>
        <w:rFonts w:hint="default"/>
      </w:rPr>
    </w:lvl>
  </w:abstractNum>
  <w:abstractNum w:abstractNumId="8">
    <w:nsid w:val="1F0E0ADF"/>
    <w:multiLevelType w:val="hybridMultilevel"/>
    <w:tmpl w:val="80E8E6B4"/>
    <w:lvl w:ilvl="0" w:tplc="92626808">
      <w:start w:val="1"/>
      <w:numFmt w:val="decimal"/>
      <w:lvlText w:val="%1."/>
      <w:lvlJc w:val="left"/>
      <w:pPr>
        <w:ind w:left="1571" w:hanging="360"/>
      </w:pPr>
    </w:lvl>
    <w:lvl w:ilvl="1" w:tplc="6A781088" w:tentative="1">
      <w:start w:val="1"/>
      <w:numFmt w:val="lowerLetter"/>
      <w:lvlText w:val="%2."/>
      <w:lvlJc w:val="left"/>
      <w:pPr>
        <w:ind w:left="2291" w:hanging="360"/>
      </w:pPr>
    </w:lvl>
    <w:lvl w:ilvl="2" w:tplc="8A541AE6" w:tentative="1">
      <w:start w:val="1"/>
      <w:numFmt w:val="lowerRoman"/>
      <w:lvlText w:val="%3."/>
      <w:lvlJc w:val="right"/>
      <w:pPr>
        <w:ind w:left="3011" w:hanging="180"/>
      </w:pPr>
    </w:lvl>
    <w:lvl w:ilvl="3" w:tplc="31586E68" w:tentative="1">
      <w:start w:val="1"/>
      <w:numFmt w:val="decimal"/>
      <w:lvlText w:val="%4."/>
      <w:lvlJc w:val="left"/>
      <w:pPr>
        <w:ind w:left="3731" w:hanging="360"/>
      </w:pPr>
    </w:lvl>
    <w:lvl w:ilvl="4" w:tplc="FB62921E" w:tentative="1">
      <w:start w:val="1"/>
      <w:numFmt w:val="lowerLetter"/>
      <w:lvlText w:val="%5."/>
      <w:lvlJc w:val="left"/>
      <w:pPr>
        <w:ind w:left="4451" w:hanging="360"/>
      </w:pPr>
    </w:lvl>
    <w:lvl w:ilvl="5" w:tplc="25E07D38" w:tentative="1">
      <w:start w:val="1"/>
      <w:numFmt w:val="lowerRoman"/>
      <w:lvlText w:val="%6."/>
      <w:lvlJc w:val="right"/>
      <w:pPr>
        <w:ind w:left="5171" w:hanging="180"/>
      </w:pPr>
    </w:lvl>
    <w:lvl w:ilvl="6" w:tplc="36164B80" w:tentative="1">
      <w:start w:val="1"/>
      <w:numFmt w:val="decimal"/>
      <w:lvlText w:val="%7."/>
      <w:lvlJc w:val="left"/>
      <w:pPr>
        <w:ind w:left="5891" w:hanging="360"/>
      </w:pPr>
    </w:lvl>
    <w:lvl w:ilvl="7" w:tplc="EF24C70E" w:tentative="1">
      <w:start w:val="1"/>
      <w:numFmt w:val="lowerLetter"/>
      <w:lvlText w:val="%8."/>
      <w:lvlJc w:val="left"/>
      <w:pPr>
        <w:ind w:left="6611" w:hanging="360"/>
      </w:pPr>
    </w:lvl>
    <w:lvl w:ilvl="8" w:tplc="E43206E8" w:tentative="1">
      <w:start w:val="1"/>
      <w:numFmt w:val="lowerRoman"/>
      <w:lvlText w:val="%9."/>
      <w:lvlJc w:val="right"/>
      <w:pPr>
        <w:ind w:left="7331" w:hanging="180"/>
      </w:pPr>
    </w:lvl>
  </w:abstractNum>
  <w:abstractNum w:abstractNumId="9">
    <w:nsid w:val="24EC1C7C"/>
    <w:multiLevelType w:val="hybridMultilevel"/>
    <w:tmpl w:val="F44A41BE"/>
    <w:lvl w:ilvl="0" w:tplc="4CAE464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50D1F62"/>
    <w:multiLevelType w:val="hybridMultilevel"/>
    <w:tmpl w:val="80E8E6B4"/>
    <w:lvl w:ilvl="0" w:tplc="76D43E62">
      <w:start w:val="1"/>
      <w:numFmt w:val="decimal"/>
      <w:lvlText w:val="%1."/>
      <w:lvlJc w:val="left"/>
      <w:pPr>
        <w:ind w:left="1571" w:hanging="360"/>
      </w:pPr>
    </w:lvl>
    <w:lvl w:ilvl="1" w:tplc="A90CB4AC" w:tentative="1">
      <w:start w:val="1"/>
      <w:numFmt w:val="lowerLetter"/>
      <w:lvlText w:val="%2."/>
      <w:lvlJc w:val="left"/>
      <w:pPr>
        <w:ind w:left="2291" w:hanging="360"/>
      </w:pPr>
    </w:lvl>
    <w:lvl w:ilvl="2" w:tplc="DC240958" w:tentative="1">
      <w:start w:val="1"/>
      <w:numFmt w:val="lowerRoman"/>
      <w:lvlText w:val="%3."/>
      <w:lvlJc w:val="right"/>
      <w:pPr>
        <w:ind w:left="3011" w:hanging="180"/>
      </w:pPr>
    </w:lvl>
    <w:lvl w:ilvl="3" w:tplc="B058BAB4" w:tentative="1">
      <w:start w:val="1"/>
      <w:numFmt w:val="decimal"/>
      <w:lvlText w:val="%4."/>
      <w:lvlJc w:val="left"/>
      <w:pPr>
        <w:ind w:left="3731" w:hanging="360"/>
      </w:pPr>
    </w:lvl>
    <w:lvl w:ilvl="4" w:tplc="FF0649FA" w:tentative="1">
      <w:start w:val="1"/>
      <w:numFmt w:val="lowerLetter"/>
      <w:lvlText w:val="%5."/>
      <w:lvlJc w:val="left"/>
      <w:pPr>
        <w:ind w:left="4451" w:hanging="360"/>
      </w:pPr>
    </w:lvl>
    <w:lvl w:ilvl="5" w:tplc="6F94DDAE" w:tentative="1">
      <w:start w:val="1"/>
      <w:numFmt w:val="lowerRoman"/>
      <w:lvlText w:val="%6."/>
      <w:lvlJc w:val="right"/>
      <w:pPr>
        <w:ind w:left="5171" w:hanging="180"/>
      </w:pPr>
    </w:lvl>
    <w:lvl w:ilvl="6" w:tplc="ED30EFAE" w:tentative="1">
      <w:start w:val="1"/>
      <w:numFmt w:val="decimal"/>
      <w:lvlText w:val="%7."/>
      <w:lvlJc w:val="left"/>
      <w:pPr>
        <w:ind w:left="5891" w:hanging="360"/>
      </w:pPr>
    </w:lvl>
    <w:lvl w:ilvl="7" w:tplc="6F94021A" w:tentative="1">
      <w:start w:val="1"/>
      <w:numFmt w:val="lowerLetter"/>
      <w:lvlText w:val="%8."/>
      <w:lvlJc w:val="left"/>
      <w:pPr>
        <w:ind w:left="6611" w:hanging="360"/>
      </w:pPr>
    </w:lvl>
    <w:lvl w:ilvl="8" w:tplc="D682E2E0" w:tentative="1">
      <w:start w:val="1"/>
      <w:numFmt w:val="lowerRoman"/>
      <w:lvlText w:val="%9."/>
      <w:lvlJc w:val="right"/>
      <w:pPr>
        <w:ind w:left="7331" w:hanging="180"/>
      </w:pPr>
    </w:lvl>
  </w:abstractNum>
  <w:abstractNum w:abstractNumId="11">
    <w:nsid w:val="28016DE4"/>
    <w:multiLevelType w:val="multilevel"/>
    <w:tmpl w:val="0A6ADAC2"/>
    <w:lvl w:ilvl="0">
      <w:start w:val="7"/>
      <w:numFmt w:val="decimal"/>
      <w:lvlText w:val="%1"/>
      <w:lvlJc w:val="left"/>
      <w:pPr>
        <w:ind w:left="525" w:hanging="52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CAB5E88"/>
    <w:multiLevelType w:val="hybridMultilevel"/>
    <w:tmpl w:val="BD1A0FC2"/>
    <w:lvl w:ilvl="0" w:tplc="C05E5FE2">
      <w:start w:val="3"/>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32FA6E51"/>
    <w:multiLevelType w:val="hybridMultilevel"/>
    <w:tmpl w:val="BE08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C052C"/>
    <w:multiLevelType w:val="multilevel"/>
    <w:tmpl w:val="A942FDE8"/>
    <w:lvl w:ilvl="0">
      <w:start w:val="7"/>
      <w:numFmt w:val="decimal"/>
      <w:lvlText w:val="%1"/>
      <w:lvlJc w:val="left"/>
      <w:pPr>
        <w:ind w:left="735" w:hanging="735"/>
      </w:pPr>
      <w:rPr>
        <w:rFonts w:hint="default"/>
      </w:rPr>
    </w:lvl>
    <w:lvl w:ilvl="1">
      <w:start w:val="10"/>
      <w:numFmt w:val="decimal"/>
      <w:lvlText w:val="%1.%2"/>
      <w:lvlJc w:val="left"/>
      <w:pPr>
        <w:ind w:left="1455"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3B602112"/>
    <w:multiLevelType w:val="hybridMultilevel"/>
    <w:tmpl w:val="16B2FBB2"/>
    <w:lvl w:ilvl="0" w:tplc="F09882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D6173A4"/>
    <w:multiLevelType w:val="hybridMultilevel"/>
    <w:tmpl w:val="6E308B38"/>
    <w:lvl w:ilvl="0" w:tplc="54CA38D6">
      <w:start w:val="1"/>
      <w:numFmt w:val="bullet"/>
      <w:lvlText w:val=""/>
      <w:lvlJc w:val="left"/>
      <w:pPr>
        <w:tabs>
          <w:tab w:val="num" w:pos="1483"/>
        </w:tabs>
        <w:ind w:left="1483" w:hanging="360"/>
      </w:pPr>
      <w:rPr>
        <w:rFonts w:ascii="Symbol" w:hAnsi="Symbol" w:hint="default"/>
      </w:rPr>
    </w:lvl>
    <w:lvl w:ilvl="1" w:tplc="C6121790" w:tentative="1">
      <w:start w:val="1"/>
      <w:numFmt w:val="bullet"/>
      <w:lvlText w:val="o"/>
      <w:lvlJc w:val="left"/>
      <w:pPr>
        <w:tabs>
          <w:tab w:val="num" w:pos="2203"/>
        </w:tabs>
        <w:ind w:left="2203" w:hanging="360"/>
      </w:pPr>
      <w:rPr>
        <w:rFonts w:ascii="Courier New" w:hAnsi="Courier New" w:hint="default"/>
      </w:rPr>
    </w:lvl>
    <w:lvl w:ilvl="2" w:tplc="54000096" w:tentative="1">
      <w:start w:val="1"/>
      <w:numFmt w:val="bullet"/>
      <w:lvlText w:val=""/>
      <w:lvlJc w:val="left"/>
      <w:pPr>
        <w:tabs>
          <w:tab w:val="num" w:pos="2923"/>
        </w:tabs>
        <w:ind w:left="2923" w:hanging="360"/>
      </w:pPr>
      <w:rPr>
        <w:rFonts w:ascii="Wingdings" w:hAnsi="Wingdings" w:hint="default"/>
      </w:rPr>
    </w:lvl>
    <w:lvl w:ilvl="3" w:tplc="D098E0CC" w:tentative="1">
      <w:start w:val="1"/>
      <w:numFmt w:val="bullet"/>
      <w:lvlText w:val=""/>
      <w:lvlJc w:val="left"/>
      <w:pPr>
        <w:tabs>
          <w:tab w:val="num" w:pos="3643"/>
        </w:tabs>
        <w:ind w:left="3643" w:hanging="360"/>
      </w:pPr>
      <w:rPr>
        <w:rFonts w:ascii="Symbol" w:hAnsi="Symbol" w:hint="default"/>
      </w:rPr>
    </w:lvl>
    <w:lvl w:ilvl="4" w:tplc="8C90F52A" w:tentative="1">
      <w:start w:val="1"/>
      <w:numFmt w:val="bullet"/>
      <w:lvlText w:val="o"/>
      <w:lvlJc w:val="left"/>
      <w:pPr>
        <w:tabs>
          <w:tab w:val="num" w:pos="4363"/>
        </w:tabs>
        <w:ind w:left="4363" w:hanging="360"/>
      </w:pPr>
      <w:rPr>
        <w:rFonts w:ascii="Courier New" w:hAnsi="Courier New" w:hint="default"/>
      </w:rPr>
    </w:lvl>
    <w:lvl w:ilvl="5" w:tplc="F0301300" w:tentative="1">
      <w:start w:val="1"/>
      <w:numFmt w:val="bullet"/>
      <w:lvlText w:val=""/>
      <w:lvlJc w:val="left"/>
      <w:pPr>
        <w:tabs>
          <w:tab w:val="num" w:pos="5083"/>
        </w:tabs>
        <w:ind w:left="5083" w:hanging="360"/>
      </w:pPr>
      <w:rPr>
        <w:rFonts w:ascii="Wingdings" w:hAnsi="Wingdings" w:hint="default"/>
      </w:rPr>
    </w:lvl>
    <w:lvl w:ilvl="6" w:tplc="63984A80" w:tentative="1">
      <w:start w:val="1"/>
      <w:numFmt w:val="bullet"/>
      <w:lvlText w:val=""/>
      <w:lvlJc w:val="left"/>
      <w:pPr>
        <w:tabs>
          <w:tab w:val="num" w:pos="5803"/>
        </w:tabs>
        <w:ind w:left="5803" w:hanging="360"/>
      </w:pPr>
      <w:rPr>
        <w:rFonts w:ascii="Symbol" w:hAnsi="Symbol" w:hint="default"/>
      </w:rPr>
    </w:lvl>
    <w:lvl w:ilvl="7" w:tplc="6E5EACCC" w:tentative="1">
      <w:start w:val="1"/>
      <w:numFmt w:val="bullet"/>
      <w:lvlText w:val="o"/>
      <w:lvlJc w:val="left"/>
      <w:pPr>
        <w:tabs>
          <w:tab w:val="num" w:pos="6523"/>
        </w:tabs>
        <w:ind w:left="6523" w:hanging="360"/>
      </w:pPr>
      <w:rPr>
        <w:rFonts w:ascii="Courier New" w:hAnsi="Courier New" w:hint="default"/>
      </w:rPr>
    </w:lvl>
    <w:lvl w:ilvl="8" w:tplc="9C6A2E70" w:tentative="1">
      <w:start w:val="1"/>
      <w:numFmt w:val="bullet"/>
      <w:lvlText w:val=""/>
      <w:lvlJc w:val="left"/>
      <w:pPr>
        <w:tabs>
          <w:tab w:val="num" w:pos="7243"/>
        </w:tabs>
        <w:ind w:left="7243" w:hanging="360"/>
      </w:pPr>
      <w:rPr>
        <w:rFonts w:ascii="Wingdings" w:hAnsi="Wingdings" w:hint="default"/>
      </w:rPr>
    </w:lvl>
  </w:abstractNum>
  <w:abstractNum w:abstractNumId="17">
    <w:nsid w:val="3DA408AD"/>
    <w:multiLevelType w:val="hybridMultilevel"/>
    <w:tmpl w:val="BE08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B01564"/>
    <w:multiLevelType w:val="hybridMultilevel"/>
    <w:tmpl w:val="4E86EDB2"/>
    <w:lvl w:ilvl="0" w:tplc="C8C612E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3FF611B6"/>
    <w:multiLevelType w:val="hybridMultilevel"/>
    <w:tmpl w:val="704E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4821E1"/>
    <w:multiLevelType w:val="multilevel"/>
    <w:tmpl w:val="32BE31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1">
    <w:nsid w:val="4C7B5A04"/>
    <w:multiLevelType w:val="hybridMultilevel"/>
    <w:tmpl w:val="1346DECE"/>
    <w:lvl w:ilvl="0" w:tplc="64A0BCF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D824727"/>
    <w:multiLevelType w:val="hybridMultilevel"/>
    <w:tmpl w:val="F300D452"/>
    <w:lvl w:ilvl="0" w:tplc="C5A6FD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4F7758DE"/>
    <w:multiLevelType w:val="hybridMultilevel"/>
    <w:tmpl w:val="D72E971C"/>
    <w:lvl w:ilvl="0" w:tplc="E216E19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24">
    <w:nsid w:val="522801DB"/>
    <w:multiLevelType w:val="multilevel"/>
    <w:tmpl w:val="A942FDE8"/>
    <w:lvl w:ilvl="0">
      <w:start w:val="7"/>
      <w:numFmt w:val="decimal"/>
      <w:lvlText w:val="%1"/>
      <w:lvlJc w:val="left"/>
      <w:pPr>
        <w:ind w:left="735" w:hanging="735"/>
      </w:pPr>
      <w:rPr>
        <w:rFonts w:hint="default"/>
      </w:rPr>
    </w:lvl>
    <w:lvl w:ilvl="1">
      <w:start w:val="10"/>
      <w:numFmt w:val="decimal"/>
      <w:lvlText w:val="%1.%2"/>
      <w:lvlJc w:val="left"/>
      <w:pPr>
        <w:ind w:left="1455"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5">
    <w:nsid w:val="52CE605C"/>
    <w:multiLevelType w:val="hybridMultilevel"/>
    <w:tmpl w:val="06ECD5B6"/>
    <w:lvl w:ilvl="0" w:tplc="66AE97A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6">
    <w:nsid w:val="5D4973C3"/>
    <w:multiLevelType w:val="hybridMultilevel"/>
    <w:tmpl w:val="C9F8B896"/>
    <w:lvl w:ilvl="0" w:tplc="4CAE46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1A303E8"/>
    <w:multiLevelType w:val="hybridMultilevel"/>
    <w:tmpl w:val="08AE3762"/>
    <w:lvl w:ilvl="0" w:tplc="A860E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F76937"/>
    <w:multiLevelType w:val="hybridMultilevel"/>
    <w:tmpl w:val="C9F8B896"/>
    <w:lvl w:ilvl="0" w:tplc="4CAE46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3F5755F"/>
    <w:multiLevelType w:val="hybridMultilevel"/>
    <w:tmpl w:val="F44A41BE"/>
    <w:lvl w:ilvl="0" w:tplc="4CAE464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67CE1A7D"/>
    <w:multiLevelType w:val="hybridMultilevel"/>
    <w:tmpl w:val="77243BAE"/>
    <w:lvl w:ilvl="0" w:tplc="4EC661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C350791"/>
    <w:multiLevelType w:val="hybridMultilevel"/>
    <w:tmpl w:val="C9F8B896"/>
    <w:lvl w:ilvl="0" w:tplc="4CAE46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3BA0669"/>
    <w:multiLevelType w:val="hybridMultilevel"/>
    <w:tmpl w:val="D37E2616"/>
    <w:lvl w:ilvl="0" w:tplc="82B28E70">
      <w:start w:val="1"/>
      <w:numFmt w:val="decimal"/>
      <w:lvlText w:val="%1."/>
      <w:lvlJc w:val="left"/>
      <w:pPr>
        <w:ind w:left="2514" w:hanging="360"/>
      </w:pPr>
      <w:rPr>
        <w:rFonts w:hint="default"/>
      </w:rPr>
    </w:lvl>
    <w:lvl w:ilvl="1" w:tplc="04090019">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33">
    <w:nsid w:val="745530FB"/>
    <w:multiLevelType w:val="hybridMultilevel"/>
    <w:tmpl w:val="F370CF1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A8231C"/>
    <w:multiLevelType w:val="hybridMultilevel"/>
    <w:tmpl w:val="5D5267FA"/>
    <w:lvl w:ilvl="0" w:tplc="492EE1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83B47F6"/>
    <w:multiLevelType w:val="hybridMultilevel"/>
    <w:tmpl w:val="E6EEC282"/>
    <w:lvl w:ilvl="0" w:tplc="73AE5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A04947"/>
    <w:multiLevelType w:val="multilevel"/>
    <w:tmpl w:val="C5AAC5CC"/>
    <w:lvl w:ilvl="0">
      <w:start w:val="7"/>
      <w:numFmt w:val="decimal"/>
      <w:lvlText w:val="%1"/>
      <w:lvlJc w:val="left"/>
      <w:pPr>
        <w:ind w:left="525" w:hanging="525"/>
      </w:pPr>
      <w:rPr>
        <w:rFonts w:hint="default"/>
      </w:rPr>
    </w:lvl>
    <w:lvl w:ilvl="1">
      <w:start w:val="6"/>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num w:numId="1">
    <w:abstractNumId w:val="20"/>
  </w:num>
  <w:num w:numId="2">
    <w:abstractNumId w:val="16"/>
  </w:num>
  <w:num w:numId="3">
    <w:abstractNumId w:val="8"/>
  </w:num>
  <w:num w:numId="4">
    <w:abstractNumId w:val="2"/>
  </w:num>
  <w:num w:numId="5">
    <w:abstractNumId w:val="10"/>
  </w:num>
  <w:num w:numId="6">
    <w:abstractNumId w:val="23"/>
  </w:num>
  <w:num w:numId="7">
    <w:abstractNumId w:val="29"/>
  </w:num>
  <w:num w:numId="8">
    <w:abstractNumId w:val="9"/>
  </w:num>
  <w:num w:numId="9">
    <w:abstractNumId w:val="31"/>
  </w:num>
  <w:num w:numId="10">
    <w:abstractNumId w:val="32"/>
  </w:num>
  <w:num w:numId="11">
    <w:abstractNumId w:val="28"/>
  </w:num>
  <w:num w:numId="12">
    <w:abstractNumId w:val="26"/>
  </w:num>
  <w:num w:numId="13">
    <w:abstractNumId w:val="35"/>
  </w:num>
  <w:num w:numId="14">
    <w:abstractNumId w:val="15"/>
  </w:num>
  <w:num w:numId="15">
    <w:abstractNumId w:val="34"/>
  </w:num>
  <w:num w:numId="16">
    <w:abstractNumId w:val="5"/>
  </w:num>
  <w:num w:numId="17">
    <w:abstractNumId w:val="0"/>
  </w:num>
  <w:num w:numId="18">
    <w:abstractNumId w:val="25"/>
  </w:num>
  <w:num w:numId="19">
    <w:abstractNumId w:val="12"/>
  </w:num>
  <w:num w:numId="20">
    <w:abstractNumId w:val="20"/>
    <w:lvlOverride w:ilvl="0">
      <w:startOverride w:val="2"/>
    </w:lvlOverride>
    <w:lvlOverride w:ilvl="1">
      <w:startOverride w:val="1"/>
    </w:lvlOverride>
  </w:num>
  <w:num w:numId="21">
    <w:abstractNumId w:val="20"/>
    <w:lvlOverride w:ilvl="0">
      <w:startOverride w:val="2"/>
    </w:lvlOverride>
    <w:lvlOverride w:ilvl="1">
      <w:startOverride w:val="1"/>
    </w:lvlOverride>
  </w:num>
  <w:num w:numId="22">
    <w:abstractNumId w:val="20"/>
    <w:lvlOverride w:ilvl="0">
      <w:startOverride w:val="2"/>
    </w:lvlOverride>
    <w:lvlOverride w:ilvl="1">
      <w:startOverride w:val="1"/>
    </w:lvlOverride>
  </w:num>
  <w:num w:numId="23">
    <w:abstractNumId w:val="20"/>
    <w:lvlOverride w:ilvl="0">
      <w:startOverride w:val="2"/>
    </w:lvlOverride>
    <w:lvlOverride w:ilvl="1">
      <w:startOverride w:val="1"/>
    </w:lvlOverride>
  </w:num>
  <w:num w:numId="24">
    <w:abstractNumId w:val="20"/>
    <w:lvlOverride w:ilvl="0">
      <w:startOverride w:val="2"/>
    </w:lvlOverride>
    <w:lvlOverride w:ilvl="1">
      <w:startOverride w:val="1"/>
    </w:lvlOverride>
  </w:num>
  <w:num w:numId="25">
    <w:abstractNumId w:val="20"/>
    <w:lvlOverride w:ilvl="0">
      <w:startOverride w:val="2"/>
    </w:lvlOverride>
    <w:lvlOverride w:ilvl="1">
      <w:startOverride w:val="1"/>
    </w:lvlOverride>
  </w:num>
  <w:num w:numId="26">
    <w:abstractNumId w:val="20"/>
    <w:lvlOverride w:ilvl="0">
      <w:startOverride w:val="2"/>
    </w:lvlOverride>
    <w:lvlOverride w:ilvl="1">
      <w:startOverride w:val="1"/>
    </w:lvlOverride>
  </w:num>
  <w:num w:numId="27">
    <w:abstractNumId w:val="3"/>
  </w:num>
  <w:num w:numId="28">
    <w:abstractNumId w:val="7"/>
  </w:num>
  <w:num w:numId="29">
    <w:abstractNumId w:val="20"/>
    <w:lvlOverride w:ilvl="0">
      <w:startOverride w:val="8"/>
    </w:lvlOverride>
  </w:num>
  <w:num w:numId="30">
    <w:abstractNumId w:val="7"/>
    <w:lvlOverride w:ilvl="0">
      <w:startOverride w:val="8"/>
    </w:lvlOverride>
    <w:lvlOverride w:ilvl="1">
      <w:startOverride w:val="8"/>
    </w:lvlOverride>
    <w:lvlOverride w:ilvl="2">
      <w:startOverride w:val="2"/>
    </w:lvlOverride>
  </w:num>
  <w:num w:numId="31">
    <w:abstractNumId w:val="1"/>
  </w:num>
  <w:num w:numId="32">
    <w:abstractNumId w:val="30"/>
  </w:num>
  <w:num w:numId="33">
    <w:abstractNumId w:val="7"/>
    <w:lvlOverride w:ilvl="0">
      <w:startOverride w:val="7"/>
    </w:lvlOverride>
    <w:lvlOverride w:ilvl="1">
      <w:startOverride w:val="3"/>
    </w:lvlOverride>
  </w:num>
  <w:num w:numId="34">
    <w:abstractNumId w:val="7"/>
    <w:lvlOverride w:ilvl="0">
      <w:startOverride w:val="7"/>
    </w:lvlOverride>
    <w:lvlOverride w:ilvl="1">
      <w:startOverride w:val="3"/>
    </w:lvlOverride>
  </w:num>
  <w:num w:numId="35">
    <w:abstractNumId w:val="18"/>
  </w:num>
  <w:num w:numId="36">
    <w:abstractNumId w:val="21"/>
  </w:num>
  <w:num w:numId="37">
    <w:abstractNumId w:val="27"/>
  </w:num>
  <w:num w:numId="38">
    <w:abstractNumId w:val="22"/>
  </w:num>
  <w:num w:numId="39">
    <w:abstractNumId w:val="4"/>
  </w:num>
  <w:num w:numId="40">
    <w:abstractNumId w:val="33"/>
  </w:num>
  <w:num w:numId="41">
    <w:abstractNumId w:val="19"/>
  </w:num>
  <w:num w:numId="42">
    <w:abstractNumId w:val="6"/>
  </w:num>
  <w:num w:numId="43">
    <w:abstractNumId w:val="13"/>
  </w:num>
  <w:num w:numId="44">
    <w:abstractNumId w:val="17"/>
  </w:num>
  <w:num w:numId="45">
    <w:abstractNumId w:val="36"/>
  </w:num>
  <w:num w:numId="46">
    <w:abstractNumId w:val="11"/>
  </w:num>
  <w:num w:numId="47">
    <w:abstractNumId w:val="24"/>
  </w:num>
  <w:num w:numId="4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AU"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4A7558"/>
    <w:rsid w:val="000000F6"/>
    <w:rsid w:val="00006EAF"/>
    <w:rsid w:val="000077CE"/>
    <w:rsid w:val="00010EE7"/>
    <w:rsid w:val="0002155F"/>
    <w:rsid w:val="00021762"/>
    <w:rsid w:val="00023442"/>
    <w:rsid w:val="00023A84"/>
    <w:rsid w:val="00033913"/>
    <w:rsid w:val="0003774A"/>
    <w:rsid w:val="00041720"/>
    <w:rsid w:val="00041B32"/>
    <w:rsid w:val="00044A3D"/>
    <w:rsid w:val="0004624D"/>
    <w:rsid w:val="000472DC"/>
    <w:rsid w:val="00053A9D"/>
    <w:rsid w:val="00053FF1"/>
    <w:rsid w:val="00054690"/>
    <w:rsid w:val="00060675"/>
    <w:rsid w:val="0006387B"/>
    <w:rsid w:val="0006414D"/>
    <w:rsid w:val="000645C8"/>
    <w:rsid w:val="00066CBC"/>
    <w:rsid w:val="000719E4"/>
    <w:rsid w:val="0007575D"/>
    <w:rsid w:val="00075836"/>
    <w:rsid w:val="00076E87"/>
    <w:rsid w:val="00080C14"/>
    <w:rsid w:val="00081B24"/>
    <w:rsid w:val="00083F08"/>
    <w:rsid w:val="00086D66"/>
    <w:rsid w:val="00091BBB"/>
    <w:rsid w:val="00092E5F"/>
    <w:rsid w:val="00093654"/>
    <w:rsid w:val="00095A2F"/>
    <w:rsid w:val="000971D6"/>
    <w:rsid w:val="00097607"/>
    <w:rsid w:val="000A0B23"/>
    <w:rsid w:val="000A259D"/>
    <w:rsid w:val="000A373B"/>
    <w:rsid w:val="000A4283"/>
    <w:rsid w:val="000A5280"/>
    <w:rsid w:val="000A645B"/>
    <w:rsid w:val="000A6CE2"/>
    <w:rsid w:val="000A7F8B"/>
    <w:rsid w:val="000B1095"/>
    <w:rsid w:val="000B2444"/>
    <w:rsid w:val="000B25B5"/>
    <w:rsid w:val="000B31F0"/>
    <w:rsid w:val="000B4E50"/>
    <w:rsid w:val="000B7458"/>
    <w:rsid w:val="000C4464"/>
    <w:rsid w:val="000C46AE"/>
    <w:rsid w:val="000C56B7"/>
    <w:rsid w:val="000C6AD2"/>
    <w:rsid w:val="000D1C3D"/>
    <w:rsid w:val="000D3323"/>
    <w:rsid w:val="000D389C"/>
    <w:rsid w:val="000D3A5B"/>
    <w:rsid w:val="000D43A1"/>
    <w:rsid w:val="000D6D53"/>
    <w:rsid w:val="000D6E69"/>
    <w:rsid w:val="000E4C71"/>
    <w:rsid w:val="000E7029"/>
    <w:rsid w:val="000E7747"/>
    <w:rsid w:val="000F017D"/>
    <w:rsid w:val="000F2481"/>
    <w:rsid w:val="000F60CD"/>
    <w:rsid w:val="00107188"/>
    <w:rsid w:val="0010722A"/>
    <w:rsid w:val="001073E1"/>
    <w:rsid w:val="00110C39"/>
    <w:rsid w:val="00110F94"/>
    <w:rsid w:val="00111423"/>
    <w:rsid w:val="00112AB6"/>
    <w:rsid w:val="00113447"/>
    <w:rsid w:val="00113476"/>
    <w:rsid w:val="00120CFE"/>
    <w:rsid w:val="00124A2B"/>
    <w:rsid w:val="00124A60"/>
    <w:rsid w:val="00126D1B"/>
    <w:rsid w:val="001271D2"/>
    <w:rsid w:val="001276DF"/>
    <w:rsid w:val="00134696"/>
    <w:rsid w:val="00136888"/>
    <w:rsid w:val="00140D53"/>
    <w:rsid w:val="001428E7"/>
    <w:rsid w:val="00142B7F"/>
    <w:rsid w:val="00145EE2"/>
    <w:rsid w:val="00147AF7"/>
    <w:rsid w:val="00152398"/>
    <w:rsid w:val="001533B4"/>
    <w:rsid w:val="0015344C"/>
    <w:rsid w:val="00154013"/>
    <w:rsid w:val="0015412C"/>
    <w:rsid w:val="001546D5"/>
    <w:rsid w:val="001572C2"/>
    <w:rsid w:val="00160553"/>
    <w:rsid w:val="0017217A"/>
    <w:rsid w:val="001729F3"/>
    <w:rsid w:val="0018221F"/>
    <w:rsid w:val="00183213"/>
    <w:rsid w:val="001877CC"/>
    <w:rsid w:val="00193197"/>
    <w:rsid w:val="00195AB9"/>
    <w:rsid w:val="0019605D"/>
    <w:rsid w:val="00196191"/>
    <w:rsid w:val="001A35B0"/>
    <w:rsid w:val="001A6AEE"/>
    <w:rsid w:val="001B1E46"/>
    <w:rsid w:val="001B2B67"/>
    <w:rsid w:val="001B477A"/>
    <w:rsid w:val="001B4D35"/>
    <w:rsid w:val="001B4DF4"/>
    <w:rsid w:val="001B619C"/>
    <w:rsid w:val="001B6EDE"/>
    <w:rsid w:val="001C1175"/>
    <w:rsid w:val="001C2DDF"/>
    <w:rsid w:val="001C40E4"/>
    <w:rsid w:val="001C72F3"/>
    <w:rsid w:val="001E106F"/>
    <w:rsid w:val="001E1D4C"/>
    <w:rsid w:val="001E3024"/>
    <w:rsid w:val="001E4E67"/>
    <w:rsid w:val="001E5BCE"/>
    <w:rsid w:val="001F46C5"/>
    <w:rsid w:val="001F6325"/>
    <w:rsid w:val="001F7CC2"/>
    <w:rsid w:val="002002D2"/>
    <w:rsid w:val="00204DD9"/>
    <w:rsid w:val="002052AE"/>
    <w:rsid w:val="00206A8C"/>
    <w:rsid w:val="00206B05"/>
    <w:rsid w:val="00210FAD"/>
    <w:rsid w:val="00211D60"/>
    <w:rsid w:val="00212DB7"/>
    <w:rsid w:val="002142EF"/>
    <w:rsid w:val="00215EF9"/>
    <w:rsid w:val="0021723E"/>
    <w:rsid w:val="002225DC"/>
    <w:rsid w:val="0022351F"/>
    <w:rsid w:val="00230E24"/>
    <w:rsid w:val="002316C1"/>
    <w:rsid w:val="002325E5"/>
    <w:rsid w:val="00236F15"/>
    <w:rsid w:val="00237819"/>
    <w:rsid w:val="00242EC0"/>
    <w:rsid w:val="00243C8D"/>
    <w:rsid w:val="00246B5D"/>
    <w:rsid w:val="00254B75"/>
    <w:rsid w:val="0026195C"/>
    <w:rsid w:val="00264B1C"/>
    <w:rsid w:val="00273658"/>
    <w:rsid w:val="002744FC"/>
    <w:rsid w:val="00280295"/>
    <w:rsid w:val="0028045E"/>
    <w:rsid w:val="00281D07"/>
    <w:rsid w:val="0028420A"/>
    <w:rsid w:val="00284331"/>
    <w:rsid w:val="00290500"/>
    <w:rsid w:val="00290C0D"/>
    <w:rsid w:val="0029170D"/>
    <w:rsid w:val="002918A6"/>
    <w:rsid w:val="00293053"/>
    <w:rsid w:val="00295549"/>
    <w:rsid w:val="0029558E"/>
    <w:rsid w:val="00297FC9"/>
    <w:rsid w:val="002A5422"/>
    <w:rsid w:val="002B21FD"/>
    <w:rsid w:val="002C6939"/>
    <w:rsid w:val="002E0B17"/>
    <w:rsid w:val="002F13EA"/>
    <w:rsid w:val="002F14B5"/>
    <w:rsid w:val="002F1A94"/>
    <w:rsid w:val="002F1D98"/>
    <w:rsid w:val="002F59FC"/>
    <w:rsid w:val="002F5A59"/>
    <w:rsid w:val="002F6F23"/>
    <w:rsid w:val="00301673"/>
    <w:rsid w:val="00302F70"/>
    <w:rsid w:val="00303C04"/>
    <w:rsid w:val="00303CE8"/>
    <w:rsid w:val="00310950"/>
    <w:rsid w:val="00311299"/>
    <w:rsid w:val="003115B6"/>
    <w:rsid w:val="0031245C"/>
    <w:rsid w:val="00313A2F"/>
    <w:rsid w:val="0031473F"/>
    <w:rsid w:val="00316606"/>
    <w:rsid w:val="00316DEA"/>
    <w:rsid w:val="00316E1A"/>
    <w:rsid w:val="0032165B"/>
    <w:rsid w:val="003243FE"/>
    <w:rsid w:val="00325C88"/>
    <w:rsid w:val="0032782A"/>
    <w:rsid w:val="003324BD"/>
    <w:rsid w:val="00334C93"/>
    <w:rsid w:val="00335CBB"/>
    <w:rsid w:val="00340B7A"/>
    <w:rsid w:val="00341426"/>
    <w:rsid w:val="003423B2"/>
    <w:rsid w:val="00345D46"/>
    <w:rsid w:val="00345D5B"/>
    <w:rsid w:val="00350F79"/>
    <w:rsid w:val="00356FB0"/>
    <w:rsid w:val="00361250"/>
    <w:rsid w:val="00364237"/>
    <w:rsid w:val="003648FC"/>
    <w:rsid w:val="00366E54"/>
    <w:rsid w:val="003679AD"/>
    <w:rsid w:val="00367C72"/>
    <w:rsid w:val="00370397"/>
    <w:rsid w:val="00372C79"/>
    <w:rsid w:val="00376CAE"/>
    <w:rsid w:val="00377BFF"/>
    <w:rsid w:val="00377CAC"/>
    <w:rsid w:val="0038509A"/>
    <w:rsid w:val="00390E14"/>
    <w:rsid w:val="00391782"/>
    <w:rsid w:val="00392157"/>
    <w:rsid w:val="003934BD"/>
    <w:rsid w:val="003A1C07"/>
    <w:rsid w:val="003A1C53"/>
    <w:rsid w:val="003A1C58"/>
    <w:rsid w:val="003A2D8B"/>
    <w:rsid w:val="003A3D55"/>
    <w:rsid w:val="003A6DDF"/>
    <w:rsid w:val="003B262E"/>
    <w:rsid w:val="003B2C43"/>
    <w:rsid w:val="003B493F"/>
    <w:rsid w:val="003B497F"/>
    <w:rsid w:val="003C2ECF"/>
    <w:rsid w:val="003C3647"/>
    <w:rsid w:val="003D1398"/>
    <w:rsid w:val="003D13DD"/>
    <w:rsid w:val="003D2DCB"/>
    <w:rsid w:val="003E00A8"/>
    <w:rsid w:val="003E1F26"/>
    <w:rsid w:val="003E3827"/>
    <w:rsid w:val="003E7027"/>
    <w:rsid w:val="003F30AE"/>
    <w:rsid w:val="003F3DA5"/>
    <w:rsid w:val="003F42A5"/>
    <w:rsid w:val="003F676A"/>
    <w:rsid w:val="003F6CF2"/>
    <w:rsid w:val="00403E97"/>
    <w:rsid w:val="00405D90"/>
    <w:rsid w:val="00410E49"/>
    <w:rsid w:val="004124C8"/>
    <w:rsid w:val="00420493"/>
    <w:rsid w:val="00420FBF"/>
    <w:rsid w:val="0042184A"/>
    <w:rsid w:val="004221A2"/>
    <w:rsid w:val="00423795"/>
    <w:rsid w:val="00423C3C"/>
    <w:rsid w:val="00427735"/>
    <w:rsid w:val="00427BF2"/>
    <w:rsid w:val="00430D99"/>
    <w:rsid w:val="00432065"/>
    <w:rsid w:val="00433018"/>
    <w:rsid w:val="004334F5"/>
    <w:rsid w:val="00433C91"/>
    <w:rsid w:val="004343B6"/>
    <w:rsid w:val="00435D24"/>
    <w:rsid w:val="004418CF"/>
    <w:rsid w:val="00442962"/>
    <w:rsid w:val="0044338C"/>
    <w:rsid w:val="004504CB"/>
    <w:rsid w:val="00454CFB"/>
    <w:rsid w:val="0045549D"/>
    <w:rsid w:val="00456549"/>
    <w:rsid w:val="00457FE9"/>
    <w:rsid w:val="00462E7D"/>
    <w:rsid w:val="00466AB0"/>
    <w:rsid w:val="00471B2E"/>
    <w:rsid w:val="004735F1"/>
    <w:rsid w:val="004803EA"/>
    <w:rsid w:val="004816EF"/>
    <w:rsid w:val="00484ED3"/>
    <w:rsid w:val="004857FA"/>
    <w:rsid w:val="00492A02"/>
    <w:rsid w:val="00497CEC"/>
    <w:rsid w:val="004A0C69"/>
    <w:rsid w:val="004A1B0A"/>
    <w:rsid w:val="004A20ED"/>
    <w:rsid w:val="004A232E"/>
    <w:rsid w:val="004A3270"/>
    <w:rsid w:val="004A3697"/>
    <w:rsid w:val="004A3E80"/>
    <w:rsid w:val="004A4AF7"/>
    <w:rsid w:val="004A58D6"/>
    <w:rsid w:val="004A5C7F"/>
    <w:rsid w:val="004A6805"/>
    <w:rsid w:val="004A7558"/>
    <w:rsid w:val="004B5117"/>
    <w:rsid w:val="004B6A70"/>
    <w:rsid w:val="004C1640"/>
    <w:rsid w:val="004C5CC5"/>
    <w:rsid w:val="004C63DB"/>
    <w:rsid w:val="004D3C21"/>
    <w:rsid w:val="004D7A73"/>
    <w:rsid w:val="004E0502"/>
    <w:rsid w:val="004E1B87"/>
    <w:rsid w:val="004E26A4"/>
    <w:rsid w:val="004E5340"/>
    <w:rsid w:val="004E557F"/>
    <w:rsid w:val="004F7DAA"/>
    <w:rsid w:val="0050170D"/>
    <w:rsid w:val="00501909"/>
    <w:rsid w:val="00514790"/>
    <w:rsid w:val="00516693"/>
    <w:rsid w:val="00517F0E"/>
    <w:rsid w:val="005225D3"/>
    <w:rsid w:val="00524648"/>
    <w:rsid w:val="00527310"/>
    <w:rsid w:val="00527ABC"/>
    <w:rsid w:val="005336EC"/>
    <w:rsid w:val="00537640"/>
    <w:rsid w:val="00541FFA"/>
    <w:rsid w:val="00542164"/>
    <w:rsid w:val="00544305"/>
    <w:rsid w:val="00544DE5"/>
    <w:rsid w:val="00546F63"/>
    <w:rsid w:val="00552FD4"/>
    <w:rsid w:val="0055497B"/>
    <w:rsid w:val="00557215"/>
    <w:rsid w:val="0055745F"/>
    <w:rsid w:val="00561238"/>
    <w:rsid w:val="00563BBF"/>
    <w:rsid w:val="00574058"/>
    <w:rsid w:val="00576533"/>
    <w:rsid w:val="005771F7"/>
    <w:rsid w:val="00577F49"/>
    <w:rsid w:val="00584C4F"/>
    <w:rsid w:val="00584DE5"/>
    <w:rsid w:val="00590251"/>
    <w:rsid w:val="005933C1"/>
    <w:rsid w:val="0059365A"/>
    <w:rsid w:val="0059747C"/>
    <w:rsid w:val="005976A6"/>
    <w:rsid w:val="00597AEA"/>
    <w:rsid w:val="005A392B"/>
    <w:rsid w:val="005A7A1F"/>
    <w:rsid w:val="005B74CD"/>
    <w:rsid w:val="005C635D"/>
    <w:rsid w:val="005C6391"/>
    <w:rsid w:val="005C64F1"/>
    <w:rsid w:val="005D03D9"/>
    <w:rsid w:val="005D1DDE"/>
    <w:rsid w:val="005D20F9"/>
    <w:rsid w:val="005D65A1"/>
    <w:rsid w:val="005D72F9"/>
    <w:rsid w:val="005E313B"/>
    <w:rsid w:val="005F016B"/>
    <w:rsid w:val="005F357C"/>
    <w:rsid w:val="005F5AB9"/>
    <w:rsid w:val="005F6880"/>
    <w:rsid w:val="005F6C96"/>
    <w:rsid w:val="006027FF"/>
    <w:rsid w:val="00603E4A"/>
    <w:rsid w:val="00604B44"/>
    <w:rsid w:val="0060559C"/>
    <w:rsid w:val="00606F99"/>
    <w:rsid w:val="006121DD"/>
    <w:rsid w:val="00614CE7"/>
    <w:rsid w:val="00617588"/>
    <w:rsid w:val="0062200A"/>
    <w:rsid w:val="00622828"/>
    <w:rsid w:val="0062385D"/>
    <w:rsid w:val="00623FB1"/>
    <w:rsid w:val="00625458"/>
    <w:rsid w:val="0062599F"/>
    <w:rsid w:val="0063465D"/>
    <w:rsid w:val="006360DF"/>
    <w:rsid w:val="006360E5"/>
    <w:rsid w:val="00640459"/>
    <w:rsid w:val="006417D9"/>
    <w:rsid w:val="0064333F"/>
    <w:rsid w:val="006555B2"/>
    <w:rsid w:val="00660074"/>
    <w:rsid w:val="0066027F"/>
    <w:rsid w:val="00660A67"/>
    <w:rsid w:val="00663587"/>
    <w:rsid w:val="006740B2"/>
    <w:rsid w:val="00674CCE"/>
    <w:rsid w:val="0068344D"/>
    <w:rsid w:val="006844B9"/>
    <w:rsid w:val="00691C71"/>
    <w:rsid w:val="00693407"/>
    <w:rsid w:val="006954F7"/>
    <w:rsid w:val="006975F3"/>
    <w:rsid w:val="00697979"/>
    <w:rsid w:val="006A0024"/>
    <w:rsid w:val="006A07F1"/>
    <w:rsid w:val="006A34BB"/>
    <w:rsid w:val="006A5ADD"/>
    <w:rsid w:val="006B3659"/>
    <w:rsid w:val="006B3C1B"/>
    <w:rsid w:val="006B6D3D"/>
    <w:rsid w:val="006C01E8"/>
    <w:rsid w:val="006C0F76"/>
    <w:rsid w:val="006C3C7D"/>
    <w:rsid w:val="006C3DBE"/>
    <w:rsid w:val="006D3E22"/>
    <w:rsid w:val="006D470C"/>
    <w:rsid w:val="006D6C51"/>
    <w:rsid w:val="006D6F3D"/>
    <w:rsid w:val="006E0387"/>
    <w:rsid w:val="006E16E0"/>
    <w:rsid w:val="006E1CB8"/>
    <w:rsid w:val="006E1DB2"/>
    <w:rsid w:val="006E5326"/>
    <w:rsid w:val="006E7925"/>
    <w:rsid w:val="006E7B9A"/>
    <w:rsid w:val="006E7F71"/>
    <w:rsid w:val="006F3C63"/>
    <w:rsid w:val="006F6757"/>
    <w:rsid w:val="006F786A"/>
    <w:rsid w:val="006F7BA6"/>
    <w:rsid w:val="00700BC9"/>
    <w:rsid w:val="0070106A"/>
    <w:rsid w:val="0070269F"/>
    <w:rsid w:val="007029B1"/>
    <w:rsid w:val="00704F14"/>
    <w:rsid w:val="0071003E"/>
    <w:rsid w:val="00713FDE"/>
    <w:rsid w:val="00717420"/>
    <w:rsid w:val="007223FB"/>
    <w:rsid w:val="0072615C"/>
    <w:rsid w:val="007268D9"/>
    <w:rsid w:val="00727ED8"/>
    <w:rsid w:val="00730506"/>
    <w:rsid w:val="00730F24"/>
    <w:rsid w:val="00734A87"/>
    <w:rsid w:val="00743810"/>
    <w:rsid w:val="007443E8"/>
    <w:rsid w:val="00744B3E"/>
    <w:rsid w:val="00750C15"/>
    <w:rsid w:val="00752F2D"/>
    <w:rsid w:val="00762B03"/>
    <w:rsid w:val="00762CF1"/>
    <w:rsid w:val="00767161"/>
    <w:rsid w:val="00771A10"/>
    <w:rsid w:val="007726C2"/>
    <w:rsid w:val="007733DE"/>
    <w:rsid w:val="00773DAD"/>
    <w:rsid w:val="007767BC"/>
    <w:rsid w:val="007815BD"/>
    <w:rsid w:val="0078192B"/>
    <w:rsid w:val="007825BB"/>
    <w:rsid w:val="0078431B"/>
    <w:rsid w:val="00786043"/>
    <w:rsid w:val="007862F0"/>
    <w:rsid w:val="00786521"/>
    <w:rsid w:val="007866C9"/>
    <w:rsid w:val="00786798"/>
    <w:rsid w:val="00790E18"/>
    <w:rsid w:val="007924F5"/>
    <w:rsid w:val="00794AEC"/>
    <w:rsid w:val="00796123"/>
    <w:rsid w:val="00797EAA"/>
    <w:rsid w:val="007A3329"/>
    <w:rsid w:val="007A40DD"/>
    <w:rsid w:val="007A64F7"/>
    <w:rsid w:val="007A68F3"/>
    <w:rsid w:val="007B009D"/>
    <w:rsid w:val="007B1469"/>
    <w:rsid w:val="007B2B36"/>
    <w:rsid w:val="007B3AF0"/>
    <w:rsid w:val="007B454C"/>
    <w:rsid w:val="007B68DE"/>
    <w:rsid w:val="007C0B95"/>
    <w:rsid w:val="007C622E"/>
    <w:rsid w:val="007C7754"/>
    <w:rsid w:val="007C7BCC"/>
    <w:rsid w:val="007D0FFD"/>
    <w:rsid w:val="007D37F4"/>
    <w:rsid w:val="007D5786"/>
    <w:rsid w:val="007D5E03"/>
    <w:rsid w:val="007D6698"/>
    <w:rsid w:val="007E3EF2"/>
    <w:rsid w:val="007E5DB7"/>
    <w:rsid w:val="007E6D82"/>
    <w:rsid w:val="007F1577"/>
    <w:rsid w:val="007F69F2"/>
    <w:rsid w:val="00802824"/>
    <w:rsid w:val="00804EBF"/>
    <w:rsid w:val="008109B6"/>
    <w:rsid w:val="00810EF3"/>
    <w:rsid w:val="0081149A"/>
    <w:rsid w:val="008126A1"/>
    <w:rsid w:val="00812CE3"/>
    <w:rsid w:val="00816DB4"/>
    <w:rsid w:val="00817B5E"/>
    <w:rsid w:val="00823468"/>
    <w:rsid w:val="00830170"/>
    <w:rsid w:val="008326E8"/>
    <w:rsid w:val="00832A2F"/>
    <w:rsid w:val="00834857"/>
    <w:rsid w:val="00840789"/>
    <w:rsid w:val="00840DAE"/>
    <w:rsid w:val="008428A8"/>
    <w:rsid w:val="008430FF"/>
    <w:rsid w:val="0084453C"/>
    <w:rsid w:val="008454CB"/>
    <w:rsid w:val="00845F98"/>
    <w:rsid w:val="0084622A"/>
    <w:rsid w:val="0084797E"/>
    <w:rsid w:val="008606D7"/>
    <w:rsid w:val="00860F5B"/>
    <w:rsid w:val="008614EC"/>
    <w:rsid w:val="0086379F"/>
    <w:rsid w:val="0088116E"/>
    <w:rsid w:val="0088301D"/>
    <w:rsid w:val="0088526D"/>
    <w:rsid w:val="008862D9"/>
    <w:rsid w:val="00886DFA"/>
    <w:rsid w:val="00890717"/>
    <w:rsid w:val="00892EC2"/>
    <w:rsid w:val="0089317C"/>
    <w:rsid w:val="0089371C"/>
    <w:rsid w:val="00894280"/>
    <w:rsid w:val="00894859"/>
    <w:rsid w:val="008948AE"/>
    <w:rsid w:val="00894AD8"/>
    <w:rsid w:val="00896625"/>
    <w:rsid w:val="008A03A7"/>
    <w:rsid w:val="008A2ABA"/>
    <w:rsid w:val="008A3944"/>
    <w:rsid w:val="008A3E0F"/>
    <w:rsid w:val="008A6726"/>
    <w:rsid w:val="008A7C7B"/>
    <w:rsid w:val="008B5C07"/>
    <w:rsid w:val="008B732A"/>
    <w:rsid w:val="008C1797"/>
    <w:rsid w:val="008C294E"/>
    <w:rsid w:val="008C4FDC"/>
    <w:rsid w:val="008C6F10"/>
    <w:rsid w:val="008C736C"/>
    <w:rsid w:val="008C771A"/>
    <w:rsid w:val="008C7DDE"/>
    <w:rsid w:val="008D12CF"/>
    <w:rsid w:val="008D2AAF"/>
    <w:rsid w:val="008D3FD3"/>
    <w:rsid w:val="008D4B30"/>
    <w:rsid w:val="008D50EF"/>
    <w:rsid w:val="008D5256"/>
    <w:rsid w:val="008E0025"/>
    <w:rsid w:val="008E132A"/>
    <w:rsid w:val="008E1BE2"/>
    <w:rsid w:val="008F1660"/>
    <w:rsid w:val="0090289C"/>
    <w:rsid w:val="0090309F"/>
    <w:rsid w:val="00907C19"/>
    <w:rsid w:val="00911124"/>
    <w:rsid w:val="00913087"/>
    <w:rsid w:val="00917636"/>
    <w:rsid w:val="009211C6"/>
    <w:rsid w:val="009219D2"/>
    <w:rsid w:val="00922EF4"/>
    <w:rsid w:val="00924210"/>
    <w:rsid w:val="00924ACF"/>
    <w:rsid w:val="0092620E"/>
    <w:rsid w:val="0093617E"/>
    <w:rsid w:val="009363F5"/>
    <w:rsid w:val="00937F2D"/>
    <w:rsid w:val="00941CF2"/>
    <w:rsid w:val="009428FD"/>
    <w:rsid w:val="0094420B"/>
    <w:rsid w:val="0095071B"/>
    <w:rsid w:val="009523F9"/>
    <w:rsid w:val="0095510E"/>
    <w:rsid w:val="00961440"/>
    <w:rsid w:val="00961FF2"/>
    <w:rsid w:val="00962859"/>
    <w:rsid w:val="009631AD"/>
    <w:rsid w:val="009704A0"/>
    <w:rsid w:val="00971ED7"/>
    <w:rsid w:val="00977A84"/>
    <w:rsid w:val="009847A5"/>
    <w:rsid w:val="00985256"/>
    <w:rsid w:val="009877EA"/>
    <w:rsid w:val="00993E50"/>
    <w:rsid w:val="00995304"/>
    <w:rsid w:val="00995EB7"/>
    <w:rsid w:val="009A0C65"/>
    <w:rsid w:val="009A0D40"/>
    <w:rsid w:val="009A154A"/>
    <w:rsid w:val="009A6D56"/>
    <w:rsid w:val="009A7073"/>
    <w:rsid w:val="009A735E"/>
    <w:rsid w:val="009B39D3"/>
    <w:rsid w:val="009B5AF6"/>
    <w:rsid w:val="009B5F57"/>
    <w:rsid w:val="009B5FE5"/>
    <w:rsid w:val="009B7096"/>
    <w:rsid w:val="009B79BF"/>
    <w:rsid w:val="009B7BA5"/>
    <w:rsid w:val="009C37A8"/>
    <w:rsid w:val="009C481F"/>
    <w:rsid w:val="009C57CD"/>
    <w:rsid w:val="009D0330"/>
    <w:rsid w:val="009D1305"/>
    <w:rsid w:val="009D2543"/>
    <w:rsid w:val="009D3383"/>
    <w:rsid w:val="009D4FDB"/>
    <w:rsid w:val="009E4564"/>
    <w:rsid w:val="009E6175"/>
    <w:rsid w:val="009E643A"/>
    <w:rsid w:val="009E7D8B"/>
    <w:rsid w:val="009F000C"/>
    <w:rsid w:val="009F0667"/>
    <w:rsid w:val="009F1B7A"/>
    <w:rsid w:val="009F460C"/>
    <w:rsid w:val="009F5B73"/>
    <w:rsid w:val="00A011BA"/>
    <w:rsid w:val="00A01C81"/>
    <w:rsid w:val="00A025DB"/>
    <w:rsid w:val="00A07DF1"/>
    <w:rsid w:val="00A12A8D"/>
    <w:rsid w:val="00A13418"/>
    <w:rsid w:val="00A14262"/>
    <w:rsid w:val="00A14C8B"/>
    <w:rsid w:val="00A14C92"/>
    <w:rsid w:val="00A14CD8"/>
    <w:rsid w:val="00A15095"/>
    <w:rsid w:val="00A15AE3"/>
    <w:rsid w:val="00A16465"/>
    <w:rsid w:val="00A16633"/>
    <w:rsid w:val="00A21DCB"/>
    <w:rsid w:val="00A22272"/>
    <w:rsid w:val="00A36201"/>
    <w:rsid w:val="00A36A73"/>
    <w:rsid w:val="00A421A4"/>
    <w:rsid w:val="00A43A76"/>
    <w:rsid w:val="00A44909"/>
    <w:rsid w:val="00A44A0D"/>
    <w:rsid w:val="00A44F80"/>
    <w:rsid w:val="00A471A2"/>
    <w:rsid w:val="00A52ABA"/>
    <w:rsid w:val="00A53C23"/>
    <w:rsid w:val="00A62238"/>
    <w:rsid w:val="00A6399E"/>
    <w:rsid w:val="00A658E9"/>
    <w:rsid w:val="00A74D52"/>
    <w:rsid w:val="00A812C8"/>
    <w:rsid w:val="00A814B9"/>
    <w:rsid w:val="00A82697"/>
    <w:rsid w:val="00A91DB0"/>
    <w:rsid w:val="00A92CE5"/>
    <w:rsid w:val="00A94943"/>
    <w:rsid w:val="00A949B9"/>
    <w:rsid w:val="00A95434"/>
    <w:rsid w:val="00A95EBD"/>
    <w:rsid w:val="00AA280A"/>
    <w:rsid w:val="00AA4A52"/>
    <w:rsid w:val="00AA57BE"/>
    <w:rsid w:val="00AA6483"/>
    <w:rsid w:val="00AB0DC3"/>
    <w:rsid w:val="00AB1EEA"/>
    <w:rsid w:val="00AB3DDE"/>
    <w:rsid w:val="00AB4C7B"/>
    <w:rsid w:val="00AB63B2"/>
    <w:rsid w:val="00AC06BC"/>
    <w:rsid w:val="00AC2C73"/>
    <w:rsid w:val="00AC502A"/>
    <w:rsid w:val="00AD1304"/>
    <w:rsid w:val="00AD1498"/>
    <w:rsid w:val="00AD1853"/>
    <w:rsid w:val="00AD219D"/>
    <w:rsid w:val="00AD21C1"/>
    <w:rsid w:val="00AD54FD"/>
    <w:rsid w:val="00AD763F"/>
    <w:rsid w:val="00AE3CC8"/>
    <w:rsid w:val="00AF0EE8"/>
    <w:rsid w:val="00AF19E0"/>
    <w:rsid w:val="00AF2AFE"/>
    <w:rsid w:val="00AF7C6C"/>
    <w:rsid w:val="00B0512B"/>
    <w:rsid w:val="00B0717E"/>
    <w:rsid w:val="00B16012"/>
    <w:rsid w:val="00B17699"/>
    <w:rsid w:val="00B24E12"/>
    <w:rsid w:val="00B26DB2"/>
    <w:rsid w:val="00B30924"/>
    <w:rsid w:val="00B314DC"/>
    <w:rsid w:val="00B31D25"/>
    <w:rsid w:val="00B326EB"/>
    <w:rsid w:val="00B336B9"/>
    <w:rsid w:val="00B33B63"/>
    <w:rsid w:val="00B36085"/>
    <w:rsid w:val="00B361A9"/>
    <w:rsid w:val="00B365FA"/>
    <w:rsid w:val="00B36A87"/>
    <w:rsid w:val="00B37564"/>
    <w:rsid w:val="00B37884"/>
    <w:rsid w:val="00B4073D"/>
    <w:rsid w:val="00B4242B"/>
    <w:rsid w:val="00B43A5E"/>
    <w:rsid w:val="00B43B52"/>
    <w:rsid w:val="00B46F47"/>
    <w:rsid w:val="00B514AE"/>
    <w:rsid w:val="00B52CF8"/>
    <w:rsid w:val="00B5621F"/>
    <w:rsid w:val="00B57403"/>
    <w:rsid w:val="00B60C0E"/>
    <w:rsid w:val="00B61FDD"/>
    <w:rsid w:val="00B71F96"/>
    <w:rsid w:val="00B75E9C"/>
    <w:rsid w:val="00B761B3"/>
    <w:rsid w:val="00B76349"/>
    <w:rsid w:val="00B81357"/>
    <w:rsid w:val="00B82907"/>
    <w:rsid w:val="00B8337C"/>
    <w:rsid w:val="00B8377A"/>
    <w:rsid w:val="00B8660D"/>
    <w:rsid w:val="00B944E5"/>
    <w:rsid w:val="00B946C4"/>
    <w:rsid w:val="00BA1BDE"/>
    <w:rsid w:val="00BA2392"/>
    <w:rsid w:val="00BA2405"/>
    <w:rsid w:val="00BA4728"/>
    <w:rsid w:val="00BA55AD"/>
    <w:rsid w:val="00BA63EB"/>
    <w:rsid w:val="00BA6E73"/>
    <w:rsid w:val="00BB1B97"/>
    <w:rsid w:val="00BB5250"/>
    <w:rsid w:val="00BB633E"/>
    <w:rsid w:val="00BB7710"/>
    <w:rsid w:val="00BB7A92"/>
    <w:rsid w:val="00BC138C"/>
    <w:rsid w:val="00BC294C"/>
    <w:rsid w:val="00BC5FB2"/>
    <w:rsid w:val="00BC60E3"/>
    <w:rsid w:val="00BD12B8"/>
    <w:rsid w:val="00BD1AAF"/>
    <w:rsid w:val="00BD6BA7"/>
    <w:rsid w:val="00BE0F20"/>
    <w:rsid w:val="00BE2482"/>
    <w:rsid w:val="00BE2C5A"/>
    <w:rsid w:val="00BF48EE"/>
    <w:rsid w:val="00BF4FEE"/>
    <w:rsid w:val="00BF63E4"/>
    <w:rsid w:val="00BF6663"/>
    <w:rsid w:val="00C0384C"/>
    <w:rsid w:val="00C05D3D"/>
    <w:rsid w:val="00C07F62"/>
    <w:rsid w:val="00C11E23"/>
    <w:rsid w:val="00C150CA"/>
    <w:rsid w:val="00C16F1C"/>
    <w:rsid w:val="00C2285D"/>
    <w:rsid w:val="00C238E8"/>
    <w:rsid w:val="00C262D7"/>
    <w:rsid w:val="00C2686D"/>
    <w:rsid w:val="00C31D9D"/>
    <w:rsid w:val="00C326BF"/>
    <w:rsid w:val="00C41CBF"/>
    <w:rsid w:val="00C474F2"/>
    <w:rsid w:val="00C5078A"/>
    <w:rsid w:val="00C51557"/>
    <w:rsid w:val="00C52DE3"/>
    <w:rsid w:val="00C53566"/>
    <w:rsid w:val="00C54B6E"/>
    <w:rsid w:val="00C56EE3"/>
    <w:rsid w:val="00C56EFE"/>
    <w:rsid w:val="00C60F2B"/>
    <w:rsid w:val="00C64A1F"/>
    <w:rsid w:val="00C66150"/>
    <w:rsid w:val="00C7112F"/>
    <w:rsid w:val="00C71680"/>
    <w:rsid w:val="00C75F3D"/>
    <w:rsid w:val="00C76DDC"/>
    <w:rsid w:val="00C81AAC"/>
    <w:rsid w:val="00C82726"/>
    <w:rsid w:val="00C84427"/>
    <w:rsid w:val="00C84BA8"/>
    <w:rsid w:val="00C85956"/>
    <w:rsid w:val="00C90169"/>
    <w:rsid w:val="00C90CC0"/>
    <w:rsid w:val="00C9451D"/>
    <w:rsid w:val="00C96E65"/>
    <w:rsid w:val="00CA4F60"/>
    <w:rsid w:val="00CB18BF"/>
    <w:rsid w:val="00CB59AF"/>
    <w:rsid w:val="00CC0A09"/>
    <w:rsid w:val="00CC0C17"/>
    <w:rsid w:val="00CC1D69"/>
    <w:rsid w:val="00CC21B3"/>
    <w:rsid w:val="00CC42A7"/>
    <w:rsid w:val="00CC71F3"/>
    <w:rsid w:val="00CD06C6"/>
    <w:rsid w:val="00CD08F3"/>
    <w:rsid w:val="00CD0924"/>
    <w:rsid w:val="00CD2AC9"/>
    <w:rsid w:val="00CD5121"/>
    <w:rsid w:val="00CD5A89"/>
    <w:rsid w:val="00CD6529"/>
    <w:rsid w:val="00CD67FF"/>
    <w:rsid w:val="00CE0B1E"/>
    <w:rsid w:val="00CE27DC"/>
    <w:rsid w:val="00CE4961"/>
    <w:rsid w:val="00CE533D"/>
    <w:rsid w:val="00CE6579"/>
    <w:rsid w:val="00CE7E54"/>
    <w:rsid w:val="00CF3394"/>
    <w:rsid w:val="00CF47CB"/>
    <w:rsid w:val="00CF4AAD"/>
    <w:rsid w:val="00CF588B"/>
    <w:rsid w:val="00CF6EA5"/>
    <w:rsid w:val="00D0223A"/>
    <w:rsid w:val="00D02262"/>
    <w:rsid w:val="00D03BB1"/>
    <w:rsid w:val="00D04830"/>
    <w:rsid w:val="00D07628"/>
    <w:rsid w:val="00D11BDE"/>
    <w:rsid w:val="00D158FB"/>
    <w:rsid w:val="00D161CB"/>
    <w:rsid w:val="00D21835"/>
    <w:rsid w:val="00D22275"/>
    <w:rsid w:val="00D23723"/>
    <w:rsid w:val="00D23D9D"/>
    <w:rsid w:val="00D25B01"/>
    <w:rsid w:val="00D3294F"/>
    <w:rsid w:val="00D34AD1"/>
    <w:rsid w:val="00D36945"/>
    <w:rsid w:val="00D3732F"/>
    <w:rsid w:val="00D4135B"/>
    <w:rsid w:val="00D43436"/>
    <w:rsid w:val="00D448E6"/>
    <w:rsid w:val="00D506EB"/>
    <w:rsid w:val="00D542D1"/>
    <w:rsid w:val="00D55ED6"/>
    <w:rsid w:val="00D61757"/>
    <w:rsid w:val="00D63366"/>
    <w:rsid w:val="00D64091"/>
    <w:rsid w:val="00D66966"/>
    <w:rsid w:val="00D70ED1"/>
    <w:rsid w:val="00D718AB"/>
    <w:rsid w:val="00D71F3C"/>
    <w:rsid w:val="00D741E3"/>
    <w:rsid w:val="00D75598"/>
    <w:rsid w:val="00D80ED6"/>
    <w:rsid w:val="00D811CB"/>
    <w:rsid w:val="00D82B8E"/>
    <w:rsid w:val="00D85C11"/>
    <w:rsid w:val="00D870AF"/>
    <w:rsid w:val="00D93F51"/>
    <w:rsid w:val="00D95FE2"/>
    <w:rsid w:val="00D9622C"/>
    <w:rsid w:val="00D9687F"/>
    <w:rsid w:val="00DA2861"/>
    <w:rsid w:val="00DA7352"/>
    <w:rsid w:val="00DA7A62"/>
    <w:rsid w:val="00DB2FEA"/>
    <w:rsid w:val="00DB7C8C"/>
    <w:rsid w:val="00DC19CD"/>
    <w:rsid w:val="00DC1BE1"/>
    <w:rsid w:val="00DC44FC"/>
    <w:rsid w:val="00DC716D"/>
    <w:rsid w:val="00DD064C"/>
    <w:rsid w:val="00DD5E63"/>
    <w:rsid w:val="00DE2B3F"/>
    <w:rsid w:val="00DE3831"/>
    <w:rsid w:val="00DF0830"/>
    <w:rsid w:val="00DF356B"/>
    <w:rsid w:val="00DF67CA"/>
    <w:rsid w:val="00DF6D99"/>
    <w:rsid w:val="00E028D1"/>
    <w:rsid w:val="00E0619B"/>
    <w:rsid w:val="00E1609F"/>
    <w:rsid w:val="00E20070"/>
    <w:rsid w:val="00E239F6"/>
    <w:rsid w:val="00E3000E"/>
    <w:rsid w:val="00E3347D"/>
    <w:rsid w:val="00E33939"/>
    <w:rsid w:val="00E36578"/>
    <w:rsid w:val="00E36B60"/>
    <w:rsid w:val="00E42CCE"/>
    <w:rsid w:val="00E431A7"/>
    <w:rsid w:val="00E45982"/>
    <w:rsid w:val="00E5378B"/>
    <w:rsid w:val="00E54FB2"/>
    <w:rsid w:val="00E57741"/>
    <w:rsid w:val="00E60C49"/>
    <w:rsid w:val="00E62099"/>
    <w:rsid w:val="00E62A55"/>
    <w:rsid w:val="00E63C9E"/>
    <w:rsid w:val="00E71DAC"/>
    <w:rsid w:val="00E73514"/>
    <w:rsid w:val="00E7627D"/>
    <w:rsid w:val="00E81606"/>
    <w:rsid w:val="00E82BBF"/>
    <w:rsid w:val="00E84432"/>
    <w:rsid w:val="00E85741"/>
    <w:rsid w:val="00E86625"/>
    <w:rsid w:val="00E92312"/>
    <w:rsid w:val="00E93298"/>
    <w:rsid w:val="00E939DA"/>
    <w:rsid w:val="00E94E5D"/>
    <w:rsid w:val="00EA1AC5"/>
    <w:rsid w:val="00EA1C60"/>
    <w:rsid w:val="00EA571A"/>
    <w:rsid w:val="00EA680A"/>
    <w:rsid w:val="00EA7A6C"/>
    <w:rsid w:val="00EB125C"/>
    <w:rsid w:val="00EB17FE"/>
    <w:rsid w:val="00EB6939"/>
    <w:rsid w:val="00EB7B35"/>
    <w:rsid w:val="00EC18AD"/>
    <w:rsid w:val="00EC2F01"/>
    <w:rsid w:val="00EC4EF9"/>
    <w:rsid w:val="00ED04BD"/>
    <w:rsid w:val="00ED7438"/>
    <w:rsid w:val="00EE03B5"/>
    <w:rsid w:val="00EE28A2"/>
    <w:rsid w:val="00EF0A0B"/>
    <w:rsid w:val="00EF241C"/>
    <w:rsid w:val="00EF342C"/>
    <w:rsid w:val="00EF4D85"/>
    <w:rsid w:val="00EF4EB5"/>
    <w:rsid w:val="00EF76B1"/>
    <w:rsid w:val="00F01F4A"/>
    <w:rsid w:val="00F054BF"/>
    <w:rsid w:val="00F05D39"/>
    <w:rsid w:val="00F061F0"/>
    <w:rsid w:val="00F101BA"/>
    <w:rsid w:val="00F126A1"/>
    <w:rsid w:val="00F12BF6"/>
    <w:rsid w:val="00F16CDD"/>
    <w:rsid w:val="00F16E73"/>
    <w:rsid w:val="00F24850"/>
    <w:rsid w:val="00F2673B"/>
    <w:rsid w:val="00F31685"/>
    <w:rsid w:val="00F322D3"/>
    <w:rsid w:val="00F329A2"/>
    <w:rsid w:val="00F34895"/>
    <w:rsid w:val="00F37658"/>
    <w:rsid w:val="00F44FE3"/>
    <w:rsid w:val="00F46349"/>
    <w:rsid w:val="00F46C62"/>
    <w:rsid w:val="00F53738"/>
    <w:rsid w:val="00F543DD"/>
    <w:rsid w:val="00F57920"/>
    <w:rsid w:val="00F60C94"/>
    <w:rsid w:val="00F706DA"/>
    <w:rsid w:val="00F73FF3"/>
    <w:rsid w:val="00F74D93"/>
    <w:rsid w:val="00F753D2"/>
    <w:rsid w:val="00F82362"/>
    <w:rsid w:val="00F829DE"/>
    <w:rsid w:val="00F90B51"/>
    <w:rsid w:val="00F91799"/>
    <w:rsid w:val="00F9327E"/>
    <w:rsid w:val="00F93896"/>
    <w:rsid w:val="00F96E31"/>
    <w:rsid w:val="00FA0485"/>
    <w:rsid w:val="00FA0D16"/>
    <w:rsid w:val="00FA2A87"/>
    <w:rsid w:val="00FA46C0"/>
    <w:rsid w:val="00FC47A0"/>
    <w:rsid w:val="00FC5317"/>
    <w:rsid w:val="00FC6818"/>
    <w:rsid w:val="00FD06CC"/>
    <w:rsid w:val="00FD0DD1"/>
    <w:rsid w:val="00FD1F10"/>
    <w:rsid w:val="00FE0AB0"/>
    <w:rsid w:val="00FE2BCB"/>
    <w:rsid w:val="00FF0621"/>
    <w:rsid w:val="00FF50F0"/>
    <w:rsid w:val="00FF6087"/>
    <w:rsid w:val="00FF7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54B75"/>
    <w:pPr>
      <w:spacing w:after="0" w:line="240" w:lineRule="auto"/>
      <w:ind w:left="90"/>
    </w:pPr>
    <w:rPr>
      <w:rFonts w:ascii="Times New Roman" w:eastAsia="Times New Roman" w:hAnsi="Times New Roman" w:cs="Times New Roman"/>
      <w:sz w:val="24"/>
      <w:szCs w:val="24"/>
      <w:lang w:val="en-AU" w:eastAsia="en-US"/>
    </w:rPr>
  </w:style>
  <w:style w:type="paragraph" w:styleId="Heading1">
    <w:name w:val="heading 1"/>
    <w:aliases w:val="H1"/>
    <w:basedOn w:val="Normal"/>
    <w:next w:val="Normal"/>
    <w:link w:val="Heading1Char"/>
    <w:autoRedefine/>
    <w:qFormat/>
    <w:rsid w:val="0031473F"/>
    <w:pPr>
      <w:keepNext/>
      <w:pageBreakBefore/>
      <w:widowControl w:val="0"/>
      <w:tabs>
        <w:tab w:val="left" w:pos="450"/>
      </w:tabs>
      <w:spacing w:before="240" w:after="240" w:line="360" w:lineRule="auto"/>
      <w:ind w:left="0" w:hanging="270"/>
      <w:outlineLvl w:val="0"/>
    </w:pPr>
    <w:rPr>
      <w:rFonts w:ascii="Verdana" w:hAnsi="Verdana"/>
      <w:b/>
      <w:bCs/>
      <w:caps/>
      <w:snapToGrid w:val="0"/>
      <w:color w:val="6E2500"/>
      <w:kern w:val="28"/>
    </w:rPr>
  </w:style>
  <w:style w:type="paragraph" w:styleId="Heading2">
    <w:name w:val="heading 2"/>
    <w:aliases w:val="l2,H2"/>
    <w:basedOn w:val="Normal"/>
    <w:next w:val="Normal"/>
    <w:link w:val="Heading2Char"/>
    <w:autoRedefine/>
    <w:qFormat/>
    <w:rsid w:val="00CE0B1E"/>
    <w:pPr>
      <w:keepNext/>
      <w:spacing w:before="480" w:after="240"/>
      <w:ind w:left="547" w:hanging="457"/>
      <w:jc w:val="both"/>
      <w:outlineLvl w:val="1"/>
    </w:pPr>
    <w:rPr>
      <w:rFonts w:ascii="Verdana" w:hAnsi="Verdana" w:cs="Tahoma"/>
      <w:b/>
      <w:i/>
      <w:iCs/>
      <w:snapToGrid w:val="0"/>
      <w:color w:val="003400"/>
      <w:sz w:val="22"/>
      <w:szCs w:val="22"/>
    </w:rPr>
  </w:style>
  <w:style w:type="paragraph" w:styleId="Heading3">
    <w:name w:val="heading 3"/>
    <w:basedOn w:val="Normal"/>
    <w:next w:val="Normal"/>
    <w:link w:val="Heading3Char"/>
    <w:autoRedefine/>
    <w:qFormat/>
    <w:rsid w:val="00B60C0E"/>
    <w:pPr>
      <w:keepNext/>
      <w:spacing w:before="360" w:after="240"/>
      <w:ind w:left="0" w:firstLine="540"/>
      <w:outlineLvl w:val="2"/>
    </w:pPr>
    <w:rPr>
      <w:rFonts w:cs="Tahoma"/>
      <w:b/>
      <w:bCs/>
      <w:szCs w:val="18"/>
    </w:rPr>
  </w:style>
  <w:style w:type="paragraph" w:styleId="Heading4">
    <w:name w:val="heading 4"/>
    <w:basedOn w:val="Normal"/>
    <w:next w:val="Normal"/>
    <w:link w:val="Heading4Char"/>
    <w:qFormat/>
    <w:rsid w:val="003E7027"/>
    <w:pPr>
      <w:keepNext/>
      <w:numPr>
        <w:ilvl w:val="3"/>
        <w:numId w:val="1"/>
      </w:numPr>
      <w:spacing w:before="240"/>
      <w:jc w:val="both"/>
      <w:outlineLvl w:val="3"/>
    </w:pPr>
    <w:rPr>
      <w:b/>
      <w:bCs/>
    </w:rPr>
  </w:style>
  <w:style w:type="paragraph" w:styleId="Heading5">
    <w:name w:val="heading 5"/>
    <w:basedOn w:val="Normal"/>
    <w:next w:val="Normal"/>
    <w:link w:val="Heading5Char"/>
    <w:qFormat/>
    <w:rsid w:val="003E7027"/>
    <w:pPr>
      <w:numPr>
        <w:ilvl w:val="4"/>
        <w:numId w:val="1"/>
      </w:numPr>
      <w:spacing w:before="240"/>
      <w:jc w:val="both"/>
      <w:outlineLvl w:val="4"/>
    </w:pPr>
    <w:rPr>
      <w:rFonts w:ascii=".VnArial" w:hAnsi=".VnArial"/>
    </w:rPr>
  </w:style>
  <w:style w:type="paragraph" w:styleId="Heading6">
    <w:name w:val="heading 6"/>
    <w:basedOn w:val="Normal"/>
    <w:next w:val="Normal"/>
    <w:link w:val="Heading6Char"/>
    <w:qFormat/>
    <w:rsid w:val="003E7027"/>
    <w:pPr>
      <w:numPr>
        <w:ilvl w:val="5"/>
        <w:numId w:val="1"/>
      </w:numPr>
      <w:tabs>
        <w:tab w:val="left" w:pos="702"/>
        <w:tab w:val="left" w:pos="1080"/>
      </w:tabs>
      <w:spacing w:before="240" w:line="288" w:lineRule="auto"/>
      <w:jc w:val="both"/>
      <w:outlineLvl w:val="5"/>
    </w:pPr>
    <w:rPr>
      <w:rFonts w:ascii="Helvetica" w:hAnsi="Helvetica"/>
      <w:i/>
      <w:iCs/>
      <w:color w:val="000000"/>
      <w:sz w:val="22"/>
      <w:szCs w:val="22"/>
    </w:rPr>
  </w:style>
  <w:style w:type="paragraph" w:styleId="Heading7">
    <w:name w:val="heading 7"/>
    <w:basedOn w:val="Normal"/>
    <w:next w:val="Normal"/>
    <w:link w:val="Heading7Char"/>
    <w:qFormat/>
    <w:rsid w:val="003E7027"/>
    <w:pPr>
      <w:numPr>
        <w:ilvl w:val="6"/>
        <w:numId w:val="1"/>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link w:val="Heading8Char"/>
    <w:qFormat/>
    <w:rsid w:val="003E7027"/>
    <w:pPr>
      <w:numPr>
        <w:ilvl w:val="7"/>
        <w:numId w:val="1"/>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link w:val="Heading9Char"/>
    <w:qFormat/>
    <w:rsid w:val="003E7027"/>
    <w:pPr>
      <w:numPr>
        <w:ilvl w:val="8"/>
        <w:numId w:val="1"/>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31473F"/>
    <w:rPr>
      <w:rFonts w:ascii="Verdana" w:eastAsia="Times New Roman" w:hAnsi="Verdana" w:cs="Times New Roman"/>
      <w:b/>
      <w:bCs/>
      <w:caps/>
      <w:snapToGrid w:val="0"/>
      <w:color w:val="6E2500"/>
      <w:kern w:val="28"/>
      <w:sz w:val="24"/>
      <w:szCs w:val="24"/>
      <w:lang w:val="en-AU" w:eastAsia="en-US"/>
    </w:rPr>
  </w:style>
  <w:style w:type="character" w:customStyle="1" w:styleId="Heading2Char">
    <w:name w:val="Heading 2 Char"/>
    <w:aliases w:val="l2 Char,H2 Char"/>
    <w:basedOn w:val="DefaultParagraphFont"/>
    <w:link w:val="Heading2"/>
    <w:rsid w:val="00CE0B1E"/>
    <w:rPr>
      <w:rFonts w:ascii="Verdana" w:eastAsia="Times New Roman" w:hAnsi="Verdana" w:cs="Tahoma"/>
      <w:b/>
      <w:i/>
      <w:iCs/>
      <w:snapToGrid w:val="0"/>
      <w:color w:val="003400"/>
      <w:lang w:val="en-AU" w:eastAsia="en-US"/>
    </w:rPr>
  </w:style>
  <w:style w:type="character" w:customStyle="1" w:styleId="Heading3Char">
    <w:name w:val="Heading 3 Char"/>
    <w:basedOn w:val="DefaultParagraphFont"/>
    <w:link w:val="Heading3"/>
    <w:rsid w:val="00B60C0E"/>
    <w:rPr>
      <w:rFonts w:ascii="Times New Roman" w:eastAsia="Times New Roman" w:hAnsi="Times New Roman" w:cs="Tahoma"/>
      <w:b/>
      <w:bCs/>
      <w:sz w:val="24"/>
      <w:szCs w:val="18"/>
      <w:lang w:eastAsia="en-US"/>
    </w:rPr>
  </w:style>
  <w:style w:type="character" w:customStyle="1" w:styleId="Heading4Char">
    <w:name w:val="Heading 4 Char"/>
    <w:basedOn w:val="DefaultParagraphFont"/>
    <w:link w:val="Heading4"/>
    <w:rsid w:val="003E7027"/>
    <w:rPr>
      <w:rFonts w:ascii="Tahoma" w:eastAsia="Times New Roman" w:hAnsi="Tahoma" w:cs="Arial"/>
      <w:b/>
      <w:bCs/>
      <w:sz w:val="20"/>
      <w:szCs w:val="20"/>
      <w:lang w:eastAsia="en-US"/>
    </w:rPr>
  </w:style>
  <w:style w:type="character" w:customStyle="1" w:styleId="Heading5Char">
    <w:name w:val="Heading 5 Char"/>
    <w:basedOn w:val="DefaultParagraphFont"/>
    <w:link w:val="Heading5"/>
    <w:rsid w:val="003E7027"/>
    <w:rPr>
      <w:rFonts w:ascii=".VnArial" w:eastAsia="Times New Roman" w:hAnsi=".VnArial" w:cs="Times New Roman"/>
      <w:sz w:val="20"/>
      <w:szCs w:val="20"/>
      <w:lang w:eastAsia="en-US"/>
    </w:rPr>
  </w:style>
  <w:style w:type="character" w:customStyle="1" w:styleId="Heading6Char">
    <w:name w:val="Heading 6 Char"/>
    <w:basedOn w:val="DefaultParagraphFont"/>
    <w:link w:val="Heading6"/>
    <w:rsid w:val="003E7027"/>
    <w:rPr>
      <w:rFonts w:ascii="Helvetica" w:eastAsia="Times New Roman" w:hAnsi="Helvetica" w:cs="Times New Roman"/>
      <w:i/>
      <w:iCs/>
      <w:color w:val="000000"/>
      <w:lang w:eastAsia="en-US"/>
    </w:rPr>
  </w:style>
  <w:style w:type="character" w:customStyle="1" w:styleId="Heading7Char">
    <w:name w:val="Heading 7 Char"/>
    <w:basedOn w:val="DefaultParagraphFont"/>
    <w:link w:val="Heading7"/>
    <w:rsid w:val="003E7027"/>
    <w:rPr>
      <w:rFonts w:ascii="Helvetica" w:eastAsia="Times New Roman" w:hAnsi="Helvetica" w:cs="Times New Roman"/>
      <w:color w:val="000000"/>
      <w:sz w:val="20"/>
      <w:szCs w:val="20"/>
      <w:lang w:eastAsia="en-US"/>
    </w:rPr>
  </w:style>
  <w:style w:type="character" w:customStyle="1" w:styleId="Heading8Char">
    <w:name w:val="Heading 8 Char"/>
    <w:basedOn w:val="DefaultParagraphFont"/>
    <w:link w:val="Heading8"/>
    <w:rsid w:val="003E7027"/>
    <w:rPr>
      <w:rFonts w:ascii="Helvetica" w:eastAsia="Times New Roman" w:hAnsi="Helvetica" w:cs="Times New Roman"/>
      <w:i/>
      <w:iCs/>
      <w:color w:val="000000"/>
      <w:sz w:val="20"/>
      <w:szCs w:val="20"/>
      <w:lang w:eastAsia="en-US"/>
    </w:rPr>
  </w:style>
  <w:style w:type="character" w:customStyle="1" w:styleId="Heading9Char">
    <w:name w:val="Heading 9 Char"/>
    <w:basedOn w:val="DefaultParagraphFont"/>
    <w:link w:val="Heading9"/>
    <w:rsid w:val="003E7027"/>
    <w:rPr>
      <w:rFonts w:ascii="Helvetica" w:eastAsia="Times New Roman" w:hAnsi="Helvetica" w:cs="Times New Roman"/>
      <w:i/>
      <w:iCs/>
      <w:color w:val="000000"/>
      <w:sz w:val="18"/>
      <w:szCs w:val="18"/>
      <w:lang w:eastAsia="en-US"/>
    </w:rPr>
  </w:style>
  <w:style w:type="paragraph" w:styleId="TOC1">
    <w:name w:val="toc 1"/>
    <w:basedOn w:val="Normal"/>
    <w:next w:val="Normal"/>
    <w:autoRedefine/>
    <w:uiPriority w:val="39"/>
    <w:rsid w:val="003E7027"/>
    <w:pPr>
      <w:tabs>
        <w:tab w:val="left" w:pos="360"/>
        <w:tab w:val="left" w:pos="540"/>
        <w:tab w:val="right" w:leader="dot" w:pos="8630"/>
      </w:tabs>
      <w:spacing w:before="240" w:after="120" w:line="360" w:lineRule="auto"/>
      <w:ind w:left="0"/>
    </w:pPr>
    <w:rPr>
      <w:rFonts w:cs="Tahoma"/>
      <w:b/>
      <w:bCs/>
      <w:caps/>
      <w:noProof/>
      <w:sz w:val="22"/>
    </w:rPr>
  </w:style>
  <w:style w:type="paragraph" w:styleId="Header">
    <w:name w:val="header"/>
    <w:basedOn w:val="Normal"/>
    <w:link w:val="HeaderChar"/>
    <w:autoRedefine/>
    <w:rsid w:val="003E7027"/>
    <w:pPr>
      <w:pBdr>
        <w:bottom w:val="single" w:sz="4" w:space="1" w:color="auto"/>
      </w:pBdr>
      <w:tabs>
        <w:tab w:val="right" w:pos="9000"/>
      </w:tabs>
      <w:ind w:left="0" w:right="8"/>
      <w:jc w:val="both"/>
    </w:pPr>
    <w:rPr>
      <w:rFonts w:ascii="Verdana" w:hAnsi="Verdana" w:cs="Tahoma"/>
    </w:rPr>
  </w:style>
  <w:style w:type="character" w:customStyle="1" w:styleId="HeaderChar">
    <w:name w:val="Header Char"/>
    <w:basedOn w:val="DefaultParagraphFont"/>
    <w:link w:val="Header"/>
    <w:rsid w:val="003E7027"/>
    <w:rPr>
      <w:rFonts w:ascii="Verdana" w:eastAsia="Times New Roman" w:hAnsi="Verdana" w:cs="Tahoma"/>
      <w:sz w:val="20"/>
      <w:szCs w:val="20"/>
      <w:lang w:eastAsia="en-US"/>
    </w:rPr>
  </w:style>
  <w:style w:type="paragraph" w:styleId="TOC2">
    <w:name w:val="toc 2"/>
    <w:basedOn w:val="Normal"/>
    <w:next w:val="Normal"/>
    <w:autoRedefine/>
    <w:uiPriority w:val="39"/>
    <w:rsid w:val="003E7027"/>
    <w:pPr>
      <w:tabs>
        <w:tab w:val="left" w:pos="1080"/>
        <w:tab w:val="right" w:leader="dot" w:pos="8630"/>
      </w:tabs>
      <w:ind w:left="360"/>
    </w:pPr>
    <w:rPr>
      <w:rFonts w:cs="Tahoma"/>
      <w:noProof/>
    </w:rPr>
  </w:style>
  <w:style w:type="paragraph" w:customStyle="1" w:styleId="NormalTB">
    <w:name w:val="NormalTB"/>
    <w:rsid w:val="003E7027"/>
    <w:pPr>
      <w:spacing w:after="0" w:line="240" w:lineRule="auto"/>
      <w:jc w:val="center"/>
    </w:pPr>
    <w:rPr>
      <w:rFonts w:ascii=".VnTime" w:eastAsia="Times New Roman" w:hAnsi=".VnTime" w:cs="Times New Roman"/>
      <w:sz w:val="20"/>
      <w:szCs w:val="20"/>
      <w:lang w:val="en-GB" w:eastAsia="en-US"/>
    </w:rPr>
  </w:style>
  <w:style w:type="paragraph" w:styleId="Footer">
    <w:name w:val="footer"/>
    <w:basedOn w:val="Normal"/>
    <w:link w:val="FooterChar"/>
    <w:autoRedefine/>
    <w:rsid w:val="003E7027"/>
    <w:pPr>
      <w:pBdr>
        <w:top w:val="single" w:sz="4" w:space="1" w:color="auto"/>
      </w:pBdr>
      <w:tabs>
        <w:tab w:val="center" w:pos="4320"/>
        <w:tab w:val="right" w:pos="9000"/>
      </w:tabs>
      <w:ind w:left="0"/>
      <w:jc w:val="both"/>
    </w:pPr>
    <w:rPr>
      <w:rFonts w:cs="Tahoma"/>
    </w:rPr>
  </w:style>
  <w:style w:type="character" w:customStyle="1" w:styleId="FooterChar">
    <w:name w:val="Footer Char"/>
    <w:basedOn w:val="DefaultParagraphFont"/>
    <w:link w:val="Footer"/>
    <w:rsid w:val="003E7027"/>
    <w:rPr>
      <w:rFonts w:ascii="Tahoma" w:eastAsia="Times New Roman" w:hAnsi="Tahoma" w:cs="Tahoma"/>
      <w:sz w:val="20"/>
      <w:szCs w:val="20"/>
      <w:lang w:eastAsia="en-US"/>
    </w:rPr>
  </w:style>
  <w:style w:type="paragraph" w:customStyle="1" w:styleId="NormalH">
    <w:name w:val="NormalH"/>
    <w:basedOn w:val="Normal"/>
    <w:autoRedefine/>
    <w:rsid w:val="003E7027"/>
    <w:pPr>
      <w:pageBreakBefore/>
      <w:tabs>
        <w:tab w:val="left" w:pos="2160"/>
        <w:tab w:val="right" w:pos="5040"/>
        <w:tab w:val="left" w:pos="5760"/>
        <w:tab w:val="right" w:pos="8640"/>
      </w:tabs>
      <w:spacing w:before="360" w:after="240"/>
      <w:ind w:left="0"/>
    </w:pPr>
    <w:rPr>
      <w:rFonts w:ascii="Verdana" w:hAnsi="Verdana"/>
      <w:b/>
      <w:caps/>
      <w:color w:val="033103"/>
      <w:szCs w:val="32"/>
      <w:lang w:val="en-GB"/>
    </w:rPr>
  </w:style>
  <w:style w:type="character" w:styleId="PageNumber">
    <w:name w:val="page number"/>
    <w:basedOn w:val="DefaultParagraphFont"/>
    <w:rsid w:val="003E7027"/>
  </w:style>
  <w:style w:type="paragraph" w:customStyle="1" w:styleId="Bang">
    <w:name w:val="Bang"/>
    <w:basedOn w:val="Normal"/>
    <w:autoRedefine/>
    <w:rsid w:val="003E7027"/>
    <w:pPr>
      <w:spacing w:before="80" w:after="80"/>
      <w:ind w:left="0"/>
    </w:pPr>
    <w:rPr>
      <w:rFonts w:cs="Tahoma"/>
      <w:sz w:val="18"/>
      <w:szCs w:val="18"/>
    </w:rPr>
  </w:style>
  <w:style w:type="paragraph" w:styleId="BodyText">
    <w:name w:val="Body Text"/>
    <w:basedOn w:val="Normal"/>
    <w:link w:val="BodyTextChar"/>
    <w:rsid w:val="003E7027"/>
    <w:pPr>
      <w:ind w:left="0"/>
      <w:jc w:val="both"/>
    </w:pPr>
  </w:style>
  <w:style w:type="character" w:customStyle="1" w:styleId="BodyTextChar">
    <w:name w:val="Body Text Char"/>
    <w:basedOn w:val="DefaultParagraphFont"/>
    <w:link w:val="BodyText"/>
    <w:rsid w:val="003E7027"/>
    <w:rPr>
      <w:rFonts w:ascii="Times New Roman" w:eastAsia="Times New Roman" w:hAnsi="Times New Roman" w:cs="Times New Roman"/>
      <w:sz w:val="24"/>
      <w:szCs w:val="24"/>
      <w:lang w:val="en-AU" w:eastAsia="en-US"/>
    </w:rPr>
  </w:style>
  <w:style w:type="character" w:styleId="Hyperlink">
    <w:name w:val="Hyperlink"/>
    <w:basedOn w:val="DefaultParagraphFont"/>
    <w:uiPriority w:val="99"/>
    <w:rsid w:val="003E7027"/>
    <w:rPr>
      <w:color w:val="0000FF"/>
      <w:u w:val="single"/>
    </w:rPr>
  </w:style>
  <w:style w:type="paragraph" w:customStyle="1" w:styleId="InfoBlue">
    <w:name w:val="InfoBlue"/>
    <w:basedOn w:val="Normal"/>
    <w:next w:val="BodyText"/>
    <w:autoRedefine/>
    <w:rsid w:val="008606D7"/>
    <w:pPr>
      <w:widowControl w:val="0"/>
      <w:spacing w:after="120" w:line="240" w:lineRule="atLeast"/>
    </w:pPr>
    <w:rPr>
      <w:rFonts w:cs="Tahoma"/>
      <w:color w:val="0000FF"/>
    </w:rPr>
  </w:style>
  <w:style w:type="paragraph" w:customStyle="1" w:styleId="HeadingBig">
    <w:name w:val="Heading Big"/>
    <w:basedOn w:val="NormalTB"/>
    <w:autoRedefine/>
    <w:rsid w:val="002052AE"/>
    <w:pPr>
      <w:widowControl w:val="0"/>
      <w:spacing w:before="120"/>
    </w:pPr>
    <w:rPr>
      <w:rFonts w:ascii="Times New Roman" w:hAnsi="Times New Roman"/>
      <w:b/>
      <w:snapToGrid w:val="0"/>
      <w:sz w:val="24"/>
      <w:szCs w:val="24"/>
      <w:lang w:val="en-US"/>
    </w:rPr>
  </w:style>
  <w:style w:type="paragraph" w:customStyle="1" w:styleId="HeadingLv1">
    <w:name w:val="Heading Lv1"/>
    <w:basedOn w:val="Normal"/>
    <w:autoRedefine/>
    <w:rsid w:val="003E7027"/>
    <w:pPr>
      <w:widowControl w:val="0"/>
      <w:ind w:left="0"/>
      <w:jc w:val="center"/>
    </w:pPr>
    <w:rPr>
      <w:rFonts w:cs="Tahoma"/>
      <w:b/>
      <w:snapToGrid w:val="0"/>
      <w:color w:val="6E2500"/>
    </w:rPr>
  </w:style>
  <w:style w:type="paragraph" w:customStyle="1" w:styleId="NormalT">
    <w:name w:val="NormalT"/>
    <w:basedOn w:val="Normal"/>
    <w:rsid w:val="003E7027"/>
  </w:style>
  <w:style w:type="paragraph" w:styleId="BalloonText">
    <w:name w:val="Balloon Text"/>
    <w:basedOn w:val="Normal"/>
    <w:link w:val="BalloonTextChar"/>
    <w:uiPriority w:val="99"/>
    <w:semiHidden/>
    <w:unhideWhenUsed/>
    <w:rsid w:val="003E7027"/>
    <w:rPr>
      <w:rFonts w:cs="Tahoma"/>
      <w:sz w:val="16"/>
      <w:szCs w:val="16"/>
    </w:rPr>
  </w:style>
  <w:style w:type="character" w:customStyle="1" w:styleId="BalloonTextChar">
    <w:name w:val="Balloon Text Char"/>
    <w:basedOn w:val="DefaultParagraphFont"/>
    <w:link w:val="BalloonText"/>
    <w:uiPriority w:val="99"/>
    <w:semiHidden/>
    <w:rsid w:val="003E7027"/>
    <w:rPr>
      <w:rFonts w:ascii="Tahoma" w:eastAsia="Times New Roman" w:hAnsi="Tahoma" w:cs="Tahoma"/>
      <w:sz w:val="16"/>
      <w:szCs w:val="16"/>
      <w:lang w:eastAsia="en-US"/>
    </w:rPr>
  </w:style>
  <w:style w:type="paragraph" w:styleId="DocumentMap">
    <w:name w:val="Document Map"/>
    <w:basedOn w:val="Normal"/>
    <w:link w:val="DocumentMapChar"/>
    <w:uiPriority w:val="99"/>
    <w:semiHidden/>
    <w:unhideWhenUsed/>
    <w:rsid w:val="003E7027"/>
    <w:rPr>
      <w:rFonts w:cs="Tahoma"/>
      <w:sz w:val="16"/>
      <w:szCs w:val="16"/>
    </w:rPr>
  </w:style>
  <w:style w:type="character" w:customStyle="1" w:styleId="DocumentMapChar">
    <w:name w:val="Document Map Char"/>
    <w:basedOn w:val="DefaultParagraphFont"/>
    <w:link w:val="DocumentMap"/>
    <w:uiPriority w:val="99"/>
    <w:semiHidden/>
    <w:rsid w:val="003E7027"/>
    <w:rPr>
      <w:rFonts w:ascii="Tahoma" w:eastAsia="Times New Roman" w:hAnsi="Tahoma" w:cs="Tahoma"/>
      <w:sz w:val="16"/>
      <w:szCs w:val="16"/>
      <w:lang w:eastAsia="en-US"/>
    </w:rPr>
  </w:style>
  <w:style w:type="character" w:styleId="LineNumber">
    <w:name w:val="line number"/>
    <w:basedOn w:val="DefaultParagraphFont"/>
    <w:uiPriority w:val="99"/>
    <w:semiHidden/>
    <w:unhideWhenUsed/>
    <w:rsid w:val="005E313B"/>
  </w:style>
  <w:style w:type="table" w:styleId="TableGrid">
    <w:name w:val="Table Grid"/>
    <w:basedOn w:val="TableNormal"/>
    <w:uiPriority w:val="59"/>
    <w:rsid w:val="00691C7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4A3E80"/>
    <w:pPr>
      <w:widowControl w:val="0"/>
      <w:suppressLineNumbers/>
      <w:suppressAutoHyphens/>
      <w:snapToGrid w:val="0"/>
      <w:ind w:left="144"/>
    </w:pPr>
    <w:rPr>
      <w:rFonts w:ascii="Arial" w:hAnsi="Arial"/>
      <w:sz w:val="20"/>
      <w:szCs w:val="20"/>
      <w:lang w:eastAsia="ar-SA"/>
    </w:rPr>
  </w:style>
  <w:style w:type="paragraph" w:styleId="ListParagraph">
    <w:name w:val="List Paragraph"/>
    <w:basedOn w:val="Normal"/>
    <w:uiPriority w:val="34"/>
    <w:qFormat/>
    <w:rsid w:val="00B52CF8"/>
    <w:pPr>
      <w:ind w:left="720"/>
      <w:contextualSpacing/>
    </w:pPr>
  </w:style>
  <w:style w:type="paragraph" w:styleId="NormalWeb">
    <w:name w:val="Normal (Web)"/>
    <w:basedOn w:val="Normal"/>
    <w:uiPriority w:val="99"/>
    <w:unhideWhenUsed/>
    <w:rsid w:val="008D3FD3"/>
    <w:pPr>
      <w:spacing w:before="100" w:beforeAutospacing="1"/>
      <w:ind w:left="0"/>
    </w:pPr>
    <w:rPr>
      <w:rFonts w:eastAsiaTheme="minorEastAsia"/>
      <w:lang w:eastAsia="ja-JP"/>
    </w:rPr>
  </w:style>
  <w:style w:type="paragraph" w:styleId="Caption">
    <w:name w:val="caption"/>
    <w:basedOn w:val="Normal"/>
    <w:next w:val="Normal"/>
    <w:unhideWhenUsed/>
    <w:qFormat/>
    <w:rsid w:val="00FE2BCB"/>
    <w:pPr>
      <w:spacing w:after="200"/>
    </w:pPr>
    <w:rPr>
      <w:b/>
      <w:bCs/>
      <w:color w:val="4F81BD" w:themeColor="accent1"/>
      <w:sz w:val="18"/>
      <w:szCs w:val="18"/>
    </w:rPr>
  </w:style>
  <w:style w:type="paragraph" w:styleId="TableofFigures">
    <w:name w:val="table of figures"/>
    <w:basedOn w:val="Normal"/>
    <w:next w:val="Normal"/>
    <w:uiPriority w:val="99"/>
    <w:unhideWhenUsed/>
    <w:rsid w:val="00FE2BCB"/>
    <w:pPr>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emf"/><Relationship Id="rId50" Type="http://schemas.openxmlformats.org/officeDocument/2006/relationships/oleObject" Target="embeddings/oleObject19.bin"/><Relationship Id="rId55" Type="http://schemas.openxmlformats.org/officeDocument/2006/relationships/image" Target="media/image2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emf"/><Relationship Id="rId40" Type="http://schemas.openxmlformats.org/officeDocument/2006/relationships/oleObject" Target="embeddings/oleObject14.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image" Target="media/image1.jpeg"/><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g\Desktop\oopmsProject\trunk\Document\Design\TruongMH\SRS_P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D3964-1A05-4234-869E-03D6534E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SRS_PMS.dotx</Template>
  <TotalTime>687</TotalTime>
  <Pages>35</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Truong</cp:lastModifiedBy>
  <cp:revision>9</cp:revision>
  <dcterms:created xsi:type="dcterms:W3CDTF">2012-05-28T12:20:00Z</dcterms:created>
  <dcterms:modified xsi:type="dcterms:W3CDTF">2012-05-30T23:47:00Z</dcterms:modified>
</cp:coreProperties>
</file>