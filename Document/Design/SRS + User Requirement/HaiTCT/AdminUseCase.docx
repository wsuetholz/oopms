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77E" w:rsidRPr="00894859" w:rsidRDefault="00E9677E" w:rsidP="00DD5980">
      <w:pPr>
        <w:pStyle w:val="Heading2"/>
        <w:ind w:left="0" w:firstLine="0"/>
        <w:rPr>
          <w:rFonts w:cs="Times New Roman"/>
        </w:rPr>
      </w:pPr>
      <w:r>
        <w:t>Admin Create New Project</w:t>
      </w:r>
    </w:p>
    <w:p w:rsidR="00E9677E" w:rsidRDefault="00E9677E" w:rsidP="00DD5980"/>
    <w:p w:rsidR="00E9677E" w:rsidRDefault="00E9677E" w:rsidP="00DD5980">
      <w:r>
        <w:object w:dxaOrig="4069" w:dyaOrig="1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83.25pt" o:ole="">
            <v:imagedata r:id="rId4" o:title=""/>
          </v:shape>
          <o:OLEObject Type="Embed" ProgID="Visio.Drawing.11" ShapeID="_x0000_i1025" DrawAspect="Content" ObjectID="_1399965622" r:id="rId5"/>
        </w:object>
      </w:r>
      <w:r>
        <w:tab/>
      </w:r>
      <w:r>
        <w:tab/>
      </w:r>
    </w:p>
    <w:p w:rsidR="00E9677E" w:rsidRDefault="00E9677E" w:rsidP="00DD5980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9"/>
        <w:gridCol w:w="3636"/>
        <w:gridCol w:w="3521"/>
      </w:tblGrid>
      <w:tr w:rsidR="00E9677E" w:rsidRPr="00D40BE3"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Admin_UC0</w:t>
            </w:r>
            <w:r w:rsidRPr="00D40BE3">
              <w:rPr>
                <w:rFonts w:eastAsia="SimSun"/>
                <w:lang w:eastAsia="zh-CN"/>
              </w:rPr>
              <w:t>1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 Create new Project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DD5980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admin to create a new project.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E9677E" w:rsidRPr="00D40BE3">
        <w:trPr>
          <w:trHeight w:val="2248"/>
        </w:trPr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 Choose tab Project Management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4A0C69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Project’s information then select button “Submit”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link “Create New Project”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</w:tr>
      <w:tr w:rsidR="00E9677E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E9677E" w:rsidRPr="00D65EC8" w:rsidRDefault="00E9677E" w:rsidP="00DD5980">
      <w:pPr>
        <w:pStyle w:val="Caption"/>
      </w:pPr>
    </w:p>
    <w:p w:rsidR="00E9677E" w:rsidRDefault="00E9677E"/>
    <w:p w:rsidR="00E9677E" w:rsidRDefault="00E9677E"/>
    <w:p w:rsidR="00E9677E" w:rsidRPr="00894859" w:rsidRDefault="00E9677E" w:rsidP="003F221E">
      <w:pPr>
        <w:pStyle w:val="Heading2"/>
        <w:ind w:left="0" w:firstLine="0"/>
        <w:rPr>
          <w:rFonts w:cs="Times New Roman"/>
        </w:rPr>
      </w:pPr>
      <w:r>
        <w:t>Admin Search Project</w:t>
      </w:r>
    </w:p>
    <w:p w:rsidR="00E9677E" w:rsidRDefault="00E9677E" w:rsidP="00DD5980">
      <w:r>
        <w:object w:dxaOrig="4082" w:dyaOrig="1660">
          <v:shape id="_x0000_i1026" type="#_x0000_t75" style="width:204pt;height:83.25pt" o:ole="">
            <v:imagedata r:id="rId6" o:title=""/>
          </v:shape>
          <o:OLEObject Type="Embed" ProgID="Visio.Drawing.11" ShapeID="_x0000_i1026" DrawAspect="Content" ObjectID="_1399965623" r:id="rId7"/>
        </w:object>
      </w:r>
    </w:p>
    <w:p w:rsidR="00E9677E" w:rsidRDefault="00E9677E" w:rsidP="00DD5980">
      <w:r>
        <w:tab/>
      </w:r>
      <w:r>
        <w:tab/>
      </w:r>
    </w:p>
    <w:p w:rsidR="00E9677E" w:rsidRDefault="00E9677E" w:rsidP="00DD5980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9"/>
        <w:gridCol w:w="3633"/>
        <w:gridCol w:w="3524"/>
      </w:tblGrid>
      <w:tr w:rsidR="00E9677E" w:rsidRPr="00D40BE3"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ADMIN_UC02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DD5980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 Search Project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DD5980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admin to search project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DD5980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E9677E" w:rsidRPr="00D40BE3">
        <w:trPr>
          <w:trHeight w:val="2248"/>
        </w:trPr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Project Management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4A0C69" w:rsidRDefault="00E9677E" w:rsidP="00DD5980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Click button “Search”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search condition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</w:tr>
      <w:tr w:rsidR="00E9677E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E9677E" w:rsidRPr="00D65EC8" w:rsidRDefault="00E9677E" w:rsidP="00DD5980">
      <w:pPr>
        <w:pStyle w:val="Caption"/>
      </w:pPr>
    </w:p>
    <w:p w:rsidR="00E9677E" w:rsidRDefault="00E9677E" w:rsidP="003F221E">
      <w:pPr>
        <w:pStyle w:val="Heading2"/>
        <w:ind w:left="0" w:firstLine="0"/>
        <w:rPr>
          <w:rFonts w:cs="Times New Roman"/>
        </w:rPr>
      </w:pPr>
    </w:p>
    <w:p w:rsidR="00E9677E" w:rsidRPr="00813F0E" w:rsidRDefault="00E9677E" w:rsidP="00813F0E"/>
    <w:p w:rsidR="00E9677E" w:rsidRPr="00894859" w:rsidRDefault="00E9677E" w:rsidP="003F221E">
      <w:pPr>
        <w:pStyle w:val="Heading2"/>
        <w:ind w:left="0" w:firstLine="0"/>
        <w:rPr>
          <w:rFonts w:cs="Times New Roman"/>
        </w:rPr>
      </w:pPr>
      <w:r>
        <w:t>Admin Edit Project</w:t>
      </w:r>
    </w:p>
    <w:p w:rsidR="00E9677E" w:rsidRDefault="00E9677E" w:rsidP="00964D7B">
      <w:r>
        <w:object w:dxaOrig="4041" w:dyaOrig="1660">
          <v:shape id="_x0000_i1027" type="#_x0000_t75" style="width:201.75pt;height:83.25pt" o:ole="">
            <v:imagedata r:id="rId8" o:title=""/>
          </v:shape>
          <o:OLEObject Type="Embed" ProgID="Visio.Drawing.11" ShapeID="_x0000_i1027" DrawAspect="Content" ObjectID="_1399965624" r:id="rId9"/>
        </w:object>
      </w:r>
    </w:p>
    <w:p w:rsidR="00E9677E" w:rsidRDefault="00E9677E" w:rsidP="00964D7B">
      <w:r>
        <w:tab/>
      </w:r>
      <w:r>
        <w:tab/>
      </w:r>
    </w:p>
    <w:p w:rsidR="00E9677E" w:rsidRDefault="00E9677E" w:rsidP="00964D7B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8"/>
        <w:gridCol w:w="3629"/>
        <w:gridCol w:w="3529"/>
      </w:tblGrid>
      <w:tr w:rsidR="00E9677E" w:rsidRPr="00D40BE3"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ADMIN_UC03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964D7B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 Edit Project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964D7B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admin to edit information of a project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E9677E" w:rsidRPr="00D40BE3">
        <w:trPr>
          <w:trHeight w:val="2248"/>
        </w:trPr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Project Management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4A0C69" w:rsidRDefault="00E9677E" w:rsidP="007A3C0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Click button “Search”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 Select link “Change Project Info”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search condition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 Choose the project want to edit</w:t>
            </w:r>
          </w:p>
          <w:p w:rsidR="00E9677E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5459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Change Project’s information then select button “Save Change”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</w:tr>
      <w:tr w:rsidR="00E9677E" w:rsidRPr="00D40BE3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E9677E" w:rsidRPr="00D65EC8" w:rsidRDefault="00E9677E" w:rsidP="00964D7B">
      <w:pPr>
        <w:pStyle w:val="Caption"/>
      </w:pPr>
    </w:p>
    <w:p w:rsidR="00E9677E" w:rsidRDefault="00E9677E"/>
    <w:p w:rsidR="00E9677E" w:rsidRDefault="00E9677E"/>
    <w:p w:rsidR="00E9677E" w:rsidRDefault="00E9677E"/>
    <w:p w:rsidR="00E9677E" w:rsidRDefault="00E9677E"/>
    <w:p w:rsidR="00E9677E" w:rsidRPr="00894859" w:rsidRDefault="00E9677E" w:rsidP="003F221E">
      <w:pPr>
        <w:pStyle w:val="Heading2"/>
        <w:ind w:left="0" w:firstLine="0"/>
        <w:rPr>
          <w:rFonts w:cs="Times New Roman"/>
        </w:rPr>
      </w:pPr>
      <w:r>
        <w:t>Admin Manage Module</w:t>
      </w:r>
    </w:p>
    <w:p w:rsidR="00E9677E" w:rsidRDefault="00E9677E" w:rsidP="00332DF1">
      <w:r>
        <w:object w:dxaOrig="4132" w:dyaOrig="1660">
          <v:shape id="_x0000_i1028" type="#_x0000_t75" style="width:206.25pt;height:83.25pt" o:ole="">
            <v:imagedata r:id="rId10" o:title=""/>
          </v:shape>
          <o:OLEObject Type="Embed" ProgID="Visio.Drawing.11" ShapeID="_x0000_i1028" DrawAspect="Content" ObjectID="_1399965625" r:id="rId11"/>
        </w:object>
      </w:r>
    </w:p>
    <w:p w:rsidR="00E9677E" w:rsidRDefault="00E9677E" w:rsidP="00332DF1">
      <w:r>
        <w:tab/>
      </w:r>
      <w:r>
        <w:tab/>
      </w:r>
    </w:p>
    <w:p w:rsidR="00E9677E" w:rsidRDefault="00E9677E" w:rsidP="00332DF1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8"/>
        <w:gridCol w:w="3637"/>
        <w:gridCol w:w="3521"/>
      </w:tblGrid>
      <w:tr w:rsidR="00E9677E" w:rsidRPr="00D40BE3"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ADMIN_UC04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3348B4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 xml:space="preserve">Admin Mange Module </w:t>
            </w:r>
            <w:r w:rsidRPr="00F458C3">
              <w:rPr>
                <w:rFonts w:eastAsia="Times New Roman"/>
                <w:b/>
                <w:bCs/>
              </w:rPr>
              <w:t>Use Case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332DF1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admin to manage a project’s modules usage 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E9677E" w:rsidRPr="00D40BE3">
        <w:trPr>
          <w:trHeight w:val="2248"/>
        </w:trPr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Project Management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4A0C69" w:rsidRDefault="00E9677E" w:rsidP="007A3C0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Click button “Search”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 Select link “</w:t>
            </w:r>
            <w:r w:rsidRPr="00332DF1">
              <w:rPr>
                <w:rFonts w:eastAsia="SimSun"/>
                <w:lang w:eastAsia="zh-CN"/>
              </w:rPr>
              <w:t>Modules Management</w:t>
            </w:r>
            <w:r>
              <w:rPr>
                <w:rFonts w:eastAsia="SimSun"/>
                <w:lang w:eastAsia="zh-CN"/>
              </w:rPr>
              <w:t>”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search condition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 Choose the project want to edit</w:t>
            </w:r>
          </w:p>
          <w:p w:rsidR="00E9677E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332DF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Choose modules and then select button “OK”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</w:tr>
      <w:tr w:rsidR="00E9677E" w:rsidRPr="00D40BE3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E9677E" w:rsidRPr="00D65EC8" w:rsidRDefault="00E9677E" w:rsidP="00332DF1">
      <w:pPr>
        <w:pStyle w:val="Caption"/>
      </w:pPr>
    </w:p>
    <w:p w:rsidR="00E9677E" w:rsidRDefault="00E9677E"/>
    <w:p w:rsidR="00E9677E" w:rsidRDefault="00E9677E"/>
    <w:p w:rsidR="00E9677E" w:rsidRDefault="00E9677E"/>
    <w:p w:rsidR="00E9677E" w:rsidRDefault="00E9677E"/>
    <w:p w:rsidR="00E9677E" w:rsidRPr="00894859" w:rsidRDefault="00E9677E" w:rsidP="003F221E">
      <w:pPr>
        <w:pStyle w:val="Heading2"/>
        <w:ind w:left="0" w:firstLine="0"/>
        <w:rPr>
          <w:rFonts w:cs="Times New Roman"/>
        </w:rPr>
      </w:pPr>
      <w:r>
        <w:t>Admin Team Management</w:t>
      </w:r>
    </w:p>
    <w:p w:rsidR="00E9677E" w:rsidRDefault="00E9677E" w:rsidP="00C14C2D">
      <w:r>
        <w:object w:dxaOrig="4617" w:dyaOrig="1660">
          <v:shape id="_x0000_i1029" type="#_x0000_t75" style="width:231pt;height:83.25pt" o:ole="">
            <v:imagedata r:id="rId12" o:title=""/>
          </v:shape>
          <o:OLEObject Type="Embed" ProgID="Visio.Drawing.11" ShapeID="_x0000_i1029" DrawAspect="Content" ObjectID="_1399965626" r:id="rId13"/>
        </w:object>
      </w:r>
    </w:p>
    <w:p w:rsidR="00E9677E" w:rsidRDefault="00E9677E" w:rsidP="00C14C2D">
      <w:r>
        <w:tab/>
      </w:r>
      <w:r>
        <w:tab/>
      </w:r>
    </w:p>
    <w:p w:rsidR="00E9677E" w:rsidRDefault="00E9677E" w:rsidP="00C14C2D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8"/>
        <w:gridCol w:w="3637"/>
        <w:gridCol w:w="3521"/>
      </w:tblGrid>
      <w:tr w:rsidR="00E9677E" w:rsidRPr="00D40BE3"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ADMIN_UC05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C14C2D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 Team Management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C14C2D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admin to manage a project’s team members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E9677E" w:rsidRPr="00D40BE3">
        <w:trPr>
          <w:trHeight w:val="2248"/>
        </w:trPr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Project Management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4A0C69" w:rsidRDefault="00E9677E" w:rsidP="007A3C0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Click button “Search”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 Select link “Team Management”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search condition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 Choose the project want to edit</w:t>
            </w:r>
          </w:p>
          <w:p w:rsidR="00E9677E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C14C2D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Edit Project’s team member then select button “Save Change”</w:t>
            </w:r>
          </w:p>
        </w:tc>
      </w:tr>
      <w:tr w:rsidR="00E9677E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</w:tr>
      <w:tr w:rsidR="00E9677E" w:rsidRPr="00D40BE3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E9677E" w:rsidRPr="00D65EC8" w:rsidRDefault="00E9677E" w:rsidP="00C14C2D">
      <w:pPr>
        <w:pStyle w:val="Caption"/>
      </w:pPr>
    </w:p>
    <w:p w:rsidR="00E9677E" w:rsidRDefault="00E9677E"/>
    <w:p w:rsidR="00E9677E" w:rsidRDefault="00E9677E"/>
    <w:p w:rsidR="00E9677E" w:rsidRDefault="00E9677E"/>
    <w:p w:rsidR="00E9677E" w:rsidRDefault="00E9677E"/>
    <w:p w:rsidR="00E9677E" w:rsidRPr="00894859" w:rsidRDefault="00E9677E" w:rsidP="003F221E">
      <w:pPr>
        <w:pStyle w:val="Heading2"/>
        <w:ind w:left="0" w:firstLine="0"/>
        <w:rPr>
          <w:rFonts w:cs="Times New Roman"/>
        </w:rPr>
      </w:pPr>
      <w:r>
        <w:t>Admin Search User</w:t>
      </w:r>
    </w:p>
    <w:p w:rsidR="00E9677E" w:rsidRDefault="00E9677E" w:rsidP="0050419E">
      <w:r>
        <w:object w:dxaOrig="4329" w:dyaOrig="1660">
          <v:shape id="_x0000_i1030" type="#_x0000_t75" style="width:216.75pt;height:83.25pt" o:ole="">
            <v:imagedata r:id="rId14" o:title=""/>
          </v:shape>
          <o:OLEObject Type="Embed" ProgID="Visio.Drawing.11" ShapeID="_x0000_i1030" DrawAspect="Content" ObjectID="_1399965627" r:id="rId15"/>
        </w:object>
      </w:r>
    </w:p>
    <w:p w:rsidR="00E9677E" w:rsidRDefault="00E9677E" w:rsidP="0050419E">
      <w:r>
        <w:tab/>
      </w:r>
      <w:r>
        <w:tab/>
      </w:r>
    </w:p>
    <w:p w:rsidR="00E9677E" w:rsidRDefault="00E9677E" w:rsidP="0050419E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9"/>
        <w:gridCol w:w="3633"/>
        <w:gridCol w:w="3524"/>
      </w:tblGrid>
      <w:tr w:rsidR="00E9677E" w:rsidRPr="00D40BE3"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ADMIN_UC06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C31CAD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 Search User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C31CAD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admin to search user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E9677E" w:rsidRPr="00D40BE3">
        <w:trPr>
          <w:trHeight w:val="2248"/>
        </w:trPr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User Management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4A0C69" w:rsidRDefault="00E9677E" w:rsidP="007A3C0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Click button “Search”</w:t>
            </w:r>
          </w:p>
          <w:p w:rsidR="00E9677E" w:rsidRPr="00D40BE3" w:rsidRDefault="00E9677E" w:rsidP="00C31CAD">
            <w:pPr>
              <w:rPr>
                <w:rFonts w:eastAsia="SimSun"/>
                <w:lang w:eastAsia="zh-CN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search condition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</w:tr>
      <w:tr w:rsidR="00E9677E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E9677E" w:rsidRPr="00D65EC8" w:rsidRDefault="00E9677E" w:rsidP="0050419E">
      <w:pPr>
        <w:pStyle w:val="Caption"/>
      </w:pPr>
    </w:p>
    <w:p w:rsidR="00E9677E" w:rsidRDefault="00E9677E" w:rsidP="0050419E"/>
    <w:p w:rsidR="00E9677E" w:rsidRDefault="00E9677E"/>
    <w:p w:rsidR="00E9677E" w:rsidRDefault="00E9677E"/>
    <w:p w:rsidR="00E9677E" w:rsidRPr="00894859" w:rsidRDefault="00E9677E" w:rsidP="003F221E">
      <w:pPr>
        <w:pStyle w:val="Heading2"/>
        <w:ind w:left="0" w:firstLine="0"/>
        <w:rPr>
          <w:rFonts w:cs="Times New Roman"/>
        </w:rPr>
      </w:pPr>
      <w:r>
        <w:t>Admin Create User</w:t>
      </w:r>
    </w:p>
    <w:p w:rsidR="00E9677E" w:rsidRDefault="00E9677E" w:rsidP="00F562B5">
      <w:r>
        <w:object w:dxaOrig="4329" w:dyaOrig="1660">
          <v:shape id="_x0000_i1031" type="#_x0000_t75" style="width:216.75pt;height:83.25pt" o:ole="">
            <v:imagedata r:id="rId16" o:title=""/>
          </v:shape>
          <o:OLEObject Type="Embed" ProgID="Visio.Drawing.11" ShapeID="_x0000_i1031" DrawAspect="Content" ObjectID="_1399965628" r:id="rId17"/>
        </w:object>
      </w:r>
    </w:p>
    <w:p w:rsidR="00E9677E" w:rsidRDefault="00E9677E" w:rsidP="00F562B5">
      <w:r>
        <w:tab/>
      </w:r>
      <w:r>
        <w:tab/>
      </w:r>
    </w:p>
    <w:p w:rsidR="00E9677E" w:rsidRDefault="00E9677E" w:rsidP="00F562B5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0"/>
        <w:gridCol w:w="3637"/>
        <w:gridCol w:w="3519"/>
      </w:tblGrid>
      <w:tr w:rsidR="00E9677E" w:rsidRPr="00D40BE3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ADMIN_UC07</w:t>
            </w:r>
          </w:p>
        </w:tc>
      </w:tr>
      <w:tr w:rsidR="00E9677E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F562B5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 Create User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E9677E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F562B5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admin to create new user</w:t>
            </w:r>
          </w:p>
        </w:tc>
      </w:tr>
      <w:tr w:rsidR="00E9677E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</w:t>
            </w:r>
          </w:p>
        </w:tc>
      </w:tr>
      <w:tr w:rsidR="00E9677E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E9677E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E9677E" w:rsidRPr="00D40BE3">
        <w:trPr>
          <w:trHeight w:val="224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User Management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4A0C69" w:rsidRDefault="00E9677E" w:rsidP="007A3C0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User’s information then select button “Submit”</w:t>
            </w:r>
          </w:p>
          <w:p w:rsidR="00E9677E" w:rsidRPr="00D40BE3" w:rsidRDefault="00E9677E" w:rsidP="00F562B5">
            <w:pPr>
              <w:rPr>
                <w:rFonts w:eastAsia="SimSun"/>
                <w:lang w:eastAsia="zh-CN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link “Create New User”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</w:tr>
      <w:tr w:rsidR="00E9677E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</w:tr>
      <w:tr w:rsidR="00E9677E" w:rsidRPr="00D40BE3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E9677E" w:rsidRPr="00D65EC8" w:rsidRDefault="00E9677E" w:rsidP="00F562B5">
      <w:pPr>
        <w:pStyle w:val="Caption"/>
      </w:pPr>
    </w:p>
    <w:p w:rsidR="00E9677E" w:rsidRDefault="00E9677E"/>
    <w:p w:rsidR="00E9677E" w:rsidRDefault="00E9677E"/>
    <w:p w:rsidR="00E9677E" w:rsidRDefault="00E9677E"/>
    <w:p w:rsidR="00E9677E" w:rsidRDefault="00E9677E"/>
    <w:p w:rsidR="00E9677E" w:rsidRPr="00894859" w:rsidRDefault="00E9677E" w:rsidP="003F221E">
      <w:pPr>
        <w:pStyle w:val="Heading2"/>
        <w:ind w:left="0" w:firstLine="0"/>
        <w:rPr>
          <w:rFonts w:cs="Times New Roman"/>
        </w:rPr>
      </w:pPr>
      <w:r>
        <w:t>Admin Edit User</w:t>
      </w:r>
    </w:p>
    <w:p w:rsidR="00E9677E" w:rsidRDefault="00E9677E" w:rsidP="00C33F0B">
      <w:r>
        <w:object w:dxaOrig="4329" w:dyaOrig="1660">
          <v:shape id="_x0000_i1032" type="#_x0000_t75" style="width:216.75pt;height:83.25pt" o:ole="">
            <v:imagedata r:id="rId18" o:title=""/>
          </v:shape>
          <o:OLEObject Type="Embed" ProgID="Visio.Drawing.11" ShapeID="_x0000_i1032" DrawAspect="Content" ObjectID="_1399965629" r:id="rId19"/>
        </w:object>
      </w:r>
    </w:p>
    <w:p w:rsidR="00E9677E" w:rsidRDefault="00E9677E" w:rsidP="00C33F0B">
      <w:r>
        <w:tab/>
      </w:r>
      <w:r>
        <w:tab/>
      </w:r>
    </w:p>
    <w:p w:rsidR="00E9677E" w:rsidRDefault="00E9677E" w:rsidP="00C33F0B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9"/>
        <w:gridCol w:w="3633"/>
        <w:gridCol w:w="3524"/>
      </w:tblGrid>
      <w:tr w:rsidR="00E9677E" w:rsidRPr="00D40BE3"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ADMIN_UC08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EE78E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 Edit User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EE78E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admin to edit information of an user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E9677E" w:rsidRPr="00D40BE3">
        <w:trPr>
          <w:trHeight w:val="2248"/>
        </w:trPr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User Management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4A0C69" w:rsidRDefault="00E9677E" w:rsidP="007A3C0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Click button “Search”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 Change User’s information then select button “Save Change”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search condition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 Choose the user want to edit</w:t>
            </w:r>
          </w:p>
          <w:p w:rsidR="00E9677E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</w:tr>
      <w:tr w:rsidR="00E9677E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</w:tr>
      <w:tr w:rsidR="00E9677E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E9677E" w:rsidRPr="00D65EC8" w:rsidRDefault="00E9677E" w:rsidP="00C33F0B">
      <w:pPr>
        <w:pStyle w:val="Caption"/>
      </w:pPr>
    </w:p>
    <w:p w:rsidR="00E9677E" w:rsidRDefault="00E9677E"/>
    <w:p w:rsidR="00E9677E" w:rsidRDefault="00E9677E"/>
    <w:p w:rsidR="00E9677E" w:rsidRDefault="00E9677E"/>
    <w:p w:rsidR="00E9677E" w:rsidRDefault="00E9677E"/>
    <w:p w:rsidR="00E9677E" w:rsidRPr="00894859" w:rsidRDefault="00E9677E" w:rsidP="003F221E">
      <w:pPr>
        <w:pStyle w:val="Heading2"/>
        <w:ind w:left="0" w:firstLine="0"/>
        <w:rPr>
          <w:rFonts w:cs="Times New Roman"/>
        </w:rPr>
      </w:pPr>
      <w:r>
        <w:t>Admin Change User’s Status</w:t>
      </w:r>
    </w:p>
    <w:p w:rsidR="00E9677E" w:rsidRDefault="00E9677E" w:rsidP="00FF32B3">
      <w:r>
        <w:object w:dxaOrig="4977" w:dyaOrig="1660">
          <v:shape id="_x0000_i1033" type="#_x0000_t75" style="width:249pt;height:83.25pt" o:ole="">
            <v:imagedata r:id="rId20" o:title=""/>
          </v:shape>
          <o:OLEObject Type="Embed" ProgID="Visio.Drawing.11" ShapeID="_x0000_i1033" DrawAspect="Content" ObjectID="_1399965630" r:id="rId21"/>
        </w:object>
      </w:r>
    </w:p>
    <w:p w:rsidR="00E9677E" w:rsidRDefault="00E9677E" w:rsidP="00FF32B3">
      <w:r>
        <w:tab/>
      </w:r>
      <w:r>
        <w:tab/>
      </w:r>
    </w:p>
    <w:p w:rsidR="00E9677E" w:rsidRDefault="00E9677E" w:rsidP="00FF32B3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2"/>
        <w:gridCol w:w="3608"/>
        <w:gridCol w:w="3556"/>
      </w:tblGrid>
      <w:tr w:rsidR="00E9677E" w:rsidRPr="00D40BE3">
        <w:tc>
          <w:tcPr>
            <w:tcW w:w="17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ADMIN_UC09</w:t>
            </w:r>
          </w:p>
        </w:tc>
      </w:tr>
      <w:tr w:rsidR="00E9677E" w:rsidRPr="00D40BE3">
        <w:tc>
          <w:tcPr>
            <w:tcW w:w="1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FF32B3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 Change User’s Status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E9677E" w:rsidRPr="00D40BE3">
        <w:tc>
          <w:tcPr>
            <w:tcW w:w="1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FF32B3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admin to active, inactive or delete an user</w:t>
            </w:r>
          </w:p>
        </w:tc>
      </w:tr>
      <w:tr w:rsidR="00E9677E" w:rsidRPr="00D40BE3">
        <w:tc>
          <w:tcPr>
            <w:tcW w:w="1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Admin</w:t>
            </w:r>
          </w:p>
        </w:tc>
      </w:tr>
      <w:tr w:rsidR="00E9677E" w:rsidRPr="00D40BE3">
        <w:tc>
          <w:tcPr>
            <w:tcW w:w="1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E9677E" w:rsidRPr="00D40BE3">
        <w:tc>
          <w:tcPr>
            <w:tcW w:w="1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64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E9677E" w:rsidRPr="00D40BE3">
        <w:trPr>
          <w:trHeight w:val="2248"/>
        </w:trPr>
        <w:tc>
          <w:tcPr>
            <w:tcW w:w="1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User Management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4A0C69" w:rsidRDefault="00E9677E" w:rsidP="007A3C0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Click button “Search”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FF32B3">
            <w:pPr>
              <w:rPr>
                <w:rFonts w:eastAsia="SimSun"/>
                <w:lang w:eastAsia="zh-CN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search condition</w:t>
            </w: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 Select button “Active”, ”Inactive” or “Delete”</w:t>
            </w:r>
          </w:p>
          <w:p w:rsidR="00E9677E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Default="00E9677E" w:rsidP="007A3C09">
            <w:pPr>
              <w:rPr>
                <w:rFonts w:eastAsia="SimSun"/>
                <w:lang w:eastAsia="zh-CN"/>
              </w:rPr>
            </w:pPr>
          </w:p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</w:tr>
      <w:tr w:rsidR="00E9677E" w:rsidRPr="00D40BE3">
        <w:tc>
          <w:tcPr>
            <w:tcW w:w="17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</w:p>
        </w:tc>
        <w:tc>
          <w:tcPr>
            <w:tcW w:w="71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SimSun"/>
                <w:lang w:eastAsia="zh-CN"/>
              </w:rPr>
            </w:pPr>
          </w:p>
        </w:tc>
      </w:tr>
      <w:tr w:rsidR="00E9677E" w:rsidRPr="00D40BE3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7A3C0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E9677E" w:rsidRPr="00D40BE3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77E" w:rsidRPr="00D40BE3" w:rsidRDefault="00E9677E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E9677E" w:rsidRPr="00D65EC8" w:rsidRDefault="00E9677E" w:rsidP="00FF32B3">
      <w:pPr>
        <w:pStyle w:val="Caption"/>
      </w:pPr>
    </w:p>
    <w:p w:rsidR="00E9677E" w:rsidRDefault="00E9677E"/>
    <w:p w:rsidR="00E9677E" w:rsidRDefault="00E9677E"/>
    <w:p w:rsidR="00E9677E" w:rsidRDefault="00E9677E"/>
    <w:p w:rsidR="00E9677E" w:rsidRDefault="00E9677E"/>
    <w:p w:rsidR="00E9677E" w:rsidRDefault="00E9677E"/>
    <w:sectPr w:rsidR="00E9677E" w:rsidSect="00A71ED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5980"/>
    <w:rsid w:val="00032904"/>
    <w:rsid w:val="000F5710"/>
    <w:rsid w:val="000F744C"/>
    <w:rsid w:val="00131872"/>
    <w:rsid w:val="001A4990"/>
    <w:rsid w:val="00332DF1"/>
    <w:rsid w:val="003348B4"/>
    <w:rsid w:val="0036466A"/>
    <w:rsid w:val="00365619"/>
    <w:rsid w:val="003F221E"/>
    <w:rsid w:val="00482E72"/>
    <w:rsid w:val="004A0C69"/>
    <w:rsid w:val="004C19DA"/>
    <w:rsid w:val="0050419E"/>
    <w:rsid w:val="00545909"/>
    <w:rsid w:val="00552DB8"/>
    <w:rsid w:val="005A4673"/>
    <w:rsid w:val="00663F2F"/>
    <w:rsid w:val="006B2708"/>
    <w:rsid w:val="00716436"/>
    <w:rsid w:val="007A3C09"/>
    <w:rsid w:val="007C20A7"/>
    <w:rsid w:val="00813F0E"/>
    <w:rsid w:val="008922C0"/>
    <w:rsid w:val="00894859"/>
    <w:rsid w:val="008E4D66"/>
    <w:rsid w:val="00964D7B"/>
    <w:rsid w:val="009946CB"/>
    <w:rsid w:val="00A71ED9"/>
    <w:rsid w:val="00B7292F"/>
    <w:rsid w:val="00C14C2D"/>
    <w:rsid w:val="00C31CAD"/>
    <w:rsid w:val="00C33F0B"/>
    <w:rsid w:val="00D40BE3"/>
    <w:rsid w:val="00D473B0"/>
    <w:rsid w:val="00D65EC8"/>
    <w:rsid w:val="00DD5980"/>
    <w:rsid w:val="00E9677E"/>
    <w:rsid w:val="00EE78E9"/>
    <w:rsid w:val="00F458C3"/>
    <w:rsid w:val="00F562B5"/>
    <w:rsid w:val="00FF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ＭＳ 明朝" w:hAnsi="Calibr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DD5980"/>
    <w:pPr>
      <w:ind w:left="90"/>
    </w:pPr>
    <w:rPr>
      <w:rFonts w:ascii="Times New Roman" w:hAnsi="Times New Roman"/>
      <w:sz w:val="24"/>
      <w:szCs w:val="24"/>
      <w:lang w:val="en-AU" w:eastAsia="en-US"/>
    </w:rPr>
  </w:style>
  <w:style w:type="paragraph" w:styleId="Heading2">
    <w:name w:val="heading 2"/>
    <w:aliases w:val="l2,H2"/>
    <w:basedOn w:val="Normal"/>
    <w:next w:val="Normal"/>
    <w:link w:val="Heading2Char"/>
    <w:autoRedefine/>
    <w:uiPriority w:val="99"/>
    <w:qFormat/>
    <w:rsid w:val="00DD5980"/>
    <w:pPr>
      <w:keepNext/>
      <w:spacing w:before="480" w:after="240"/>
      <w:ind w:left="547" w:hanging="457"/>
      <w:jc w:val="both"/>
      <w:outlineLvl w:val="1"/>
    </w:pPr>
    <w:rPr>
      <w:rFonts w:ascii="Verdana" w:hAnsi="Verdana" w:cs="Verdana"/>
      <w:b/>
      <w:bCs/>
      <w:i/>
      <w:iCs/>
      <w:color w:val="003400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l2 Char,H2 Char"/>
    <w:basedOn w:val="DefaultParagraphFont"/>
    <w:link w:val="Heading2"/>
    <w:uiPriority w:val="99"/>
    <w:locked/>
    <w:rsid w:val="00DD5980"/>
    <w:rPr>
      <w:rFonts w:ascii="Verdana" w:hAnsi="Verdana" w:cs="Verdana"/>
      <w:b/>
      <w:bCs/>
      <w:i/>
      <w:iCs/>
      <w:snapToGrid w:val="0"/>
      <w:color w:val="003400"/>
      <w:lang w:val="en-AU" w:eastAsia="en-US"/>
    </w:rPr>
  </w:style>
  <w:style w:type="paragraph" w:styleId="Caption">
    <w:name w:val="caption"/>
    <w:basedOn w:val="Normal"/>
    <w:next w:val="Normal"/>
    <w:uiPriority w:val="99"/>
    <w:qFormat/>
    <w:rsid w:val="00DD5980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DD5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D5980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99"/>
    <w:qFormat/>
    <w:rsid w:val="00DD598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92</TotalTime>
  <Pages>9</Pages>
  <Words>700</Words>
  <Characters>3992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TAM BAO HANH</dc:creator>
  <cp:keywords/>
  <dc:description/>
  <cp:lastModifiedBy>TRUNG TAM BAO HANH</cp:lastModifiedBy>
  <cp:revision>25</cp:revision>
  <dcterms:created xsi:type="dcterms:W3CDTF">2012-05-28T03:50:00Z</dcterms:created>
  <dcterms:modified xsi:type="dcterms:W3CDTF">2012-05-31T03:34:00Z</dcterms:modified>
</cp:coreProperties>
</file>