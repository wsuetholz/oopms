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0F6" w:rsidRPr="00894859" w:rsidRDefault="006560F6" w:rsidP="00DD5980">
      <w:pPr>
        <w:pStyle w:val="Heading2"/>
        <w:ind w:left="0" w:firstLine="0"/>
        <w:rPr>
          <w:rFonts w:cs="Times New Roman"/>
        </w:rPr>
      </w:pPr>
      <w:r>
        <w:t>Create New Project</w:t>
      </w:r>
    </w:p>
    <w:p w:rsidR="006560F6" w:rsidRPr="00511CB3" w:rsidRDefault="006560F6" w:rsidP="00DD5980">
      <w:r>
        <w:object w:dxaOrig="4415" w:dyaOrig="1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83.25pt" o:ole="">
            <v:imagedata r:id="rId4" o:title=""/>
          </v:shape>
          <o:OLEObject Type="Embed" ProgID="Visio.Drawing.11" ShapeID="_x0000_i1025" DrawAspect="Content" ObjectID="_1399967761" r:id="rId5"/>
        </w:object>
      </w:r>
    </w:p>
    <w:p w:rsidR="006560F6" w:rsidRDefault="006560F6" w:rsidP="00DD5980">
      <w:r>
        <w:tab/>
      </w:r>
      <w:r>
        <w:tab/>
      </w:r>
    </w:p>
    <w:p w:rsidR="006560F6" w:rsidRDefault="006560F6" w:rsidP="00DD5980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1"/>
        <w:gridCol w:w="3616"/>
        <w:gridCol w:w="3539"/>
      </w:tblGrid>
      <w:tr w:rsidR="006560F6" w:rsidRPr="00D40BE3"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Eye_UC0</w:t>
            </w:r>
            <w:r w:rsidRPr="00D40BE3">
              <w:rPr>
                <w:rFonts w:eastAsia="SimSun"/>
                <w:lang w:eastAsia="zh-CN"/>
              </w:rPr>
              <w:t>1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Create new Project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511CB3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user to create a new project.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User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 Select link “Create New Project”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511CB3">
            <w:pPr>
              <w:ind w:left="0"/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Fill in Project’s information then select button “Submit”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DD5980">
      <w:pPr>
        <w:pStyle w:val="Caption"/>
      </w:pPr>
    </w:p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Pr="00894859" w:rsidRDefault="006560F6" w:rsidP="00964D7B">
      <w:pPr>
        <w:pStyle w:val="Heading2"/>
        <w:rPr>
          <w:rFonts w:cs="Times New Roman"/>
        </w:rPr>
      </w:pPr>
      <w:r>
        <w:t>Edit Project</w:t>
      </w:r>
    </w:p>
    <w:p w:rsidR="006560F6" w:rsidRDefault="006560F6" w:rsidP="00964D7B">
      <w:r>
        <w:object w:dxaOrig="4834" w:dyaOrig="1660">
          <v:shape id="_x0000_i1026" type="#_x0000_t75" style="width:241.5pt;height:83.25pt" o:ole="">
            <v:imagedata r:id="rId6" o:title=""/>
          </v:shape>
          <o:OLEObject Type="Embed" ProgID="Visio.Drawing.11" ShapeID="_x0000_i1026" DrawAspect="Content" ObjectID="_1399967762" r:id="rId7"/>
        </w:object>
      </w:r>
    </w:p>
    <w:p w:rsidR="006560F6" w:rsidRDefault="006560F6" w:rsidP="00964D7B">
      <w:r>
        <w:tab/>
      </w:r>
      <w:r>
        <w:tab/>
      </w:r>
    </w:p>
    <w:p w:rsidR="006560F6" w:rsidRDefault="006560F6" w:rsidP="00964D7B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0"/>
        <w:gridCol w:w="3618"/>
        <w:gridCol w:w="3538"/>
      </w:tblGrid>
      <w:tr w:rsidR="006560F6" w:rsidRPr="00D40BE3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Eye_UC02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64D7B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Edit Project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511CB3">
            <w:pPr>
              <w:rPr>
                <w:rFonts w:eastAsia="SimSun"/>
                <w:lang w:eastAsia="zh-CN"/>
              </w:rPr>
            </w:pPr>
            <w:r w:rsidRPr="00552DB8">
              <w:t>This function allows</w:t>
            </w:r>
            <w:r>
              <w:t xml:space="preserve"> project managers to edit information of their project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511CB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Logged user that is a project manager 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“Dash Board"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link “Change Project Info”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511CB3">
            <w:pPr>
              <w:rPr>
                <w:rFonts w:eastAsia="SimSun"/>
                <w:lang w:eastAsia="zh-CN"/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Choose the project want to edit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Change Project’s information then select button “Save Change”</w:t>
            </w: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511CB3">
            <w:pPr>
              <w:ind w:left="0"/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964D7B">
      <w:pPr>
        <w:pStyle w:val="Caption"/>
      </w:pPr>
    </w:p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Pr="00894859" w:rsidRDefault="006560F6" w:rsidP="001E43F8">
      <w:pPr>
        <w:pStyle w:val="Heading2"/>
        <w:ind w:left="0" w:firstLine="0"/>
        <w:rPr>
          <w:rFonts w:cs="Times New Roman"/>
        </w:rPr>
      </w:pPr>
      <w:r>
        <w:t>Manage Module</w:t>
      </w:r>
    </w:p>
    <w:p w:rsidR="006560F6" w:rsidRDefault="006560F6" w:rsidP="00332DF1">
      <w:r>
        <w:object w:dxaOrig="4834" w:dyaOrig="1660">
          <v:shape id="_x0000_i1027" type="#_x0000_t75" style="width:241.5pt;height:83.25pt" o:ole="">
            <v:imagedata r:id="rId8" o:title=""/>
          </v:shape>
          <o:OLEObject Type="Embed" ProgID="Visio.Drawing.11" ShapeID="_x0000_i1027" DrawAspect="Content" ObjectID="_1399967763" r:id="rId9"/>
        </w:object>
      </w:r>
    </w:p>
    <w:p w:rsidR="006560F6" w:rsidRDefault="006560F6" w:rsidP="00332DF1">
      <w:r>
        <w:tab/>
      </w:r>
      <w:r>
        <w:tab/>
      </w:r>
    </w:p>
    <w:p w:rsidR="006560F6" w:rsidRDefault="006560F6" w:rsidP="00332DF1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9"/>
        <w:gridCol w:w="3638"/>
        <w:gridCol w:w="3519"/>
      </w:tblGrid>
      <w:tr w:rsidR="006560F6" w:rsidRPr="00D40BE3"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Eye_UC03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7E237F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 xml:space="preserve">Manage Module </w:t>
            </w:r>
            <w:r w:rsidRPr="00F458C3">
              <w:rPr>
                <w:rFonts w:eastAsia="Times New Roman"/>
                <w:b/>
                <w:bCs/>
              </w:rPr>
              <w:t>Use Case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7E237F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project manager to manage a project’s modules usage 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“Dash Board”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link “</w:t>
            </w:r>
            <w:r w:rsidRPr="00332DF1">
              <w:rPr>
                <w:rFonts w:eastAsia="SimSun"/>
                <w:lang w:eastAsia="zh-CN"/>
              </w:rPr>
              <w:t>Modules Management</w:t>
            </w:r>
            <w:r>
              <w:rPr>
                <w:rFonts w:eastAsia="SimSun"/>
                <w:lang w:eastAsia="zh-CN"/>
              </w:rPr>
              <w:t>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1E43F8">
            <w:pPr>
              <w:rPr>
                <w:rFonts w:eastAsia="SimSun"/>
                <w:lang w:eastAsia="zh-CN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Choose the project want to edit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Choose modules and then select button “OK”</w:t>
            </w: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1E43F8">
            <w:pPr>
              <w:ind w:left="0"/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332DF1">
      <w:pPr>
        <w:pStyle w:val="Caption"/>
      </w:pPr>
    </w:p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Pr="00894859" w:rsidRDefault="006560F6" w:rsidP="007E237F">
      <w:pPr>
        <w:pStyle w:val="Heading2"/>
        <w:ind w:left="0" w:firstLine="0"/>
        <w:rPr>
          <w:rFonts w:cs="Times New Roman"/>
        </w:rPr>
      </w:pPr>
      <w:r>
        <w:t>Team Management</w:t>
      </w:r>
    </w:p>
    <w:p w:rsidR="006560F6" w:rsidRDefault="006560F6" w:rsidP="00C14C2D">
      <w:r>
        <w:object w:dxaOrig="4834" w:dyaOrig="1660">
          <v:shape id="_x0000_i1028" type="#_x0000_t75" style="width:241.5pt;height:83.25pt" o:ole="">
            <v:imagedata r:id="rId10" o:title=""/>
          </v:shape>
          <o:OLEObject Type="Embed" ProgID="Visio.Drawing.11" ShapeID="_x0000_i1028" DrawAspect="Content" ObjectID="_1399967764" r:id="rId11"/>
        </w:object>
      </w:r>
    </w:p>
    <w:p w:rsidR="006560F6" w:rsidRDefault="006560F6" w:rsidP="00C14C2D">
      <w:r>
        <w:tab/>
      </w:r>
      <w:r>
        <w:tab/>
      </w:r>
    </w:p>
    <w:p w:rsidR="006560F6" w:rsidRDefault="006560F6" w:rsidP="00C14C2D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8"/>
        <w:gridCol w:w="3638"/>
        <w:gridCol w:w="3520"/>
      </w:tblGrid>
      <w:tr w:rsidR="006560F6" w:rsidRPr="00D40BE3"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Eye_UC04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14C2D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Team Management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E031B8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manage a project’s team members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“Dash Board”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link “Team Management”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E031B8">
            <w:pPr>
              <w:rPr>
                <w:rFonts w:eastAsia="SimSun"/>
                <w:lang w:eastAsia="zh-CN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Choose the project want to edit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Edit Project’s team member then select button “Save Change”</w:t>
            </w: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14C2D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C14C2D">
      <w:pPr>
        <w:pStyle w:val="Caption"/>
      </w:pPr>
    </w:p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Pr="00894859" w:rsidRDefault="006560F6" w:rsidP="00BC3C09">
      <w:pPr>
        <w:pStyle w:val="Heading2"/>
        <w:ind w:left="0" w:firstLine="0"/>
        <w:rPr>
          <w:rFonts w:cs="Times New Roman"/>
        </w:rPr>
      </w:pPr>
      <w:r>
        <w:t>Change Budget</w:t>
      </w:r>
    </w:p>
    <w:p w:rsidR="006560F6" w:rsidRDefault="006560F6" w:rsidP="00BC3C09">
      <w:r>
        <w:object w:dxaOrig="4834" w:dyaOrig="1660">
          <v:shape id="_x0000_i1029" type="#_x0000_t75" style="width:241.5pt;height:83.25pt" o:ole="">
            <v:imagedata r:id="rId12" o:title=""/>
          </v:shape>
          <o:OLEObject Type="Embed" ProgID="Visio.Drawing.11" ShapeID="_x0000_i1029" DrawAspect="Content" ObjectID="_1399967765" r:id="rId13"/>
        </w:object>
      </w:r>
    </w:p>
    <w:p w:rsidR="006560F6" w:rsidRDefault="006560F6" w:rsidP="00BC3C09">
      <w:r>
        <w:tab/>
      </w:r>
      <w:r>
        <w:tab/>
      </w:r>
    </w:p>
    <w:p w:rsidR="006560F6" w:rsidRDefault="006560F6" w:rsidP="00BC3C09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1"/>
        <w:gridCol w:w="3624"/>
        <w:gridCol w:w="3531"/>
      </w:tblGrid>
      <w:tr w:rsidR="006560F6" w:rsidRPr="00D40BE3"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Eye_UC05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Change Budget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BC3C0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manage a project’s budget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“Cost”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6560F6" w:rsidRPr="004A0C69" w:rsidRDefault="006560F6" w:rsidP="00CD589C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“OK” on the commit window.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Fill the budget value then select button “Change Budget”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BC3C09">
      <w:pPr>
        <w:pStyle w:val="Caption"/>
      </w:pPr>
    </w:p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Pr="00D65EC8" w:rsidRDefault="006560F6" w:rsidP="00FF32B3">
      <w:pPr>
        <w:pStyle w:val="Caption"/>
      </w:pPr>
    </w:p>
    <w:p w:rsidR="006560F6" w:rsidRPr="00894859" w:rsidRDefault="006560F6" w:rsidP="00AA0F47">
      <w:pPr>
        <w:pStyle w:val="Heading2"/>
        <w:ind w:left="0" w:firstLine="0"/>
        <w:rPr>
          <w:rFonts w:cs="Times New Roman"/>
        </w:rPr>
      </w:pPr>
      <w:r>
        <w:t>Add Expense</w:t>
      </w:r>
    </w:p>
    <w:p w:rsidR="006560F6" w:rsidRDefault="006560F6" w:rsidP="00AA0F47">
      <w:r>
        <w:object w:dxaOrig="4834" w:dyaOrig="1660">
          <v:shape id="_x0000_i1030" type="#_x0000_t75" style="width:241.5pt;height:83.25pt" o:ole="">
            <v:imagedata r:id="rId14" o:title=""/>
          </v:shape>
          <o:OLEObject Type="Embed" ProgID="Visio.Drawing.11" ShapeID="_x0000_i1030" DrawAspect="Content" ObjectID="_1399967766" r:id="rId15"/>
        </w:object>
      </w:r>
    </w:p>
    <w:p w:rsidR="006560F6" w:rsidRDefault="006560F6" w:rsidP="00AA0F47">
      <w:r>
        <w:tab/>
      </w:r>
      <w:r>
        <w:tab/>
      </w:r>
    </w:p>
    <w:p w:rsidR="006560F6" w:rsidRDefault="006560F6" w:rsidP="00AA0F47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9"/>
        <w:gridCol w:w="3630"/>
        <w:gridCol w:w="3527"/>
      </w:tblGrid>
      <w:tr w:rsidR="006560F6" w:rsidRPr="00D40BE3"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Eye_UC06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Add Expense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221BD5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add a project’s expense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“Cost”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expense’s information then select button “Submit”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“Add new Expense”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AA0F47">
      <w:pPr>
        <w:pStyle w:val="Caption"/>
      </w:pPr>
    </w:p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Pr="00894859" w:rsidRDefault="006560F6" w:rsidP="00221BD5">
      <w:pPr>
        <w:pStyle w:val="Heading2"/>
        <w:ind w:left="0" w:firstLine="0"/>
        <w:rPr>
          <w:rFonts w:cs="Times New Roman"/>
        </w:rPr>
      </w:pPr>
      <w:r>
        <w:t>Edit Expense</w:t>
      </w:r>
    </w:p>
    <w:p w:rsidR="006560F6" w:rsidRDefault="006560F6" w:rsidP="00221BD5">
      <w:r>
        <w:object w:dxaOrig="4834" w:dyaOrig="1660">
          <v:shape id="_x0000_i1031" type="#_x0000_t75" style="width:241.5pt;height:83.25pt" o:ole="">
            <v:imagedata r:id="rId16" o:title=""/>
          </v:shape>
          <o:OLEObject Type="Embed" ProgID="Visio.Drawing.11" ShapeID="_x0000_i1031" DrawAspect="Content" ObjectID="_1399967767" r:id="rId17"/>
        </w:object>
      </w:r>
    </w:p>
    <w:p w:rsidR="006560F6" w:rsidRDefault="006560F6" w:rsidP="00221BD5">
      <w:r>
        <w:tab/>
      </w:r>
      <w:r>
        <w:tab/>
      </w:r>
    </w:p>
    <w:p w:rsidR="006560F6" w:rsidRDefault="006560F6" w:rsidP="00221BD5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0"/>
        <w:gridCol w:w="3633"/>
        <w:gridCol w:w="3523"/>
      </w:tblGrid>
      <w:tr w:rsidR="006560F6" w:rsidRPr="00D40BE3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Eye_UC07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Edit Expense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221BD5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edit a project’s expense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“Cost”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expense’s information then select button “Save Change”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5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expense want to edit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Pr="00894859" w:rsidRDefault="006560F6" w:rsidP="00676C03">
      <w:pPr>
        <w:pStyle w:val="Heading2"/>
        <w:ind w:left="0" w:firstLine="0"/>
        <w:rPr>
          <w:rFonts w:cs="Times New Roman"/>
        </w:rPr>
      </w:pPr>
      <w:r>
        <w:t>Delete Expense</w:t>
      </w:r>
    </w:p>
    <w:p w:rsidR="006560F6" w:rsidRDefault="006560F6" w:rsidP="00676C03">
      <w:r>
        <w:object w:dxaOrig="4834" w:dyaOrig="1660">
          <v:shape id="_x0000_i1032" type="#_x0000_t75" style="width:241.5pt;height:83.25pt" o:ole="">
            <v:imagedata r:id="rId18" o:title=""/>
          </v:shape>
          <o:OLEObject Type="Embed" ProgID="Visio.Drawing.11" ShapeID="_x0000_i1032" DrawAspect="Content" ObjectID="_1399967768" r:id="rId19"/>
        </w:object>
      </w:r>
    </w:p>
    <w:p w:rsidR="006560F6" w:rsidRDefault="006560F6" w:rsidP="00676C03">
      <w:r>
        <w:tab/>
      </w:r>
      <w:r>
        <w:tab/>
      </w:r>
    </w:p>
    <w:p w:rsidR="006560F6" w:rsidRDefault="006560F6" w:rsidP="00676C03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0"/>
        <w:gridCol w:w="3622"/>
        <w:gridCol w:w="3534"/>
      </w:tblGrid>
      <w:tr w:rsidR="006560F6" w:rsidRPr="00D40BE3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Eye_UC08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Delete Expense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676C03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delete a project’s expense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“Cost”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6560F6" w:rsidRDefault="006560F6" w:rsidP="00CD589C">
            <w:pPr>
              <w:ind w:left="0"/>
              <w:rPr>
                <w:rFonts w:eastAsia="SimSun"/>
                <w:lang w:eastAsia="zh-CN"/>
              </w:rPr>
            </w:pPr>
          </w:p>
          <w:p w:rsidR="006560F6" w:rsidRPr="004A0C69" w:rsidRDefault="006560F6" w:rsidP="00CD589C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checkbox at the begin of the expenses’ row you want to delete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Default="006560F6" w:rsidP="007D2B69">
      <w:pPr>
        <w:pStyle w:val="Heading2"/>
        <w:ind w:left="0" w:firstLine="0"/>
        <w:rPr>
          <w:rFonts w:cs="Times New Roman"/>
        </w:rPr>
      </w:pPr>
    </w:p>
    <w:p w:rsidR="006560F6" w:rsidRDefault="006560F6" w:rsidP="007D2B69">
      <w:pPr>
        <w:pStyle w:val="Heading2"/>
        <w:ind w:left="0" w:firstLine="0"/>
        <w:rPr>
          <w:rFonts w:cs="Times New Roman"/>
        </w:rPr>
      </w:pPr>
    </w:p>
    <w:p w:rsidR="006560F6" w:rsidRPr="00894859" w:rsidRDefault="006560F6" w:rsidP="007D2B69">
      <w:pPr>
        <w:pStyle w:val="Heading2"/>
        <w:ind w:left="0" w:firstLine="0"/>
        <w:rPr>
          <w:rFonts w:cs="Times New Roman"/>
        </w:rPr>
      </w:pPr>
      <w:r>
        <w:t>Add Risk, Issue</w:t>
      </w:r>
    </w:p>
    <w:p w:rsidR="006560F6" w:rsidRDefault="006560F6" w:rsidP="007D2B69">
      <w:r>
        <w:object w:dxaOrig="7693" w:dyaOrig="1660">
          <v:shape id="_x0000_i1033" type="#_x0000_t75" style="width:384.75pt;height:83.25pt" o:ole="">
            <v:imagedata r:id="rId20" o:title=""/>
          </v:shape>
          <o:OLEObject Type="Embed" ProgID="Visio.Drawing.11" ShapeID="_x0000_i1033" DrawAspect="Content" ObjectID="_1399967769" r:id="rId21"/>
        </w:object>
      </w:r>
    </w:p>
    <w:p w:rsidR="006560F6" w:rsidRDefault="006560F6" w:rsidP="007D2B69">
      <w:r>
        <w:tab/>
      </w:r>
      <w:r>
        <w:tab/>
      </w:r>
    </w:p>
    <w:p w:rsidR="006560F6" w:rsidRDefault="006560F6" w:rsidP="007D2B69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1"/>
        <w:gridCol w:w="3636"/>
        <w:gridCol w:w="3519"/>
      </w:tblGrid>
      <w:tr w:rsidR="006560F6" w:rsidRPr="00D40BE3"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Eye_UC09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7D2B6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Add Risk, Issue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7D2B6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add a project’s risk or issue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Manager, Team Member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“Risk, Issue”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6560F6" w:rsidRPr="004A0C69" w:rsidRDefault="006560F6" w:rsidP="00CD589C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 information then select button “Submit”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link “Add new Risk” or “Add new Issue”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7D2B69">
      <w:pPr>
        <w:pStyle w:val="Caption"/>
      </w:pPr>
    </w:p>
    <w:p w:rsidR="006560F6" w:rsidRPr="00894859" w:rsidRDefault="006560F6" w:rsidP="005D433B">
      <w:pPr>
        <w:pStyle w:val="Heading2"/>
        <w:ind w:left="0" w:firstLine="0"/>
        <w:rPr>
          <w:rFonts w:cs="Times New Roman"/>
        </w:rPr>
      </w:pPr>
      <w:r>
        <w:t>Edit Risk, Issue</w:t>
      </w:r>
    </w:p>
    <w:p w:rsidR="006560F6" w:rsidRDefault="006560F6" w:rsidP="005D433B">
      <w:r>
        <w:object w:dxaOrig="7693" w:dyaOrig="1660">
          <v:shape id="_x0000_i1034" type="#_x0000_t75" style="width:384.75pt;height:83.25pt" o:ole="">
            <v:imagedata r:id="rId22" o:title=""/>
          </v:shape>
          <o:OLEObject Type="Embed" ProgID="Visio.Drawing.11" ShapeID="_x0000_i1034" DrawAspect="Content" ObjectID="_1399967770" r:id="rId23"/>
        </w:object>
      </w:r>
    </w:p>
    <w:p w:rsidR="006560F6" w:rsidRDefault="006560F6" w:rsidP="005D433B">
      <w:r>
        <w:tab/>
      </w:r>
      <w:r>
        <w:tab/>
      </w:r>
    </w:p>
    <w:p w:rsidR="006560F6" w:rsidRDefault="006560F6" w:rsidP="005D433B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1"/>
        <w:gridCol w:w="3636"/>
        <w:gridCol w:w="3519"/>
      </w:tblGrid>
      <w:tr w:rsidR="006560F6" w:rsidRPr="00D40BE3"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Eye_UC10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5D433B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Edit Risk, Issue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5D433B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edit a project’s risk, issue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Manager, Team member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“Risk, Issue”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information then select button “Save Change”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risk or issue want to edit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Default="006560F6" w:rsidP="005D433B"/>
    <w:p w:rsidR="006560F6" w:rsidRDefault="006560F6" w:rsidP="005D433B"/>
    <w:p w:rsidR="006560F6" w:rsidRDefault="006560F6" w:rsidP="005D433B"/>
    <w:p w:rsidR="006560F6" w:rsidRDefault="006560F6" w:rsidP="005D433B"/>
    <w:p w:rsidR="006560F6" w:rsidRDefault="006560F6" w:rsidP="005D433B"/>
    <w:p w:rsidR="006560F6" w:rsidRDefault="006560F6" w:rsidP="005D433B"/>
    <w:p w:rsidR="006560F6" w:rsidRDefault="006560F6" w:rsidP="005D433B"/>
    <w:p w:rsidR="006560F6" w:rsidRDefault="006560F6" w:rsidP="005D433B"/>
    <w:p w:rsidR="006560F6" w:rsidRDefault="006560F6" w:rsidP="005D433B"/>
    <w:p w:rsidR="006560F6" w:rsidRPr="00894859" w:rsidRDefault="006560F6" w:rsidP="005D433B">
      <w:pPr>
        <w:pStyle w:val="Heading2"/>
        <w:ind w:left="0" w:firstLine="0"/>
        <w:rPr>
          <w:rFonts w:cs="Times New Roman"/>
        </w:rPr>
      </w:pPr>
      <w:r>
        <w:t>Delete Risk, Issue</w:t>
      </w:r>
    </w:p>
    <w:p w:rsidR="006560F6" w:rsidRDefault="006560F6" w:rsidP="005D433B">
      <w:r>
        <w:object w:dxaOrig="7693" w:dyaOrig="1660">
          <v:shape id="_x0000_i1035" type="#_x0000_t75" style="width:384.75pt;height:83.25pt" o:ole="">
            <v:imagedata r:id="rId24" o:title=""/>
          </v:shape>
          <o:OLEObject Type="Embed" ProgID="Visio.Drawing.11" ShapeID="_x0000_i1035" DrawAspect="Content" ObjectID="_1399967771" r:id="rId25"/>
        </w:object>
      </w:r>
    </w:p>
    <w:p w:rsidR="006560F6" w:rsidRDefault="006560F6" w:rsidP="005D433B">
      <w:r>
        <w:tab/>
      </w:r>
      <w:r>
        <w:tab/>
      </w:r>
    </w:p>
    <w:p w:rsidR="006560F6" w:rsidRDefault="006560F6" w:rsidP="005D433B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1"/>
        <w:gridCol w:w="3622"/>
        <w:gridCol w:w="3533"/>
      </w:tblGrid>
      <w:tr w:rsidR="006560F6" w:rsidRPr="00D40BE3"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Eye_UC11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3F3233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Delete Risk, Issue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delete a project’s risk, issue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Manager, Team member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“Risk, Issue”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6560F6" w:rsidRPr="004A0C69" w:rsidRDefault="006560F6" w:rsidP="00CD589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checkbox at the begin of the row you want to delete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Default="006560F6" w:rsidP="005D433B"/>
    <w:p w:rsidR="006560F6" w:rsidRDefault="006560F6" w:rsidP="005D433B"/>
    <w:p w:rsidR="006560F6" w:rsidRDefault="006560F6" w:rsidP="005D433B"/>
    <w:p w:rsidR="006560F6" w:rsidRPr="00894859" w:rsidRDefault="006560F6" w:rsidP="00B13B6F">
      <w:pPr>
        <w:pStyle w:val="Heading2"/>
        <w:ind w:left="0" w:firstLine="0"/>
        <w:rPr>
          <w:rFonts w:cs="Times New Roman"/>
        </w:rPr>
      </w:pPr>
      <w:r>
        <w:t>Add Change Request</w:t>
      </w:r>
    </w:p>
    <w:p w:rsidR="006560F6" w:rsidRDefault="006560F6" w:rsidP="00B13B6F">
      <w:r>
        <w:object w:dxaOrig="7693" w:dyaOrig="1660">
          <v:shape id="_x0000_i1036" type="#_x0000_t75" style="width:384.75pt;height:83.25pt" o:ole="">
            <v:imagedata r:id="rId26" o:title=""/>
          </v:shape>
          <o:OLEObject Type="Embed" ProgID="Visio.Drawing.11" ShapeID="_x0000_i1036" DrawAspect="Content" ObjectID="_1399967772" r:id="rId27"/>
        </w:object>
      </w:r>
    </w:p>
    <w:p w:rsidR="006560F6" w:rsidRDefault="006560F6" w:rsidP="00B13B6F">
      <w:r>
        <w:tab/>
      </w:r>
      <w:r>
        <w:tab/>
      </w:r>
    </w:p>
    <w:p w:rsidR="006560F6" w:rsidRDefault="006560F6" w:rsidP="00B13B6F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9"/>
        <w:gridCol w:w="3631"/>
        <w:gridCol w:w="3526"/>
      </w:tblGrid>
      <w:tr w:rsidR="006560F6" w:rsidRPr="00D40BE3"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Eye_UC12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B13B6F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Add Change Request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B13B6F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add a project’s change request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Manager, Team Member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“Change Request”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request’s information then select button “Submit”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link “Add new Change Request”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B13B6F">
      <w:pPr>
        <w:pStyle w:val="Caption"/>
      </w:pPr>
    </w:p>
    <w:p w:rsidR="006560F6" w:rsidRDefault="006560F6" w:rsidP="00B13B6F">
      <w:pPr>
        <w:pStyle w:val="Heading2"/>
        <w:ind w:left="0" w:firstLine="0"/>
        <w:rPr>
          <w:rFonts w:cs="Times New Roman"/>
        </w:rPr>
      </w:pPr>
    </w:p>
    <w:p w:rsidR="006560F6" w:rsidRPr="00894859" w:rsidRDefault="006560F6" w:rsidP="00B13B6F">
      <w:pPr>
        <w:pStyle w:val="Heading2"/>
        <w:ind w:left="0" w:firstLine="0"/>
        <w:rPr>
          <w:rFonts w:cs="Times New Roman"/>
        </w:rPr>
      </w:pPr>
      <w:r>
        <w:t>Edit Change Request</w:t>
      </w:r>
    </w:p>
    <w:p w:rsidR="006560F6" w:rsidRDefault="006560F6" w:rsidP="00B13B6F">
      <w:r>
        <w:object w:dxaOrig="7693" w:dyaOrig="1660">
          <v:shape id="_x0000_i1037" type="#_x0000_t75" style="width:384.75pt;height:83.25pt" o:ole="">
            <v:imagedata r:id="rId28" o:title=""/>
          </v:shape>
          <o:OLEObject Type="Embed" ProgID="Visio.Drawing.11" ShapeID="_x0000_i1037" DrawAspect="Content" ObjectID="_1399967773" r:id="rId29"/>
        </w:object>
      </w:r>
    </w:p>
    <w:p w:rsidR="006560F6" w:rsidRDefault="006560F6" w:rsidP="00B13B6F">
      <w:r>
        <w:tab/>
      </w:r>
      <w:r>
        <w:tab/>
      </w:r>
    </w:p>
    <w:p w:rsidR="006560F6" w:rsidRDefault="006560F6" w:rsidP="00B13B6F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1"/>
        <w:gridCol w:w="3634"/>
        <w:gridCol w:w="3521"/>
      </w:tblGrid>
      <w:tr w:rsidR="006560F6" w:rsidRPr="00D40BE3"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Eye_UC13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E02E7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Edit Change Request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E02E7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edit a project’s change request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Manager, Team member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“Change Request”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request’s information then select button “Save Change”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request want to edit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Default="006560F6" w:rsidP="00B13B6F"/>
    <w:p w:rsidR="006560F6" w:rsidRDefault="006560F6" w:rsidP="00B13B6F"/>
    <w:p w:rsidR="006560F6" w:rsidRDefault="006560F6" w:rsidP="00B13B6F"/>
    <w:p w:rsidR="006560F6" w:rsidRDefault="006560F6" w:rsidP="00B13B6F"/>
    <w:p w:rsidR="006560F6" w:rsidRDefault="006560F6" w:rsidP="00B13B6F"/>
    <w:p w:rsidR="006560F6" w:rsidRDefault="006560F6" w:rsidP="00B13B6F"/>
    <w:p w:rsidR="006560F6" w:rsidRDefault="006560F6" w:rsidP="00B13B6F"/>
    <w:p w:rsidR="006560F6" w:rsidRDefault="006560F6" w:rsidP="00B13B6F"/>
    <w:p w:rsidR="006560F6" w:rsidRDefault="006560F6" w:rsidP="00B13B6F"/>
    <w:p w:rsidR="006560F6" w:rsidRPr="00894859" w:rsidRDefault="006560F6" w:rsidP="00B13B6F">
      <w:pPr>
        <w:pStyle w:val="Heading2"/>
        <w:ind w:left="0" w:firstLine="0"/>
        <w:rPr>
          <w:rFonts w:cs="Times New Roman"/>
        </w:rPr>
      </w:pPr>
      <w:r>
        <w:t>Delete Change Request</w:t>
      </w:r>
    </w:p>
    <w:p w:rsidR="006560F6" w:rsidRDefault="006560F6" w:rsidP="00B13B6F">
      <w:r>
        <w:object w:dxaOrig="7693" w:dyaOrig="1660">
          <v:shape id="_x0000_i1038" type="#_x0000_t75" style="width:384.75pt;height:83.25pt" o:ole="">
            <v:imagedata r:id="rId30" o:title=""/>
          </v:shape>
          <o:OLEObject Type="Embed" ProgID="Visio.Drawing.11" ShapeID="_x0000_i1038" DrawAspect="Content" ObjectID="_1399967774" r:id="rId31"/>
        </w:object>
      </w:r>
    </w:p>
    <w:p w:rsidR="006560F6" w:rsidRDefault="006560F6" w:rsidP="00B13B6F">
      <w:r>
        <w:tab/>
      </w:r>
      <w:r>
        <w:tab/>
      </w:r>
    </w:p>
    <w:p w:rsidR="006560F6" w:rsidRDefault="006560F6" w:rsidP="00B13B6F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3"/>
        <w:gridCol w:w="3622"/>
        <w:gridCol w:w="3531"/>
      </w:tblGrid>
      <w:tr w:rsidR="006560F6" w:rsidRPr="00D40BE3">
        <w:tc>
          <w:tcPr>
            <w:tcW w:w="17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Eye_UC14</w:t>
            </w:r>
          </w:p>
        </w:tc>
      </w:tr>
      <w:tr w:rsidR="006560F6" w:rsidRPr="00D40BE3"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E02E7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Delete Change Request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E02E7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delete a project’s change request</w:t>
            </w:r>
          </w:p>
        </w:tc>
      </w:tr>
      <w:tr w:rsidR="006560F6" w:rsidRPr="00D40BE3"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Manager, Team member</w:t>
            </w:r>
          </w:p>
        </w:tc>
      </w:tr>
      <w:tr w:rsidR="006560F6" w:rsidRPr="00D40BE3"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6560F6" w:rsidRPr="00D40BE3"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3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“Change Request”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6560F6" w:rsidRPr="004A0C69" w:rsidRDefault="006560F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checkbox at the begin of the row you want to delete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</w:p>
        </w:tc>
        <w:tc>
          <w:tcPr>
            <w:tcW w:w="71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Default="006560F6" w:rsidP="00960046">
      <w:pPr>
        <w:pStyle w:val="Heading2"/>
        <w:ind w:left="0" w:firstLine="0"/>
        <w:rPr>
          <w:rFonts w:cs="Times New Roman"/>
        </w:rPr>
      </w:pPr>
    </w:p>
    <w:p w:rsidR="006560F6" w:rsidRPr="00894859" w:rsidRDefault="006560F6" w:rsidP="00960046">
      <w:pPr>
        <w:pStyle w:val="Heading2"/>
        <w:ind w:left="0" w:firstLine="0"/>
        <w:rPr>
          <w:rFonts w:cs="Times New Roman"/>
        </w:rPr>
      </w:pPr>
      <w:r>
        <w:t>Add Product</w:t>
      </w:r>
    </w:p>
    <w:p w:rsidR="006560F6" w:rsidRDefault="006560F6" w:rsidP="00960046">
      <w:r>
        <w:object w:dxaOrig="7693" w:dyaOrig="1660">
          <v:shape id="_x0000_i1039" type="#_x0000_t75" style="width:384.75pt;height:83.25pt" o:ole="">
            <v:imagedata r:id="rId32" o:title=""/>
          </v:shape>
          <o:OLEObject Type="Embed" ProgID="Visio.Drawing.11" ShapeID="_x0000_i1039" DrawAspect="Content" ObjectID="_1399967775" r:id="rId33"/>
        </w:object>
      </w:r>
    </w:p>
    <w:p w:rsidR="006560F6" w:rsidRDefault="006560F6" w:rsidP="00960046">
      <w:r>
        <w:tab/>
      </w:r>
      <w:r>
        <w:tab/>
      </w:r>
    </w:p>
    <w:p w:rsidR="006560F6" w:rsidRDefault="006560F6" w:rsidP="00960046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0"/>
        <w:gridCol w:w="3631"/>
        <w:gridCol w:w="3525"/>
      </w:tblGrid>
      <w:tr w:rsidR="006560F6" w:rsidRPr="00D40BE3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Eye_UC15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60046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Add Product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60046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add a project’s product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Manager, Team Member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“Product”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product’s information then select button “Submit”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link “Add new Product”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960046">
      <w:pPr>
        <w:pStyle w:val="Caption"/>
      </w:pPr>
    </w:p>
    <w:p w:rsidR="006560F6" w:rsidRPr="00894859" w:rsidRDefault="006560F6" w:rsidP="00960046">
      <w:pPr>
        <w:pStyle w:val="Heading2"/>
        <w:ind w:left="0" w:firstLine="0"/>
        <w:rPr>
          <w:rFonts w:cs="Times New Roman"/>
        </w:rPr>
      </w:pPr>
      <w:r>
        <w:t>Edit Product</w:t>
      </w:r>
    </w:p>
    <w:p w:rsidR="006560F6" w:rsidRDefault="006560F6" w:rsidP="00960046">
      <w:r>
        <w:object w:dxaOrig="7693" w:dyaOrig="1660">
          <v:shape id="_x0000_i1040" type="#_x0000_t75" style="width:384.75pt;height:83.25pt" o:ole="">
            <v:imagedata r:id="rId34" o:title=""/>
          </v:shape>
          <o:OLEObject Type="Embed" ProgID="Visio.Drawing.11" ShapeID="_x0000_i1040" DrawAspect="Content" ObjectID="_1399967776" r:id="rId35"/>
        </w:object>
      </w:r>
    </w:p>
    <w:p w:rsidR="006560F6" w:rsidRDefault="006560F6" w:rsidP="00960046">
      <w:r>
        <w:tab/>
      </w:r>
      <w:r>
        <w:tab/>
      </w:r>
    </w:p>
    <w:p w:rsidR="006560F6" w:rsidRDefault="006560F6" w:rsidP="00960046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1"/>
        <w:gridCol w:w="3633"/>
        <w:gridCol w:w="3522"/>
      </w:tblGrid>
      <w:tr w:rsidR="006560F6" w:rsidRPr="00D40BE3"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Eye_UC16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60046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Edit Product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60046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edit a project’s product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Manager, Team member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“Product”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product’s information then select button “Save Change”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product want to edit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Default="006560F6" w:rsidP="00960046"/>
    <w:p w:rsidR="006560F6" w:rsidRDefault="006560F6" w:rsidP="00960046"/>
    <w:p w:rsidR="006560F6" w:rsidRDefault="006560F6" w:rsidP="00960046"/>
    <w:p w:rsidR="006560F6" w:rsidRDefault="006560F6" w:rsidP="00960046"/>
    <w:p w:rsidR="006560F6" w:rsidRDefault="006560F6" w:rsidP="00960046"/>
    <w:p w:rsidR="006560F6" w:rsidRDefault="006560F6" w:rsidP="00960046"/>
    <w:p w:rsidR="006560F6" w:rsidRDefault="006560F6" w:rsidP="00960046"/>
    <w:p w:rsidR="006560F6" w:rsidRDefault="006560F6" w:rsidP="00960046"/>
    <w:p w:rsidR="006560F6" w:rsidRDefault="006560F6" w:rsidP="00960046"/>
    <w:p w:rsidR="006560F6" w:rsidRPr="00894859" w:rsidRDefault="006560F6" w:rsidP="00960046">
      <w:pPr>
        <w:pStyle w:val="Heading2"/>
        <w:ind w:left="0" w:firstLine="0"/>
        <w:rPr>
          <w:rFonts w:cs="Times New Roman"/>
        </w:rPr>
      </w:pPr>
      <w:r>
        <w:t>Delete Product</w:t>
      </w:r>
    </w:p>
    <w:p w:rsidR="006560F6" w:rsidRDefault="006560F6" w:rsidP="00960046">
      <w:r>
        <w:object w:dxaOrig="7693" w:dyaOrig="1660">
          <v:shape id="_x0000_i1041" type="#_x0000_t75" style="width:384.75pt;height:83.25pt" o:ole="">
            <v:imagedata r:id="rId36" o:title=""/>
          </v:shape>
          <o:OLEObject Type="Embed" ProgID="Visio.Drawing.11" ShapeID="_x0000_i1041" DrawAspect="Content" ObjectID="_1399967777" r:id="rId37"/>
        </w:object>
      </w:r>
    </w:p>
    <w:p w:rsidR="006560F6" w:rsidRDefault="006560F6" w:rsidP="00960046">
      <w:r>
        <w:tab/>
      </w:r>
      <w:r>
        <w:tab/>
      </w:r>
    </w:p>
    <w:p w:rsidR="006560F6" w:rsidRDefault="006560F6" w:rsidP="00960046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2"/>
        <w:gridCol w:w="3625"/>
        <w:gridCol w:w="3529"/>
      </w:tblGrid>
      <w:tr w:rsidR="006560F6" w:rsidRPr="00D40BE3">
        <w:tc>
          <w:tcPr>
            <w:tcW w:w="1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Eye_UC17</w:t>
            </w:r>
          </w:p>
        </w:tc>
      </w:tr>
      <w:tr w:rsidR="006560F6" w:rsidRPr="00D40BE3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60046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Delete Product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60046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delete a project’s product</w:t>
            </w:r>
          </w:p>
        </w:tc>
      </w:tr>
      <w:tr w:rsidR="006560F6" w:rsidRPr="00D40BE3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Manager, Team member</w:t>
            </w:r>
          </w:p>
        </w:tc>
      </w:tr>
      <w:tr w:rsidR="006560F6" w:rsidRPr="00D40BE3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6560F6" w:rsidRPr="00D40BE3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“Product”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6560F6" w:rsidRPr="004A0C69" w:rsidRDefault="006560F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checkbox at the begin of the row you want to delete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Default="006560F6" w:rsidP="005F432D">
      <w:pPr>
        <w:pStyle w:val="Heading2"/>
        <w:ind w:left="0" w:firstLine="0"/>
        <w:rPr>
          <w:rFonts w:cs="Times New Roman"/>
        </w:rPr>
      </w:pPr>
    </w:p>
    <w:p w:rsidR="006560F6" w:rsidRPr="00894859" w:rsidRDefault="006560F6" w:rsidP="005F432D">
      <w:pPr>
        <w:pStyle w:val="Heading2"/>
        <w:ind w:left="0" w:firstLine="0"/>
        <w:rPr>
          <w:rFonts w:cs="Times New Roman"/>
        </w:rPr>
      </w:pPr>
      <w:r>
        <w:t>Add Stage</w:t>
      </w:r>
    </w:p>
    <w:p w:rsidR="006560F6" w:rsidRDefault="006560F6" w:rsidP="005F432D">
      <w:r>
        <w:object w:dxaOrig="4834" w:dyaOrig="1660">
          <v:shape id="_x0000_i1042" type="#_x0000_t75" style="width:241.5pt;height:83.25pt" o:ole="">
            <v:imagedata r:id="rId38" o:title=""/>
          </v:shape>
          <o:OLEObject Type="Embed" ProgID="Visio.Drawing.11" ShapeID="_x0000_i1042" DrawAspect="Content" ObjectID="_1399967778" r:id="rId39"/>
        </w:object>
      </w:r>
    </w:p>
    <w:p w:rsidR="006560F6" w:rsidRDefault="006560F6" w:rsidP="005F432D">
      <w:r>
        <w:tab/>
      </w:r>
      <w:r>
        <w:tab/>
      </w:r>
    </w:p>
    <w:p w:rsidR="006560F6" w:rsidRDefault="006560F6" w:rsidP="005F432D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1"/>
        <w:gridCol w:w="3635"/>
        <w:gridCol w:w="3520"/>
      </w:tblGrid>
      <w:tr w:rsidR="006560F6" w:rsidRPr="00D40BE3"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Eye_UC18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5F432D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Add Stage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5F432D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add a project’s stage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“Work Order”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stage’s information then select button “Submit”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“Add new Stage”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5F432D">
      <w:pPr>
        <w:pStyle w:val="Caption"/>
      </w:pPr>
    </w:p>
    <w:p w:rsidR="006560F6" w:rsidRDefault="006560F6" w:rsidP="005F432D"/>
    <w:p w:rsidR="006560F6" w:rsidRDefault="006560F6" w:rsidP="005F432D"/>
    <w:p w:rsidR="006560F6" w:rsidRDefault="006560F6" w:rsidP="005F432D"/>
    <w:p w:rsidR="006560F6" w:rsidRDefault="006560F6" w:rsidP="005F432D"/>
    <w:p w:rsidR="006560F6" w:rsidRDefault="006560F6" w:rsidP="005F432D"/>
    <w:p w:rsidR="006560F6" w:rsidRDefault="006560F6" w:rsidP="005F432D"/>
    <w:p w:rsidR="006560F6" w:rsidRDefault="006560F6" w:rsidP="005F432D"/>
    <w:p w:rsidR="006560F6" w:rsidRDefault="006560F6" w:rsidP="005F432D"/>
    <w:p w:rsidR="006560F6" w:rsidRDefault="006560F6" w:rsidP="005F432D"/>
    <w:p w:rsidR="006560F6" w:rsidRPr="00894859" w:rsidRDefault="006560F6" w:rsidP="005F432D">
      <w:pPr>
        <w:pStyle w:val="Heading2"/>
        <w:ind w:left="0" w:firstLine="0"/>
        <w:rPr>
          <w:rFonts w:cs="Times New Roman"/>
        </w:rPr>
      </w:pPr>
      <w:r>
        <w:t>Edit Stage</w:t>
      </w:r>
    </w:p>
    <w:p w:rsidR="006560F6" w:rsidRDefault="006560F6" w:rsidP="005F432D">
      <w:r>
        <w:object w:dxaOrig="4834" w:dyaOrig="1660">
          <v:shape id="_x0000_i1043" type="#_x0000_t75" style="width:241.5pt;height:83.25pt" o:ole="">
            <v:imagedata r:id="rId40" o:title=""/>
          </v:shape>
          <o:OLEObject Type="Embed" ProgID="Visio.Drawing.11" ShapeID="_x0000_i1043" DrawAspect="Content" ObjectID="_1399967779" r:id="rId41"/>
        </w:object>
      </w:r>
    </w:p>
    <w:p w:rsidR="006560F6" w:rsidRDefault="006560F6" w:rsidP="005F432D">
      <w:r>
        <w:tab/>
      </w:r>
      <w:r>
        <w:tab/>
      </w:r>
    </w:p>
    <w:p w:rsidR="006560F6" w:rsidRDefault="006560F6" w:rsidP="005F432D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1"/>
        <w:gridCol w:w="3636"/>
        <w:gridCol w:w="3519"/>
      </w:tblGrid>
      <w:tr w:rsidR="006560F6" w:rsidRPr="00D40BE3"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Eye_UC19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Edit Stage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edit a project’s stage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“Work Order”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stage’s information then select button “Save Change”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Stage want to edit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Default="006560F6" w:rsidP="005F432D"/>
    <w:p w:rsidR="006560F6" w:rsidRDefault="006560F6" w:rsidP="005F432D"/>
    <w:p w:rsidR="006560F6" w:rsidRDefault="006560F6" w:rsidP="005F432D"/>
    <w:p w:rsidR="006560F6" w:rsidRDefault="006560F6" w:rsidP="005F432D"/>
    <w:p w:rsidR="006560F6" w:rsidRDefault="006560F6" w:rsidP="005F432D"/>
    <w:p w:rsidR="006560F6" w:rsidRDefault="006560F6" w:rsidP="005F432D"/>
    <w:p w:rsidR="006560F6" w:rsidRDefault="006560F6" w:rsidP="005F432D"/>
    <w:p w:rsidR="006560F6" w:rsidRDefault="006560F6" w:rsidP="005F432D"/>
    <w:p w:rsidR="006560F6" w:rsidRDefault="006560F6" w:rsidP="005F432D"/>
    <w:p w:rsidR="006560F6" w:rsidRPr="00894859" w:rsidRDefault="006560F6" w:rsidP="005F432D">
      <w:pPr>
        <w:pStyle w:val="Heading2"/>
        <w:ind w:left="0" w:firstLine="0"/>
        <w:rPr>
          <w:rFonts w:cs="Times New Roman"/>
        </w:rPr>
      </w:pPr>
      <w:r>
        <w:t>Delete Stage</w:t>
      </w:r>
    </w:p>
    <w:p w:rsidR="006560F6" w:rsidRDefault="006560F6" w:rsidP="005F432D">
      <w:r>
        <w:object w:dxaOrig="4834" w:dyaOrig="1660">
          <v:shape id="_x0000_i1044" type="#_x0000_t75" style="width:241.5pt;height:83.25pt" o:ole="">
            <v:imagedata r:id="rId42" o:title=""/>
          </v:shape>
          <o:OLEObject Type="Embed" ProgID="Visio.Drawing.11" ShapeID="_x0000_i1044" DrawAspect="Content" ObjectID="_1399967780" r:id="rId43"/>
        </w:object>
      </w:r>
    </w:p>
    <w:p w:rsidR="006560F6" w:rsidRDefault="006560F6" w:rsidP="005F432D">
      <w:r>
        <w:tab/>
      </w:r>
      <w:r>
        <w:tab/>
      </w:r>
    </w:p>
    <w:p w:rsidR="006560F6" w:rsidRDefault="006560F6" w:rsidP="005F432D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1"/>
        <w:gridCol w:w="3622"/>
        <w:gridCol w:w="3533"/>
      </w:tblGrid>
      <w:tr w:rsidR="006560F6" w:rsidRPr="00D40BE3">
        <w:tc>
          <w:tcPr>
            <w:tcW w:w="1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Eye_UC20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Delete Stage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delete a project’s stage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5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“Work Order”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6560F6" w:rsidRDefault="006560F6" w:rsidP="009D0559">
            <w:pPr>
              <w:ind w:left="0"/>
              <w:rPr>
                <w:rFonts w:eastAsia="SimSun"/>
                <w:lang w:eastAsia="zh-CN"/>
              </w:rPr>
            </w:pPr>
          </w:p>
          <w:p w:rsidR="006560F6" w:rsidRPr="004A0C69" w:rsidRDefault="006560F6" w:rsidP="009D0559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checkbox at the begin of the stages’ row you want to delete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</w:p>
        </w:tc>
        <w:tc>
          <w:tcPr>
            <w:tcW w:w="71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Default="006560F6" w:rsidP="005F432D"/>
    <w:p w:rsidR="006560F6" w:rsidRDefault="006560F6" w:rsidP="004A4900">
      <w:pPr>
        <w:pStyle w:val="Heading2"/>
        <w:ind w:left="0" w:firstLine="0"/>
        <w:rPr>
          <w:rFonts w:cs="Times New Roman"/>
        </w:rPr>
      </w:pPr>
    </w:p>
    <w:p w:rsidR="006560F6" w:rsidRPr="00894859" w:rsidRDefault="006560F6" w:rsidP="004A4900">
      <w:pPr>
        <w:pStyle w:val="Heading2"/>
        <w:ind w:left="0" w:firstLine="0"/>
        <w:rPr>
          <w:rFonts w:cs="Times New Roman"/>
        </w:rPr>
      </w:pPr>
      <w:r>
        <w:t>Add Deliverable</w:t>
      </w:r>
    </w:p>
    <w:p w:rsidR="006560F6" w:rsidRDefault="006560F6" w:rsidP="004A4900">
      <w:r>
        <w:object w:dxaOrig="4834" w:dyaOrig="1660">
          <v:shape id="_x0000_i1045" type="#_x0000_t75" style="width:241.5pt;height:83.25pt" o:ole="">
            <v:imagedata r:id="rId44" o:title=""/>
          </v:shape>
          <o:OLEObject Type="Embed" ProgID="Visio.Drawing.11" ShapeID="_x0000_i1045" DrawAspect="Content" ObjectID="_1399967781" r:id="rId45"/>
        </w:object>
      </w:r>
    </w:p>
    <w:p w:rsidR="006560F6" w:rsidRDefault="006560F6" w:rsidP="004A4900">
      <w:r>
        <w:tab/>
      </w:r>
      <w:r>
        <w:tab/>
      </w:r>
    </w:p>
    <w:p w:rsidR="006560F6" w:rsidRDefault="006560F6" w:rsidP="004A4900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8"/>
        <w:gridCol w:w="3626"/>
        <w:gridCol w:w="3532"/>
      </w:tblGrid>
      <w:tr w:rsidR="006560F6" w:rsidRPr="00D40BE3" w:rsidTr="00350F39"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Eye_UC21</w:t>
            </w:r>
          </w:p>
        </w:tc>
      </w:tr>
      <w:tr w:rsidR="006560F6" w:rsidRPr="00D40BE3" w:rsidTr="00350F39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Add Deliverable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 w:rsidTr="00350F39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add a project’s deliverable</w:t>
            </w:r>
          </w:p>
        </w:tc>
      </w:tr>
      <w:tr w:rsidR="006560F6" w:rsidRPr="00D40BE3" w:rsidTr="00350F39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</w:t>
            </w:r>
          </w:p>
        </w:tc>
      </w:tr>
      <w:tr w:rsidR="006560F6" w:rsidRPr="00D40BE3" w:rsidTr="00350F39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6560F6" w:rsidRPr="00D40BE3" w:rsidTr="00350F39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 w:rsidTr="00350F39">
        <w:trPr>
          <w:trHeight w:val="2248"/>
        </w:trPr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“Work Order”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deliverable’s information then select button “Submit”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“Add new Deliverable”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 w:rsidTr="00350F39">
        <w:tc>
          <w:tcPr>
            <w:tcW w:w="1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4A4900">
      <w:pPr>
        <w:pStyle w:val="Caption"/>
      </w:pPr>
    </w:p>
    <w:p w:rsidR="006560F6" w:rsidRDefault="006560F6" w:rsidP="004A4900"/>
    <w:p w:rsidR="006560F6" w:rsidRDefault="006560F6" w:rsidP="004A4900"/>
    <w:p w:rsidR="006560F6" w:rsidRDefault="006560F6" w:rsidP="004A4900"/>
    <w:p w:rsidR="006560F6" w:rsidRDefault="006560F6" w:rsidP="004A4900"/>
    <w:p w:rsidR="006560F6" w:rsidRDefault="006560F6" w:rsidP="004A4900"/>
    <w:p w:rsidR="006560F6" w:rsidRDefault="006560F6" w:rsidP="004A4900"/>
    <w:p w:rsidR="006560F6" w:rsidRDefault="006560F6" w:rsidP="004A4900"/>
    <w:p w:rsidR="006560F6" w:rsidRDefault="006560F6" w:rsidP="004A4900"/>
    <w:p w:rsidR="006560F6" w:rsidRDefault="006560F6" w:rsidP="004A4900"/>
    <w:p w:rsidR="006560F6" w:rsidRPr="00894859" w:rsidRDefault="006560F6" w:rsidP="004A4900">
      <w:pPr>
        <w:pStyle w:val="Heading2"/>
        <w:ind w:left="0" w:firstLine="0"/>
        <w:rPr>
          <w:rFonts w:cs="Times New Roman"/>
        </w:rPr>
      </w:pPr>
      <w:r>
        <w:t>Edit Deliverable</w:t>
      </w:r>
    </w:p>
    <w:p w:rsidR="006560F6" w:rsidRDefault="006560F6" w:rsidP="004A4900">
      <w:r>
        <w:object w:dxaOrig="4834" w:dyaOrig="1660">
          <v:shape id="_x0000_i1046" type="#_x0000_t75" style="width:241.5pt;height:83.25pt" o:ole="">
            <v:imagedata r:id="rId46" o:title=""/>
          </v:shape>
          <o:OLEObject Type="Embed" ProgID="Visio.Drawing.11" ShapeID="_x0000_i1046" DrawAspect="Content" ObjectID="_1399967782" r:id="rId47"/>
        </w:object>
      </w:r>
    </w:p>
    <w:p w:rsidR="006560F6" w:rsidRDefault="006560F6" w:rsidP="004A4900">
      <w:r>
        <w:tab/>
      </w:r>
      <w:r>
        <w:tab/>
      </w:r>
    </w:p>
    <w:p w:rsidR="006560F6" w:rsidRDefault="006560F6" w:rsidP="004A4900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8"/>
        <w:gridCol w:w="3629"/>
        <w:gridCol w:w="3529"/>
      </w:tblGrid>
      <w:tr w:rsidR="006560F6" w:rsidRPr="00D40BE3"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Eye_UC22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Edit Deliverable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edit a project’s deliverable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“Work Order”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the deliverable’s information then select button “Save Change”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Deliverable want to edit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Default="006560F6" w:rsidP="004A4900"/>
    <w:p w:rsidR="006560F6" w:rsidRDefault="006560F6" w:rsidP="004A4900"/>
    <w:p w:rsidR="006560F6" w:rsidRDefault="006560F6" w:rsidP="004A4900"/>
    <w:p w:rsidR="006560F6" w:rsidRDefault="006560F6" w:rsidP="004A4900"/>
    <w:p w:rsidR="006560F6" w:rsidRDefault="006560F6" w:rsidP="004A4900"/>
    <w:p w:rsidR="006560F6" w:rsidRDefault="006560F6" w:rsidP="004A4900"/>
    <w:p w:rsidR="006560F6" w:rsidRDefault="006560F6" w:rsidP="004A4900"/>
    <w:p w:rsidR="006560F6" w:rsidRDefault="006560F6" w:rsidP="004A4900"/>
    <w:p w:rsidR="006560F6" w:rsidRDefault="006560F6" w:rsidP="004A4900"/>
    <w:p w:rsidR="006560F6" w:rsidRPr="00894859" w:rsidRDefault="006560F6" w:rsidP="004A4900">
      <w:pPr>
        <w:pStyle w:val="Heading2"/>
        <w:ind w:left="0" w:firstLine="0"/>
        <w:rPr>
          <w:rFonts w:cs="Times New Roman"/>
        </w:rPr>
      </w:pPr>
      <w:r>
        <w:t>Delete Deliverable</w:t>
      </w:r>
    </w:p>
    <w:p w:rsidR="006560F6" w:rsidRDefault="006560F6" w:rsidP="004A4900">
      <w:r>
        <w:object w:dxaOrig="4860" w:dyaOrig="1660">
          <v:shape id="_x0000_i1047" type="#_x0000_t75" style="width:243pt;height:83.25pt" o:ole="">
            <v:imagedata r:id="rId48" o:title=""/>
          </v:shape>
          <o:OLEObject Type="Embed" ProgID="Visio.Drawing.11" ShapeID="_x0000_i1047" DrawAspect="Content" ObjectID="_1399967783" r:id="rId49"/>
        </w:object>
      </w:r>
    </w:p>
    <w:p w:rsidR="006560F6" w:rsidRDefault="006560F6" w:rsidP="004A4900">
      <w:r>
        <w:tab/>
      </w:r>
      <w:r>
        <w:tab/>
      </w:r>
    </w:p>
    <w:p w:rsidR="006560F6" w:rsidRDefault="006560F6" w:rsidP="004A4900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0"/>
        <w:gridCol w:w="3615"/>
        <w:gridCol w:w="3541"/>
      </w:tblGrid>
      <w:tr w:rsidR="006560F6" w:rsidRPr="00D40BE3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Eye_UC23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Delete Deliverable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to delete a project’s deliverable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“Work Order”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6560F6" w:rsidRDefault="006560F6" w:rsidP="009D0559">
            <w:pPr>
              <w:ind w:left="0"/>
              <w:rPr>
                <w:rFonts w:eastAsia="SimSun"/>
                <w:lang w:eastAsia="zh-CN"/>
              </w:rPr>
            </w:pPr>
          </w:p>
          <w:p w:rsidR="006560F6" w:rsidRPr="004A0C69" w:rsidRDefault="006560F6" w:rsidP="009D0559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Select button “Delete”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the checkbox at the begin of the deliverables’ row you want to delete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Default="006560F6" w:rsidP="005F432D">
      <w:pPr>
        <w:pStyle w:val="Heading2"/>
        <w:ind w:left="0" w:firstLine="0"/>
        <w:rPr>
          <w:rFonts w:cs="Times New Roman"/>
        </w:rPr>
      </w:pPr>
    </w:p>
    <w:p w:rsidR="006560F6" w:rsidRDefault="006560F6" w:rsidP="005F432D">
      <w:pPr>
        <w:pStyle w:val="Heading2"/>
        <w:ind w:left="0" w:firstLine="0"/>
        <w:rPr>
          <w:rFonts w:cs="Times New Roman"/>
        </w:rPr>
      </w:pPr>
    </w:p>
    <w:p w:rsidR="006560F6" w:rsidRPr="00894859" w:rsidRDefault="006560F6" w:rsidP="005F432D">
      <w:pPr>
        <w:pStyle w:val="Heading2"/>
        <w:ind w:left="0" w:firstLine="0"/>
        <w:rPr>
          <w:rFonts w:cs="Times New Roman"/>
        </w:rPr>
      </w:pPr>
      <w:r>
        <w:t>View Info</w:t>
      </w:r>
    </w:p>
    <w:p w:rsidR="006560F6" w:rsidRDefault="006560F6" w:rsidP="005F432D">
      <w:r>
        <w:object w:dxaOrig="7750" w:dyaOrig="1660">
          <v:shape id="_x0000_i1048" type="#_x0000_t75" style="width:387.75pt;height:83.25pt" o:ole="">
            <v:imagedata r:id="rId50" o:title=""/>
          </v:shape>
          <o:OLEObject Type="Embed" ProgID="Visio.Drawing.11" ShapeID="_x0000_i1048" DrawAspect="Content" ObjectID="_1399967784" r:id="rId51"/>
        </w:object>
      </w:r>
    </w:p>
    <w:p w:rsidR="006560F6" w:rsidRDefault="006560F6" w:rsidP="005F432D">
      <w:r>
        <w:tab/>
      </w:r>
      <w:r>
        <w:tab/>
      </w:r>
    </w:p>
    <w:p w:rsidR="006560F6" w:rsidRDefault="006560F6" w:rsidP="005F432D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2"/>
        <w:gridCol w:w="3621"/>
        <w:gridCol w:w="3533"/>
      </w:tblGrid>
      <w:tr w:rsidR="006560F6" w:rsidRPr="00D40BE3">
        <w:tc>
          <w:tcPr>
            <w:tcW w:w="1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Eye_UC24</w:t>
            </w:r>
          </w:p>
        </w:tc>
      </w:tr>
      <w:tr w:rsidR="006560F6" w:rsidRPr="00D40BE3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View Info Use Case</w:t>
            </w:r>
          </w:p>
        </w:tc>
      </w:tr>
      <w:tr w:rsidR="006560F6" w:rsidRPr="00D40BE3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670ACF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view a project’s information</w:t>
            </w:r>
          </w:p>
        </w:tc>
      </w:tr>
      <w:tr w:rsidR="006560F6" w:rsidRPr="00D40BE3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Manager, Team member</w:t>
            </w:r>
          </w:p>
        </w:tc>
      </w:tr>
      <w:tr w:rsidR="006560F6" w:rsidRPr="00D40BE3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6560F6" w:rsidRPr="00D40BE3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“Dash Board”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670ACF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  <w:tc>
          <w:tcPr>
            <w:tcW w:w="3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a project’s name</w:t>
            </w: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Default="006560F6" w:rsidP="009D0559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9D0559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894859" w:rsidRDefault="006560F6" w:rsidP="00655D34">
      <w:pPr>
        <w:pStyle w:val="Heading2"/>
        <w:ind w:left="0" w:firstLine="0"/>
        <w:rPr>
          <w:rFonts w:cs="Times New Roman"/>
        </w:rPr>
      </w:pPr>
      <w:r>
        <w:t>Report</w:t>
      </w:r>
    </w:p>
    <w:p w:rsidR="006560F6" w:rsidRDefault="006560F6" w:rsidP="00655D34">
      <w:r>
        <w:object w:dxaOrig="6541" w:dyaOrig="1660">
          <v:shape id="_x0000_i1049" type="#_x0000_t75" style="width:327pt;height:83.25pt" o:ole="">
            <v:imagedata r:id="rId52" o:title=""/>
          </v:shape>
          <o:OLEObject Type="Embed" ProgID="Visio.Drawing.11" ShapeID="_x0000_i1049" DrawAspect="Content" ObjectID="_1399967785" r:id="rId53"/>
        </w:object>
      </w:r>
    </w:p>
    <w:p w:rsidR="006560F6" w:rsidRDefault="006560F6" w:rsidP="00655D34">
      <w:r>
        <w:tab/>
      </w:r>
      <w:r>
        <w:tab/>
      </w:r>
    </w:p>
    <w:p w:rsidR="006560F6" w:rsidRDefault="006560F6" w:rsidP="00655D34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2"/>
        <w:gridCol w:w="3621"/>
        <w:gridCol w:w="3533"/>
      </w:tblGrid>
      <w:tr w:rsidR="006560F6" w:rsidRPr="00D40BE3" w:rsidTr="000F744C">
        <w:tc>
          <w:tcPr>
            <w:tcW w:w="17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Eye_UC25</w:t>
            </w:r>
          </w:p>
        </w:tc>
      </w:tr>
      <w:tr w:rsidR="006560F6" w:rsidRPr="00D40BE3" w:rsidTr="000F744C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Report Use Case</w:t>
            </w:r>
          </w:p>
        </w:tc>
      </w:tr>
      <w:tr w:rsidR="006560F6" w:rsidRPr="00D40BE3" w:rsidTr="000F744C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project manager and team member to view a project’s report</w:t>
            </w:r>
          </w:p>
        </w:tc>
      </w:tr>
      <w:tr w:rsidR="006560F6" w:rsidRPr="00D40BE3" w:rsidTr="000F744C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Project Manager, Team member</w:t>
            </w:r>
          </w:p>
        </w:tc>
      </w:tr>
      <w:tr w:rsidR="006560F6" w:rsidRPr="00D40BE3" w:rsidTr="000F744C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that is a project manager or team member</w:t>
            </w:r>
          </w:p>
        </w:tc>
      </w:tr>
      <w:tr w:rsidR="006560F6" w:rsidRPr="00D40BE3" w:rsidTr="000F744C"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4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 w:rsidTr="000F744C">
        <w:trPr>
          <w:trHeight w:val="2248"/>
        </w:trPr>
        <w:tc>
          <w:tcPr>
            <w:tcW w:w="17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“Dash Board”</w:t>
            </w:r>
          </w:p>
          <w:p w:rsidR="006560F6" w:rsidRPr="00D40BE3" w:rsidRDefault="006560F6" w:rsidP="000F744C">
            <w:pPr>
              <w:rPr>
                <w:rFonts w:eastAsia="SimSun"/>
                <w:lang w:eastAsia="zh-CN"/>
              </w:rPr>
            </w:pPr>
          </w:p>
          <w:p w:rsidR="006560F6" w:rsidRPr="004A0C69" w:rsidRDefault="006560F6" w:rsidP="000F744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3. Choose tab “Report”</w:t>
            </w:r>
          </w:p>
          <w:p w:rsidR="006560F6" w:rsidRPr="00D40BE3" w:rsidRDefault="006560F6" w:rsidP="000F744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0F744C">
            <w:pPr>
              <w:rPr>
                <w:rFonts w:eastAsia="SimSun"/>
                <w:lang w:eastAsia="zh-CN"/>
              </w:rPr>
            </w:pPr>
          </w:p>
        </w:tc>
        <w:tc>
          <w:tcPr>
            <w:tcW w:w="3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0F744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0F744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a project’s name</w:t>
            </w:r>
          </w:p>
          <w:p w:rsidR="006560F6" w:rsidRPr="00D40BE3" w:rsidRDefault="006560F6" w:rsidP="000F744C">
            <w:pPr>
              <w:rPr>
                <w:rFonts w:eastAsia="SimSun"/>
                <w:lang w:eastAsia="zh-CN"/>
              </w:rPr>
            </w:pPr>
          </w:p>
          <w:p w:rsidR="006560F6" w:rsidRDefault="006560F6" w:rsidP="000F744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0F744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 w:rsidTr="000F744C">
        <w:tc>
          <w:tcPr>
            <w:tcW w:w="17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</w:p>
        </w:tc>
        <w:tc>
          <w:tcPr>
            <w:tcW w:w="715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 w:rsidTr="000F744C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0F744C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0F744C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0F744C"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Default="006560F6" w:rsidP="00676C03">
      <w:pPr>
        <w:pStyle w:val="Heading2"/>
        <w:ind w:left="0" w:firstLine="0"/>
        <w:rPr>
          <w:rFonts w:cs="Times New Roman"/>
        </w:rPr>
      </w:pPr>
    </w:p>
    <w:p w:rsidR="006560F6" w:rsidRPr="00894859" w:rsidRDefault="006560F6" w:rsidP="00676C03">
      <w:pPr>
        <w:pStyle w:val="Heading2"/>
        <w:ind w:left="0" w:firstLine="0"/>
        <w:rPr>
          <w:rFonts w:cs="Times New Roman"/>
        </w:rPr>
      </w:pPr>
      <w:r>
        <w:t>Change Password</w:t>
      </w:r>
    </w:p>
    <w:p w:rsidR="006560F6" w:rsidRDefault="006560F6" w:rsidP="008922C0">
      <w:r>
        <w:object w:dxaOrig="4442" w:dyaOrig="1660">
          <v:shape id="_x0000_i1050" type="#_x0000_t75" style="width:222pt;height:83.25pt" o:ole="">
            <v:imagedata r:id="rId54" o:title=""/>
          </v:shape>
          <o:OLEObject Type="Embed" ProgID="Visio.Drawing.11" ShapeID="_x0000_i1050" DrawAspect="Content" ObjectID="_1399967786" r:id="rId55"/>
        </w:object>
      </w:r>
    </w:p>
    <w:p w:rsidR="006560F6" w:rsidRDefault="006560F6" w:rsidP="008922C0">
      <w:r>
        <w:tab/>
      </w:r>
      <w:r>
        <w:tab/>
      </w:r>
    </w:p>
    <w:p w:rsidR="006560F6" w:rsidRDefault="006560F6" w:rsidP="008922C0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8"/>
        <w:gridCol w:w="3630"/>
        <w:gridCol w:w="3528"/>
      </w:tblGrid>
      <w:tr w:rsidR="006560F6" w:rsidRPr="00D40BE3"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Eye_UC25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58573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 xml:space="preserve">  Change Password Use </w:t>
            </w:r>
            <w:r w:rsidRPr="00F458C3">
              <w:rPr>
                <w:rFonts w:eastAsia="Times New Roman"/>
                <w:b/>
                <w:bCs/>
              </w:rPr>
              <w:t>Case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58573C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user to change password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User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Select link “Change Your Information”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58573C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</w:tc>
        <w:tc>
          <w:tcPr>
            <w:tcW w:w="3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Fill in “Old Password”, “New Password”, “Retype New Password” and then select button “Reset Password”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8922C0">
      <w:pPr>
        <w:pStyle w:val="Caption"/>
      </w:pPr>
    </w:p>
    <w:p w:rsidR="006560F6" w:rsidRDefault="006560F6" w:rsidP="00953D6F">
      <w:pPr>
        <w:pStyle w:val="Heading2"/>
        <w:ind w:left="0" w:firstLine="0"/>
        <w:rPr>
          <w:rFonts w:cs="Times New Roman"/>
        </w:rPr>
      </w:pPr>
    </w:p>
    <w:p w:rsidR="006560F6" w:rsidRPr="00894859" w:rsidRDefault="006560F6" w:rsidP="00953D6F">
      <w:pPr>
        <w:pStyle w:val="Heading2"/>
        <w:ind w:left="0" w:firstLine="0"/>
        <w:rPr>
          <w:rFonts w:cs="Times New Roman"/>
        </w:rPr>
      </w:pPr>
      <w:r>
        <w:t>Edit User’s Information</w:t>
      </w:r>
    </w:p>
    <w:p w:rsidR="006560F6" w:rsidRDefault="006560F6" w:rsidP="00953D6F">
      <w:r>
        <w:object w:dxaOrig="4451" w:dyaOrig="1660">
          <v:shape id="_x0000_i1051" type="#_x0000_t75" style="width:222.75pt;height:83.25pt" o:ole="">
            <v:imagedata r:id="rId56" o:title=""/>
          </v:shape>
          <o:OLEObject Type="Embed" ProgID="Visio.Drawing.11" ShapeID="_x0000_i1051" DrawAspect="Content" ObjectID="_1399967787" r:id="rId57"/>
        </w:object>
      </w:r>
    </w:p>
    <w:p w:rsidR="006560F6" w:rsidRDefault="006560F6" w:rsidP="00953D6F">
      <w:r>
        <w:tab/>
      </w:r>
      <w:r>
        <w:tab/>
      </w:r>
    </w:p>
    <w:p w:rsidR="006560F6" w:rsidRDefault="006560F6" w:rsidP="00953D6F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8"/>
        <w:gridCol w:w="3629"/>
        <w:gridCol w:w="3529"/>
      </w:tblGrid>
      <w:tr w:rsidR="006560F6" w:rsidRPr="00D40BE3">
        <w:tc>
          <w:tcPr>
            <w:tcW w:w="17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Eye_UC26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Edit User</w:t>
            </w:r>
            <w:r w:rsidRPr="00F458C3">
              <w:rPr>
                <w:rFonts w:eastAsia="Times New Roman"/>
                <w:b/>
                <w:bCs/>
              </w:rPr>
              <w:t xml:space="preserve"> Use Case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users to edit their profile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User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</w:t>
            </w: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Select link “Change your Information”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Change User’s information then select button “Save Change”</w:t>
            </w: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ind w:left="0"/>
              <w:rPr>
                <w:rFonts w:eastAsia="SimSun"/>
                <w:lang w:eastAsia="zh-CN"/>
              </w:rPr>
            </w:pPr>
          </w:p>
          <w:p w:rsidR="006560F6" w:rsidRDefault="006560F6" w:rsidP="00CD589C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</w:p>
        </w:tc>
        <w:tc>
          <w:tcPr>
            <w:tcW w:w="715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CD589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 w:rsidTr="00350F39"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0F744C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953D6F">
      <w:pPr>
        <w:pStyle w:val="Caption"/>
      </w:pPr>
    </w:p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Default="006560F6"/>
    <w:p w:rsidR="006560F6" w:rsidRPr="00894859" w:rsidRDefault="006560F6" w:rsidP="00152EBF">
      <w:pPr>
        <w:pStyle w:val="Heading2"/>
        <w:ind w:left="0" w:firstLine="0"/>
        <w:rPr>
          <w:rFonts w:cs="Times New Roman"/>
        </w:rPr>
      </w:pPr>
      <w:r>
        <w:t>Register New Account</w:t>
      </w:r>
    </w:p>
    <w:p w:rsidR="006560F6" w:rsidRDefault="006560F6" w:rsidP="00152EBF">
      <w:r>
        <w:object w:dxaOrig="4481" w:dyaOrig="1660">
          <v:shape id="_x0000_i1052" type="#_x0000_t75" style="width:224.25pt;height:83.25pt" o:ole="">
            <v:imagedata r:id="rId58" o:title=""/>
          </v:shape>
          <o:OLEObject Type="Embed" ProgID="Visio.Drawing.11" ShapeID="_x0000_i1052" DrawAspect="Content" ObjectID="_1399967788" r:id="rId59"/>
        </w:object>
      </w:r>
    </w:p>
    <w:p w:rsidR="006560F6" w:rsidRDefault="006560F6" w:rsidP="00152EBF">
      <w:r>
        <w:tab/>
      </w:r>
      <w:r>
        <w:tab/>
      </w:r>
    </w:p>
    <w:p w:rsidR="006560F6" w:rsidRDefault="006560F6" w:rsidP="00152EBF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89"/>
        <w:gridCol w:w="3630"/>
        <w:gridCol w:w="3527"/>
      </w:tblGrid>
      <w:tr w:rsidR="006560F6" w:rsidRPr="00D40BE3"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Eye_UC27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 xml:space="preserve">Register New Account Use </w:t>
            </w:r>
            <w:r w:rsidRPr="00F458C3">
              <w:rPr>
                <w:rFonts w:eastAsia="Times New Roman"/>
                <w:b/>
                <w:bCs/>
              </w:rPr>
              <w:t>Case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guest to register a new account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Guest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7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User goes into PMS Homepage</w:t>
            </w:r>
          </w:p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</w:p>
          <w:p w:rsidR="006560F6" w:rsidRDefault="006560F6" w:rsidP="004F5095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6560F6" w:rsidRPr="004A0C69" w:rsidRDefault="006560F6" w:rsidP="004F5095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User’s information then select button “Submit”</w:t>
            </w:r>
          </w:p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</w:p>
        </w:tc>
        <w:tc>
          <w:tcPr>
            <w:tcW w:w="35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link “Register New Account”</w:t>
            </w:r>
          </w:p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</w:p>
        </w:tc>
        <w:tc>
          <w:tcPr>
            <w:tcW w:w="715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152EBF">
      <w:pPr>
        <w:pStyle w:val="Caption"/>
      </w:pPr>
    </w:p>
    <w:p w:rsidR="006560F6" w:rsidRDefault="006560F6" w:rsidP="00152EBF"/>
    <w:p w:rsidR="006560F6" w:rsidRDefault="006560F6" w:rsidP="00152EBF"/>
    <w:p w:rsidR="006560F6" w:rsidRDefault="006560F6" w:rsidP="00152EBF"/>
    <w:p w:rsidR="006560F6" w:rsidRDefault="006560F6" w:rsidP="00152EBF"/>
    <w:p w:rsidR="006560F6" w:rsidRPr="00894859" w:rsidRDefault="006560F6" w:rsidP="00152EBF">
      <w:pPr>
        <w:pStyle w:val="Heading2"/>
        <w:ind w:left="0" w:firstLine="0"/>
        <w:rPr>
          <w:rFonts w:cs="Times New Roman"/>
        </w:rPr>
      </w:pPr>
      <w:r>
        <w:t>Reset Password</w:t>
      </w:r>
    </w:p>
    <w:p w:rsidR="006560F6" w:rsidRDefault="006560F6" w:rsidP="00152EBF">
      <w:r>
        <w:object w:dxaOrig="4460" w:dyaOrig="1660">
          <v:shape id="_x0000_i1053" type="#_x0000_t75" style="width:222.75pt;height:83.25pt" o:ole="">
            <v:imagedata r:id="rId60" o:title=""/>
          </v:shape>
          <o:OLEObject Type="Embed" ProgID="Visio.Drawing.11" ShapeID="_x0000_i1053" DrawAspect="Content" ObjectID="_1399967789" r:id="rId61"/>
        </w:object>
      </w:r>
    </w:p>
    <w:p w:rsidR="006560F6" w:rsidRDefault="006560F6" w:rsidP="00152EBF">
      <w:r>
        <w:tab/>
      </w:r>
      <w:r>
        <w:tab/>
      </w:r>
    </w:p>
    <w:p w:rsidR="006560F6" w:rsidRDefault="006560F6" w:rsidP="00152EBF">
      <w:r>
        <w:t>Use Case scenario:</w:t>
      </w:r>
    </w:p>
    <w:tbl>
      <w:tblPr>
        <w:tblW w:w="0" w:type="auto"/>
        <w:tblInd w:w="2" w:type="dxa"/>
        <w:tblCellMar>
          <w:left w:w="0" w:type="dxa"/>
          <w:right w:w="0" w:type="dxa"/>
        </w:tblCellMar>
        <w:tblLook w:val="0000"/>
      </w:tblPr>
      <w:tblGrid>
        <w:gridCol w:w="1790"/>
        <w:gridCol w:w="3627"/>
        <w:gridCol w:w="3529"/>
      </w:tblGrid>
      <w:tr w:rsidR="006560F6" w:rsidRPr="00D40BE3">
        <w:tc>
          <w:tcPr>
            <w:tcW w:w="17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User Case ID</w:t>
            </w:r>
          </w:p>
        </w:tc>
        <w:tc>
          <w:tcPr>
            <w:tcW w:w="71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>
              <w:rPr>
                <w:rFonts w:eastAsia="SimSun"/>
                <w:lang w:eastAsia="zh-CN"/>
              </w:rPr>
              <w:t>Project Eye_UC28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Name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 xml:space="preserve">  Reset Password Use </w:t>
            </w:r>
            <w:r w:rsidRPr="00F458C3">
              <w:rPr>
                <w:rFonts w:eastAsia="Times New Roman"/>
                <w:b/>
                <w:bCs/>
              </w:rPr>
              <w:t>Case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Goal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user to reset password when they forget password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Actors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  <w:r>
              <w:rPr>
                <w:rFonts w:eastAsia="Times New Roman"/>
                <w:b/>
                <w:bCs/>
              </w:rPr>
              <w:t>Guest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Pre-conditions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Post-conditions</w:t>
            </w:r>
          </w:p>
        </w:tc>
        <w:tc>
          <w:tcPr>
            <w:tcW w:w="7156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6560F6" w:rsidRPr="00D40BE3">
        <w:trPr>
          <w:trHeight w:val="2248"/>
        </w:trPr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Main Flow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User goes into PMS Homepage</w:t>
            </w:r>
          </w:p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</w:p>
          <w:p w:rsidR="006560F6" w:rsidRDefault="006560F6" w:rsidP="004F5095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6560F6" w:rsidRPr="004A0C69" w:rsidRDefault="006560F6" w:rsidP="004F5095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Username and select button “Reset Password”</w:t>
            </w:r>
          </w:p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link “Forget Your Password</w:t>
            </w:r>
          </w:p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</w:p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</w:p>
        </w:tc>
        <w:tc>
          <w:tcPr>
            <w:tcW w:w="715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SimSun"/>
                <w:lang w:eastAsia="zh-CN"/>
              </w:rPr>
            </w:pPr>
          </w:p>
        </w:tc>
      </w:tr>
      <w:tr w:rsidR="006560F6" w:rsidRPr="00D40BE3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Open Issues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Relationship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Business Rule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  <w:tr w:rsidR="006560F6" w:rsidRPr="00D40BE3"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Priority</w:t>
            </w:r>
          </w:p>
        </w:tc>
        <w:tc>
          <w:tcPr>
            <w:tcW w:w="7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60F6" w:rsidRPr="00D40BE3" w:rsidRDefault="006560F6" w:rsidP="004F5095">
            <w:pPr>
              <w:rPr>
                <w:rFonts w:eastAsia="Times New Roman"/>
              </w:rPr>
            </w:pPr>
            <w:r w:rsidRPr="00D40BE3">
              <w:rPr>
                <w:rFonts w:eastAsia="Times New Roman"/>
              </w:rPr>
              <w:t>N/A</w:t>
            </w:r>
          </w:p>
        </w:tc>
      </w:tr>
    </w:tbl>
    <w:p w:rsidR="006560F6" w:rsidRPr="00D65EC8" w:rsidRDefault="006560F6" w:rsidP="00152EBF">
      <w:pPr>
        <w:pStyle w:val="Caption"/>
      </w:pPr>
    </w:p>
    <w:p w:rsidR="006560F6" w:rsidRDefault="006560F6"/>
    <w:sectPr w:rsidR="006560F6" w:rsidSect="00B25FD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??¨¬?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5980"/>
    <w:rsid w:val="00032904"/>
    <w:rsid w:val="000352FB"/>
    <w:rsid w:val="000E02E7"/>
    <w:rsid w:val="000F5710"/>
    <w:rsid w:val="000F744C"/>
    <w:rsid w:val="00152EBF"/>
    <w:rsid w:val="001A15A4"/>
    <w:rsid w:val="001E43F8"/>
    <w:rsid w:val="00221BD5"/>
    <w:rsid w:val="00284D06"/>
    <w:rsid w:val="00316398"/>
    <w:rsid w:val="00332DF1"/>
    <w:rsid w:val="003376BB"/>
    <w:rsid w:val="00350F39"/>
    <w:rsid w:val="003E5653"/>
    <w:rsid w:val="003F3233"/>
    <w:rsid w:val="004A0C69"/>
    <w:rsid w:val="004A4900"/>
    <w:rsid w:val="004E2D55"/>
    <w:rsid w:val="004F5095"/>
    <w:rsid w:val="0050419E"/>
    <w:rsid w:val="00511CB3"/>
    <w:rsid w:val="00530654"/>
    <w:rsid w:val="00545909"/>
    <w:rsid w:val="00552DB8"/>
    <w:rsid w:val="0058573C"/>
    <w:rsid w:val="005D433B"/>
    <w:rsid w:val="005F432D"/>
    <w:rsid w:val="00635FEB"/>
    <w:rsid w:val="00655D34"/>
    <w:rsid w:val="006560F6"/>
    <w:rsid w:val="00663F2F"/>
    <w:rsid w:val="00670ACF"/>
    <w:rsid w:val="00676C03"/>
    <w:rsid w:val="00797702"/>
    <w:rsid w:val="007D2B69"/>
    <w:rsid w:val="007E237F"/>
    <w:rsid w:val="0088113D"/>
    <w:rsid w:val="008922C0"/>
    <w:rsid w:val="00894859"/>
    <w:rsid w:val="00953D6F"/>
    <w:rsid w:val="00955269"/>
    <w:rsid w:val="00960046"/>
    <w:rsid w:val="00964D7B"/>
    <w:rsid w:val="009D0559"/>
    <w:rsid w:val="00A85111"/>
    <w:rsid w:val="00AA0F47"/>
    <w:rsid w:val="00AC629E"/>
    <w:rsid w:val="00B13B6F"/>
    <w:rsid w:val="00B25FD6"/>
    <w:rsid w:val="00B7292F"/>
    <w:rsid w:val="00BB3CC8"/>
    <w:rsid w:val="00BC3C09"/>
    <w:rsid w:val="00C04FE3"/>
    <w:rsid w:val="00C14C2D"/>
    <w:rsid w:val="00C31CAD"/>
    <w:rsid w:val="00C33F0B"/>
    <w:rsid w:val="00C832CE"/>
    <w:rsid w:val="00CA5DCD"/>
    <w:rsid w:val="00CD589C"/>
    <w:rsid w:val="00D40BE3"/>
    <w:rsid w:val="00D42D84"/>
    <w:rsid w:val="00D473B0"/>
    <w:rsid w:val="00D61813"/>
    <w:rsid w:val="00D65EC8"/>
    <w:rsid w:val="00DD5980"/>
    <w:rsid w:val="00E031B8"/>
    <w:rsid w:val="00EE78E9"/>
    <w:rsid w:val="00F458C3"/>
    <w:rsid w:val="00F562B5"/>
    <w:rsid w:val="00FA2D34"/>
    <w:rsid w:val="00FB09CC"/>
    <w:rsid w:val="00FF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ＭＳ 明朝" w:hAnsi="Calibri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350F39"/>
    <w:pPr>
      <w:ind w:left="90"/>
    </w:pPr>
    <w:rPr>
      <w:rFonts w:ascii="Times New Roman" w:hAnsi="Times New Roman"/>
      <w:sz w:val="24"/>
      <w:szCs w:val="24"/>
      <w:lang w:val="en-AU" w:eastAsia="en-US"/>
    </w:rPr>
  </w:style>
  <w:style w:type="paragraph" w:styleId="Heading2">
    <w:name w:val="heading 2"/>
    <w:aliases w:val="l2,H2"/>
    <w:basedOn w:val="Normal"/>
    <w:next w:val="Normal"/>
    <w:link w:val="Heading2Char"/>
    <w:autoRedefine/>
    <w:uiPriority w:val="99"/>
    <w:qFormat/>
    <w:rsid w:val="00DD5980"/>
    <w:pPr>
      <w:keepNext/>
      <w:spacing w:before="480" w:after="240"/>
      <w:ind w:left="547" w:hanging="457"/>
      <w:jc w:val="both"/>
      <w:outlineLvl w:val="1"/>
    </w:pPr>
    <w:rPr>
      <w:rFonts w:ascii="Verdana" w:hAnsi="Verdana" w:cs="Verdana"/>
      <w:b/>
      <w:bCs/>
      <w:i/>
      <w:iCs/>
      <w:color w:val="003400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2 Char,H2 Char"/>
    <w:basedOn w:val="DefaultParagraphFont"/>
    <w:link w:val="Heading2"/>
    <w:uiPriority w:val="99"/>
    <w:locked/>
    <w:rsid w:val="00DD5980"/>
    <w:rPr>
      <w:rFonts w:ascii="Verdana" w:hAnsi="Verdana" w:cs="Verdana"/>
      <w:b/>
      <w:bCs/>
      <w:i/>
      <w:iCs/>
      <w:snapToGrid w:val="0"/>
      <w:color w:val="003400"/>
      <w:lang w:val="en-AU" w:eastAsia="en-US"/>
    </w:rPr>
  </w:style>
  <w:style w:type="paragraph" w:styleId="Caption">
    <w:name w:val="caption"/>
    <w:basedOn w:val="Normal"/>
    <w:next w:val="Normal"/>
    <w:uiPriority w:val="99"/>
    <w:qFormat/>
    <w:rsid w:val="00DD5980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DD5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D5980"/>
    <w:rPr>
      <w:rFonts w:ascii="Tahoma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99"/>
    <w:qFormat/>
    <w:rsid w:val="00DD5980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5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emf"/><Relationship Id="rId55" Type="http://schemas.openxmlformats.org/officeDocument/2006/relationships/oleObject" Target="embeddings/oleObject26.bin"/><Relationship Id="rId63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em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52" Type="http://schemas.openxmlformats.org/officeDocument/2006/relationships/image" Target="media/image25.emf"/><Relationship Id="rId60" Type="http://schemas.openxmlformats.org/officeDocument/2006/relationships/image" Target="media/image29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emf"/><Relationship Id="rId56" Type="http://schemas.openxmlformats.org/officeDocument/2006/relationships/image" Target="media/image27.emf"/><Relationship Id="rId8" Type="http://schemas.openxmlformats.org/officeDocument/2006/relationships/image" Target="media/image3.e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232</TotalTime>
  <Pages>29</Pages>
  <Words>2298</Words>
  <Characters>13099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TAM BAO HANH</dc:creator>
  <cp:keywords/>
  <dc:description/>
  <cp:lastModifiedBy>TRUNG TAM BAO HANH</cp:lastModifiedBy>
  <cp:revision>59</cp:revision>
  <dcterms:created xsi:type="dcterms:W3CDTF">2012-05-28T03:50:00Z</dcterms:created>
  <dcterms:modified xsi:type="dcterms:W3CDTF">2012-05-31T04:09:00Z</dcterms:modified>
</cp:coreProperties>
</file>